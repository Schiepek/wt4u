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D601A" w14:textId="7D9BCAB1" w:rsidR="003C096B" w:rsidRPr="003C096B" w:rsidRDefault="003C096B" w:rsidP="008F5AC7">
      <w:pPr>
        <w:pStyle w:val="Titel"/>
        <w:rPr>
          <w:i/>
        </w:rPr>
      </w:pPr>
      <w:r w:rsidRPr="003C096B">
        <w:t xml:space="preserve">Projektantrag </w:t>
      </w:r>
      <w:r w:rsidR="008F5AC7">
        <w:rPr>
          <w:i/>
        </w:rPr>
        <w:t>wt4u</w:t>
      </w:r>
    </w:p>
    <w:p w14:paraId="62491503" w14:textId="0CA03010" w:rsidR="003C096B" w:rsidRPr="003C096B" w:rsidRDefault="003C096B" w:rsidP="003C096B">
      <w:pPr>
        <w:pStyle w:val="berschrift1"/>
        <w:spacing w:before="60"/>
        <w:rPr>
          <w:sz w:val="28"/>
          <w:szCs w:val="28"/>
        </w:rPr>
      </w:pPr>
      <w:r w:rsidRPr="003C096B">
        <w:rPr>
          <w:sz w:val="28"/>
          <w:szCs w:val="28"/>
        </w:rPr>
        <w:t xml:space="preserve">Datum: </w:t>
      </w:r>
      <w:r w:rsidR="008F5AC7">
        <w:rPr>
          <w:i/>
          <w:sz w:val="28"/>
          <w:szCs w:val="28"/>
        </w:rPr>
        <w:t>20</w:t>
      </w:r>
      <w:r w:rsidRPr="003C096B">
        <w:rPr>
          <w:i/>
          <w:sz w:val="28"/>
          <w:szCs w:val="28"/>
        </w:rPr>
        <w:t>. Februar  201</w:t>
      </w:r>
      <w:r w:rsidR="006F4161">
        <w:rPr>
          <w:i/>
          <w:sz w:val="28"/>
          <w:szCs w:val="28"/>
        </w:rPr>
        <w:t>4</w:t>
      </w:r>
      <w:r w:rsidR="0002260E">
        <w:rPr>
          <w:i/>
          <w:sz w:val="28"/>
          <w:szCs w:val="28"/>
        </w:rPr>
        <w:t>, Ausgabe 1.</w:t>
      </w:r>
      <w:r w:rsidR="004B0A85">
        <w:rPr>
          <w:i/>
          <w:sz w:val="28"/>
          <w:szCs w:val="28"/>
        </w:rPr>
        <w:t>2</w:t>
      </w:r>
    </w:p>
    <w:p w14:paraId="28B8060F" w14:textId="77777777" w:rsidR="003C096B" w:rsidRPr="003C096B" w:rsidRDefault="003C096B" w:rsidP="003C096B">
      <w:pPr>
        <w:pStyle w:val="berschrift1"/>
        <w:spacing w:before="60"/>
        <w:rPr>
          <w:sz w:val="28"/>
          <w:szCs w:val="28"/>
        </w:rPr>
      </w:pPr>
      <w:r w:rsidRPr="003C096B">
        <w:rPr>
          <w:sz w:val="28"/>
          <w:szCs w:val="28"/>
        </w:rPr>
        <w:t xml:space="preserve">Team </w:t>
      </w:r>
    </w:p>
    <w:tbl>
      <w:tblPr>
        <w:tblStyle w:val="MittlereSchattierung1-Akzent1"/>
        <w:tblW w:w="0" w:type="auto"/>
        <w:tblLook w:val="04A0" w:firstRow="1" w:lastRow="0" w:firstColumn="1" w:lastColumn="0" w:noHBand="0" w:noVBand="1"/>
      </w:tblPr>
      <w:tblGrid>
        <w:gridCol w:w="4606"/>
        <w:gridCol w:w="4606"/>
      </w:tblGrid>
      <w:tr w:rsidR="008F5AC7" w14:paraId="7241675B" w14:textId="77777777" w:rsidTr="008F5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8BD087E" w14:textId="7C5450D3" w:rsidR="008F5AC7" w:rsidRDefault="008F5AC7" w:rsidP="003C096B">
            <w:pPr>
              <w:rPr>
                <w:i/>
              </w:rPr>
            </w:pPr>
            <w:r>
              <w:rPr>
                <w:i/>
              </w:rPr>
              <w:t>Name</w:t>
            </w:r>
          </w:p>
        </w:tc>
        <w:tc>
          <w:tcPr>
            <w:tcW w:w="4606" w:type="dxa"/>
          </w:tcPr>
          <w:p w14:paraId="36FBBAFE" w14:textId="49ADAA22" w:rsidR="008F5AC7" w:rsidRDefault="008F5AC7" w:rsidP="003C096B">
            <w:pPr>
              <w:cnfStyle w:val="100000000000" w:firstRow="1" w:lastRow="0" w:firstColumn="0" w:lastColumn="0" w:oddVBand="0" w:evenVBand="0" w:oddHBand="0" w:evenHBand="0" w:firstRowFirstColumn="0" w:firstRowLastColumn="0" w:lastRowFirstColumn="0" w:lastRowLastColumn="0"/>
              <w:rPr>
                <w:i/>
              </w:rPr>
            </w:pPr>
            <w:r>
              <w:rPr>
                <w:i/>
              </w:rPr>
              <w:t>Email</w:t>
            </w:r>
          </w:p>
        </w:tc>
      </w:tr>
      <w:tr w:rsidR="008F5AC7" w14:paraId="50C267DF" w14:textId="77777777" w:rsidTr="008F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226FA08" w14:textId="2664C161" w:rsidR="008F5AC7" w:rsidRDefault="008F5AC7" w:rsidP="003C096B">
            <w:pPr>
              <w:rPr>
                <w:i/>
              </w:rPr>
            </w:pPr>
            <w:r>
              <w:rPr>
                <w:i/>
              </w:rPr>
              <w:t>Richard Schiepek</w:t>
            </w:r>
          </w:p>
        </w:tc>
        <w:tc>
          <w:tcPr>
            <w:tcW w:w="4606" w:type="dxa"/>
          </w:tcPr>
          <w:p w14:paraId="3C52D501" w14:textId="6B290340" w:rsidR="008F5AC7" w:rsidRDefault="00B64E17" w:rsidP="003C096B">
            <w:pPr>
              <w:cnfStyle w:val="000000100000" w:firstRow="0" w:lastRow="0" w:firstColumn="0" w:lastColumn="0" w:oddVBand="0" w:evenVBand="0" w:oddHBand="1" w:evenHBand="0" w:firstRowFirstColumn="0" w:firstRowLastColumn="0" w:lastRowFirstColumn="0" w:lastRowLastColumn="0"/>
              <w:rPr>
                <w:i/>
              </w:rPr>
            </w:pPr>
            <w:hyperlink r:id="rId9" w:history="1">
              <w:r w:rsidR="008F5AC7" w:rsidRPr="00743065">
                <w:rPr>
                  <w:rStyle w:val="Link"/>
                  <w:i/>
                </w:rPr>
                <w:t>rschiepe@hsr.ch</w:t>
              </w:r>
            </w:hyperlink>
          </w:p>
        </w:tc>
      </w:tr>
      <w:tr w:rsidR="008F5AC7" w14:paraId="794DA3A9" w14:textId="77777777" w:rsidTr="008F5A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D17AE0D" w14:textId="1F6EAB02" w:rsidR="008F5AC7" w:rsidRDefault="008F5AC7" w:rsidP="003C096B">
            <w:pPr>
              <w:rPr>
                <w:i/>
              </w:rPr>
            </w:pPr>
            <w:r>
              <w:rPr>
                <w:i/>
              </w:rPr>
              <w:t>Dario Andreoli</w:t>
            </w:r>
          </w:p>
        </w:tc>
        <w:tc>
          <w:tcPr>
            <w:tcW w:w="4606" w:type="dxa"/>
          </w:tcPr>
          <w:p w14:paraId="207D12F9" w14:textId="242E7A17" w:rsidR="008F5AC7" w:rsidRDefault="00B64E17" w:rsidP="003C096B">
            <w:pPr>
              <w:cnfStyle w:val="000000010000" w:firstRow="0" w:lastRow="0" w:firstColumn="0" w:lastColumn="0" w:oddVBand="0" w:evenVBand="0" w:oddHBand="0" w:evenHBand="1" w:firstRowFirstColumn="0" w:firstRowLastColumn="0" w:lastRowFirstColumn="0" w:lastRowLastColumn="0"/>
              <w:rPr>
                <w:i/>
              </w:rPr>
            </w:pPr>
            <w:hyperlink r:id="rId10" w:history="1">
              <w:r w:rsidR="008F5AC7" w:rsidRPr="00743065">
                <w:rPr>
                  <w:rStyle w:val="Link"/>
                  <w:i/>
                </w:rPr>
                <w:t>dandreol@hsr.ch</w:t>
              </w:r>
            </w:hyperlink>
          </w:p>
        </w:tc>
      </w:tr>
      <w:tr w:rsidR="008F5AC7" w14:paraId="38039412" w14:textId="77777777" w:rsidTr="008F5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8C75FE" w14:textId="260E8CBD" w:rsidR="008F5AC7" w:rsidRDefault="008F5AC7" w:rsidP="003C096B">
            <w:pPr>
              <w:rPr>
                <w:i/>
              </w:rPr>
            </w:pPr>
            <w:r>
              <w:rPr>
                <w:i/>
              </w:rPr>
              <w:t>Tobias Zahner</w:t>
            </w:r>
          </w:p>
        </w:tc>
        <w:tc>
          <w:tcPr>
            <w:tcW w:w="4606" w:type="dxa"/>
          </w:tcPr>
          <w:p w14:paraId="519764D1" w14:textId="160B44E2" w:rsidR="008F5AC7" w:rsidRDefault="00B64E17" w:rsidP="003C096B">
            <w:pPr>
              <w:cnfStyle w:val="000000100000" w:firstRow="0" w:lastRow="0" w:firstColumn="0" w:lastColumn="0" w:oddVBand="0" w:evenVBand="0" w:oddHBand="1" w:evenHBand="0" w:firstRowFirstColumn="0" w:firstRowLastColumn="0" w:lastRowFirstColumn="0" w:lastRowLastColumn="0"/>
              <w:rPr>
                <w:i/>
              </w:rPr>
            </w:pPr>
            <w:hyperlink r:id="rId11" w:history="1">
              <w:r w:rsidR="008F5AC7" w:rsidRPr="00743065">
                <w:rPr>
                  <w:rStyle w:val="Link"/>
                  <w:i/>
                </w:rPr>
                <w:t>tzahner@hsr.ch</w:t>
              </w:r>
            </w:hyperlink>
          </w:p>
        </w:tc>
      </w:tr>
    </w:tbl>
    <w:p w14:paraId="3CCDB28A" w14:textId="77777777" w:rsidR="003C096B" w:rsidRPr="003C096B" w:rsidRDefault="003C096B" w:rsidP="003C096B">
      <w:pPr>
        <w:rPr>
          <w:i/>
        </w:rPr>
      </w:pPr>
    </w:p>
    <w:p w14:paraId="3A4734F8" w14:textId="4C1DE27A" w:rsidR="003C096B" w:rsidRPr="003C096B" w:rsidRDefault="003C096B" w:rsidP="003C096B">
      <w:r w:rsidRPr="003C096B">
        <w:t>Beratungs- und Reviewtermine</w:t>
      </w:r>
      <w:r w:rsidR="0002260E">
        <w:t xml:space="preserve"> ankreuzen</w:t>
      </w:r>
      <w:r w:rsidRPr="003C096B">
        <w:t>, an denen alle Teammitglieder anwesend sein können:</w:t>
      </w:r>
    </w:p>
    <w:p w14:paraId="58C7E9F4" w14:textId="69D0097B" w:rsidR="003C096B" w:rsidRPr="003C096B" w:rsidRDefault="008F5AC7" w:rsidP="003C096B">
      <w:pPr>
        <w:ind w:left="708"/>
        <w:rPr>
          <w:lang w:val="en-US"/>
        </w:rPr>
      </w:pPr>
      <w:r>
        <w:t>x</w:t>
      </w:r>
      <w:r w:rsidR="003C096B" w:rsidRPr="003C096B">
        <w:rPr>
          <w:lang w:val="en-US"/>
        </w:rPr>
        <w:t xml:space="preserve">  D</w:t>
      </w:r>
      <w:r w:rsidR="002007F7">
        <w:rPr>
          <w:lang w:val="en-US"/>
        </w:rPr>
        <w:t>o</w:t>
      </w:r>
      <w:r w:rsidR="003C096B" w:rsidRPr="003C096B">
        <w:rPr>
          <w:lang w:val="en-US"/>
        </w:rPr>
        <w:t xml:space="preserve"> </w:t>
      </w:r>
      <w:r w:rsidR="004B0A85">
        <w:rPr>
          <w:lang w:val="en-US"/>
        </w:rPr>
        <w:t>08</w:t>
      </w:r>
      <w:r w:rsidR="003C096B" w:rsidRPr="003C096B">
        <w:rPr>
          <w:lang w:val="en-US"/>
        </w:rPr>
        <w:t>-</w:t>
      </w:r>
      <w:r w:rsidR="004B0A85">
        <w:rPr>
          <w:lang w:val="en-US"/>
        </w:rPr>
        <w:t>09</w:t>
      </w:r>
      <w:r w:rsidR="003C096B" w:rsidRPr="003C096B">
        <w:rPr>
          <w:lang w:val="en-US"/>
        </w:rPr>
        <w:t xml:space="preserve">   </w:t>
      </w:r>
      <w:r w:rsidR="003C096B" w:rsidRPr="003C096B">
        <w:rPr>
          <w:lang w:val="en-US"/>
        </w:rPr>
        <w:tab/>
        <w:t>andere:</w:t>
      </w:r>
    </w:p>
    <w:p w14:paraId="08672A02" w14:textId="7DA58E47" w:rsidR="003C096B" w:rsidRPr="003C096B" w:rsidRDefault="008F5AC7" w:rsidP="003C096B">
      <w:pPr>
        <w:ind w:left="708"/>
        <w:rPr>
          <w:lang w:val="en-US"/>
        </w:rPr>
      </w:pPr>
      <w:r>
        <w:t>x</w:t>
      </w:r>
      <w:r w:rsidR="003C096B" w:rsidRPr="003C096B">
        <w:rPr>
          <w:lang w:val="en-US"/>
        </w:rPr>
        <w:t xml:space="preserve">  D</w:t>
      </w:r>
      <w:r w:rsidR="002007F7">
        <w:rPr>
          <w:lang w:val="en-US"/>
        </w:rPr>
        <w:t>o</w:t>
      </w:r>
      <w:r w:rsidR="003C096B" w:rsidRPr="003C096B">
        <w:rPr>
          <w:lang w:val="en-US"/>
        </w:rPr>
        <w:t xml:space="preserve"> </w:t>
      </w:r>
      <w:r w:rsidR="004B0A85">
        <w:rPr>
          <w:lang w:val="en-US"/>
        </w:rPr>
        <w:t>09</w:t>
      </w:r>
      <w:r w:rsidR="003C096B" w:rsidRPr="003C096B">
        <w:rPr>
          <w:lang w:val="en-US"/>
        </w:rPr>
        <w:t>-1</w:t>
      </w:r>
      <w:r w:rsidR="004B0A85">
        <w:rPr>
          <w:lang w:val="en-US"/>
        </w:rPr>
        <w:t>0</w:t>
      </w:r>
      <w:r w:rsidR="003C096B" w:rsidRPr="003C096B">
        <w:rPr>
          <w:lang w:val="en-US"/>
        </w:rPr>
        <w:t xml:space="preserve">  </w:t>
      </w:r>
      <w:r w:rsidR="003C096B" w:rsidRPr="003C096B">
        <w:rPr>
          <w:lang w:val="en-US"/>
        </w:rPr>
        <w:tab/>
      </w:r>
    </w:p>
    <w:p w14:paraId="78C34592" w14:textId="46B40A0F" w:rsidR="003C096B" w:rsidRPr="003C096B" w:rsidRDefault="008F5AC7" w:rsidP="003C096B">
      <w:pPr>
        <w:ind w:left="708"/>
      </w:pPr>
      <w:r>
        <w:t>x</w:t>
      </w:r>
      <w:r w:rsidR="003C096B" w:rsidRPr="003C096B">
        <w:t xml:space="preserve">  D</w:t>
      </w:r>
      <w:r w:rsidR="002007F7">
        <w:t>o</w:t>
      </w:r>
      <w:r w:rsidR="003C096B" w:rsidRPr="003C096B">
        <w:t xml:space="preserve"> 1</w:t>
      </w:r>
      <w:r w:rsidR="004B0A85">
        <w:t>0</w:t>
      </w:r>
      <w:r w:rsidR="003C096B" w:rsidRPr="003C096B">
        <w:t>-1</w:t>
      </w:r>
      <w:r w:rsidR="004B0A85">
        <w:t>1</w:t>
      </w:r>
      <w:r w:rsidR="003C096B" w:rsidRPr="003C096B">
        <w:t xml:space="preserve">   </w:t>
      </w:r>
      <w:r w:rsidR="003C096B" w:rsidRPr="003C096B">
        <w:tab/>
      </w:r>
    </w:p>
    <w:p w14:paraId="7650F0BD" w14:textId="104A4B9A" w:rsidR="003C096B" w:rsidRPr="003C096B" w:rsidRDefault="008F5AC7" w:rsidP="003C096B">
      <w:pPr>
        <w:ind w:left="708"/>
      </w:pPr>
      <w:r>
        <w:t>x</w:t>
      </w:r>
      <w:r w:rsidR="003C096B" w:rsidRPr="003C096B">
        <w:t xml:space="preserve">  D</w:t>
      </w:r>
      <w:r w:rsidR="002007F7">
        <w:t>o</w:t>
      </w:r>
      <w:r w:rsidR="001D4535">
        <w:t xml:space="preserve"> </w:t>
      </w:r>
      <w:r w:rsidR="003C096B" w:rsidRPr="003C096B">
        <w:t>1</w:t>
      </w:r>
      <w:r w:rsidR="004B0A85">
        <w:t>1</w:t>
      </w:r>
      <w:r w:rsidR="003C096B" w:rsidRPr="003C096B">
        <w:t>-1</w:t>
      </w:r>
      <w:r w:rsidR="004B0A85">
        <w:t>2</w:t>
      </w:r>
      <w:r w:rsidR="003C096B" w:rsidRPr="003C096B">
        <w:t xml:space="preserve">  </w:t>
      </w:r>
      <w:r w:rsidR="003C096B" w:rsidRPr="003C096B">
        <w:tab/>
      </w:r>
    </w:p>
    <w:p w14:paraId="1A3088DC" w14:textId="77777777" w:rsidR="003C096B" w:rsidRDefault="003C096B" w:rsidP="003C096B">
      <w:r w:rsidRPr="003C096B">
        <w:t>Falls Sie ‚andere:‘ Termine angegeben haben, kann es sein, dass kein Betreuer dann Zeit für Sie hat. Suchen Sie in diesem Fall das Gespräch mit den Betreuern.</w:t>
      </w:r>
    </w:p>
    <w:p w14:paraId="4E7B70BB" w14:textId="7AC3863A" w:rsidR="0002260E" w:rsidRDefault="0002260E" w:rsidP="0002260E">
      <w:pPr>
        <w:pStyle w:val="berschrift1"/>
        <w:spacing w:before="60"/>
        <w:rPr>
          <w:sz w:val="28"/>
          <w:szCs w:val="28"/>
        </w:rPr>
      </w:pPr>
      <w:r>
        <w:rPr>
          <w:sz w:val="28"/>
          <w:szCs w:val="28"/>
        </w:rPr>
        <w:t>Antrag Virtueller Server</w:t>
      </w:r>
    </w:p>
    <w:p w14:paraId="2BD3C7EE" w14:textId="1ADD9CB2" w:rsidR="00C16378" w:rsidRPr="00B218FD" w:rsidRDefault="00BD44D8" w:rsidP="00BD44D8">
      <w:pPr>
        <w:ind w:left="720"/>
        <w:rPr>
          <w:lang w:val="en-US"/>
        </w:rPr>
      </w:pPr>
      <w:r>
        <w:rPr>
          <w:lang w:val="en-US"/>
        </w:rPr>
        <w:t>X</w:t>
      </w:r>
      <w:r>
        <w:rPr>
          <w:lang w:val="en-US"/>
        </w:rPr>
        <w:tab/>
      </w:r>
      <w:r w:rsidR="00C16378" w:rsidRPr="00B218FD">
        <w:rPr>
          <w:lang w:val="en-US"/>
        </w:rPr>
        <w:t>Windows Server 2008 R2</w:t>
      </w:r>
    </w:p>
    <w:p w14:paraId="206F6C85" w14:textId="77777777" w:rsidR="003C096B" w:rsidRPr="00696769" w:rsidRDefault="003C096B" w:rsidP="00696769">
      <w:pPr>
        <w:pStyle w:val="berschrift1"/>
        <w:spacing w:before="60"/>
        <w:rPr>
          <w:sz w:val="28"/>
          <w:szCs w:val="28"/>
        </w:rPr>
      </w:pPr>
      <w:r w:rsidRPr="00696769">
        <w:rPr>
          <w:sz w:val="28"/>
          <w:szCs w:val="28"/>
        </w:rPr>
        <w:t xml:space="preserve">Motivation </w:t>
      </w:r>
    </w:p>
    <w:p w14:paraId="3BC7E6B0" w14:textId="384AF384" w:rsidR="003C096B" w:rsidRPr="003C096B" w:rsidRDefault="00A7443A" w:rsidP="003C096B">
      <w:r>
        <w:rPr>
          <w:i/>
        </w:rPr>
        <w:t>Wir wollen ein Stundenerfassungstool für Arbeitszeiten und Projekte realisieren. Dieses soll für die Mitarbeiter einfach zu benutzen sein und dem Projektleiter umfangreiche Auswertungen ermöglichen.</w:t>
      </w:r>
    </w:p>
    <w:p w14:paraId="7EE9C5FA" w14:textId="77777777" w:rsidR="003C096B" w:rsidRPr="00696769" w:rsidRDefault="003C096B" w:rsidP="00696769">
      <w:pPr>
        <w:pStyle w:val="berschrift1"/>
        <w:spacing w:before="60"/>
        <w:rPr>
          <w:sz w:val="28"/>
          <w:szCs w:val="28"/>
        </w:rPr>
      </w:pPr>
      <w:r w:rsidRPr="00696769">
        <w:rPr>
          <w:sz w:val="28"/>
          <w:szCs w:val="28"/>
        </w:rPr>
        <w:t>Programmidee</w:t>
      </w:r>
    </w:p>
    <w:p w14:paraId="2DBF65E5" w14:textId="3F652942" w:rsidR="003C096B" w:rsidRDefault="00A7443A" w:rsidP="003C096B">
      <w:pPr>
        <w:rPr>
          <w:i/>
        </w:rPr>
      </w:pPr>
      <w:r>
        <w:rPr>
          <w:i/>
        </w:rPr>
        <w:t>Das Stundenerfassungstool soll web-basiert umgesetzt werden und folgende Funktionen unterstützen:</w:t>
      </w:r>
    </w:p>
    <w:p w14:paraId="4C28417D" w14:textId="5088BA3A" w:rsidR="00A7443A" w:rsidRDefault="00B8305E" w:rsidP="00A7443A">
      <w:pPr>
        <w:pStyle w:val="Listenabsatz"/>
        <w:numPr>
          <w:ilvl w:val="0"/>
          <w:numId w:val="39"/>
        </w:numPr>
        <w:rPr>
          <w:i/>
        </w:rPr>
      </w:pPr>
      <w:r>
        <w:rPr>
          <w:i/>
        </w:rPr>
        <w:t xml:space="preserve">Der Arbeitnehmer checkt bei Arbeitsbeginn beim Arbeitgeber ein. Sofern er an einem Projekt arbeitet, checkt er bei </w:t>
      </w:r>
      <w:r w:rsidR="00A7443A">
        <w:rPr>
          <w:i/>
        </w:rPr>
        <w:t xml:space="preserve">einem Projekt ein, sobald er daran zu arbeiten beginnt. </w:t>
      </w:r>
      <w:r>
        <w:rPr>
          <w:i/>
        </w:rPr>
        <w:t>Bei Pausen, Feierabend oder Projektwechsel checkt er wieder aus. Dies soll möglichst einfach (mit einem Klick) möglich sein.</w:t>
      </w:r>
    </w:p>
    <w:p w14:paraId="2845910D" w14:textId="2B353C5D" w:rsidR="00B8305E" w:rsidRDefault="00B8305E" w:rsidP="00B8305E">
      <w:pPr>
        <w:pStyle w:val="Listenabsatz"/>
        <w:numPr>
          <w:ilvl w:val="0"/>
          <w:numId w:val="39"/>
        </w:numPr>
        <w:rPr>
          <w:i/>
        </w:rPr>
      </w:pPr>
      <w:r>
        <w:rPr>
          <w:i/>
        </w:rPr>
        <w:t>Der Arbeitgeber oder Projektleiter hat jederzeit Einsicht in diverse Statistiken zu den Projekten. So soll er z.B. erkennen können, wie viele Stunden schon an einem Projekt gearbeitet wurde, wie viele Mitarbeiter gerade an einem Projekt arbeiten und welche Mitarbeiter Überstunden gemacht haben.</w:t>
      </w:r>
    </w:p>
    <w:p w14:paraId="345975DB" w14:textId="724621DE" w:rsidR="00B8305E" w:rsidRPr="00B8305E" w:rsidRDefault="00B8305E" w:rsidP="00B8305E">
      <w:pPr>
        <w:pStyle w:val="Listenabsatz"/>
        <w:numPr>
          <w:ilvl w:val="0"/>
          <w:numId w:val="39"/>
        </w:numPr>
        <w:rPr>
          <w:i/>
        </w:rPr>
      </w:pPr>
      <w:r>
        <w:rPr>
          <w:i/>
        </w:rPr>
        <w:t>Mögliche Erweiterung zu einem späteren Zeitpunkt könnte sein, das Ein- und Auschecken per App auf dem Smartphone zu ermöglichen.</w:t>
      </w:r>
    </w:p>
    <w:p w14:paraId="22B4D55D" w14:textId="77777777" w:rsidR="003C096B" w:rsidRDefault="003C096B" w:rsidP="003C096B"/>
    <w:p w14:paraId="17C466E4" w14:textId="77777777" w:rsidR="003C096B" w:rsidRPr="003C096B" w:rsidRDefault="003C096B" w:rsidP="003C096B"/>
    <w:p w14:paraId="31984964" w14:textId="77777777" w:rsidR="003C096B" w:rsidRPr="00696769" w:rsidRDefault="003C096B" w:rsidP="00696769">
      <w:pPr>
        <w:pStyle w:val="berschrift1"/>
        <w:spacing w:before="60"/>
        <w:rPr>
          <w:sz w:val="28"/>
          <w:szCs w:val="28"/>
        </w:rPr>
      </w:pPr>
      <w:r w:rsidRPr="00696769">
        <w:rPr>
          <w:sz w:val="28"/>
          <w:szCs w:val="28"/>
        </w:rPr>
        <w:t>Realisierung</w:t>
      </w:r>
    </w:p>
    <w:p w14:paraId="06A8ABFD" w14:textId="1962978A" w:rsidR="004821AE" w:rsidRPr="00690171" w:rsidRDefault="00690171" w:rsidP="00690171">
      <w:pPr>
        <w:pStyle w:val="Listenabsatz"/>
        <w:numPr>
          <w:ilvl w:val="0"/>
          <w:numId w:val="40"/>
        </w:numPr>
        <w:rPr>
          <w:i/>
        </w:rPr>
      </w:pPr>
      <w:r w:rsidRPr="00690171">
        <w:rPr>
          <w:i/>
        </w:rPr>
        <w:t>Serverseitig wird mit ASP.NET ge</w:t>
      </w:r>
      <w:bookmarkStart w:id="0" w:name="_GoBack"/>
      <w:bookmarkEnd w:id="0"/>
      <w:r w:rsidRPr="00690171">
        <w:rPr>
          <w:i/>
        </w:rPr>
        <w:t>arbeitet</w:t>
      </w:r>
    </w:p>
    <w:p w14:paraId="516B47F4" w14:textId="6EF55901" w:rsidR="00690171" w:rsidRPr="00690171" w:rsidRDefault="00690171" w:rsidP="00690171">
      <w:pPr>
        <w:pStyle w:val="Listenabsatz"/>
        <w:numPr>
          <w:ilvl w:val="0"/>
          <w:numId w:val="40"/>
        </w:numPr>
        <w:rPr>
          <w:i/>
        </w:rPr>
      </w:pPr>
      <w:r w:rsidRPr="00690171">
        <w:rPr>
          <w:i/>
        </w:rPr>
        <w:t>Um die Arbeitszeiten abzuspeichern wird eine MS-SQL Datenbank benutzt</w:t>
      </w:r>
    </w:p>
    <w:p w14:paraId="1BB44CDC" w14:textId="5DE1829B" w:rsidR="00690171" w:rsidRPr="00690171" w:rsidRDefault="00690171" w:rsidP="00690171">
      <w:pPr>
        <w:pStyle w:val="Listenabsatz"/>
        <w:numPr>
          <w:ilvl w:val="0"/>
          <w:numId w:val="40"/>
        </w:numPr>
      </w:pPr>
      <w:r w:rsidRPr="00690171">
        <w:rPr>
          <w:i/>
        </w:rPr>
        <w:t>Design des GUI’s mit HTML/CSS/Javascript</w:t>
      </w:r>
    </w:p>
    <w:p w14:paraId="40010C9B" w14:textId="5B43013C" w:rsidR="00690171" w:rsidRPr="003C096B" w:rsidRDefault="00690171" w:rsidP="00690171">
      <w:pPr>
        <w:pStyle w:val="Listenabsatz"/>
        <w:numPr>
          <w:ilvl w:val="0"/>
          <w:numId w:val="40"/>
        </w:numPr>
      </w:pPr>
      <w:r>
        <w:rPr>
          <w:i/>
        </w:rPr>
        <w:t xml:space="preserve">Entwicklungsumgebung ist hauptsächlich Visual Studio, </w:t>
      </w:r>
      <w:r w:rsidR="00DE36EF">
        <w:rPr>
          <w:i/>
        </w:rPr>
        <w:t>Projektmanagement / Versionierung mit Team Foundation Server</w:t>
      </w:r>
    </w:p>
    <w:sectPr w:rsidR="00690171" w:rsidRPr="003C096B" w:rsidSect="0087172F">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8C1DF" w14:textId="77777777" w:rsidR="009212AC" w:rsidRDefault="009212AC" w:rsidP="00C35BC8">
      <w:r>
        <w:separator/>
      </w:r>
    </w:p>
  </w:endnote>
  <w:endnote w:type="continuationSeparator" w:id="0">
    <w:p w14:paraId="49C7E017" w14:textId="77777777" w:rsidR="009212AC" w:rsidRDefault="009212AC"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72B810BE" w:rsidR="003C096B" w:rsidRPr="00FD5087" w:rsidRDefault="003C096B"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r w:rsidR="00B64E17">
      <w:fldChar w:fldCharType="begin"/>
    </w:r>
    <w:r w:rsidR="00B64E17">
      <w:instrText xml:space="preserve"> FILENAME   \* MERGEFORMAT </w:instrText>
    </w:r>
    <w:r w:rsidR="00B64E17">
      <w:fldChar w:fldCharType="separate"/>
    </w:r>
    <w:r w:rsidRPr="00EF3B9E">
      <w:rPr>
        <w:color w:val="808080" w:themeColor="background1" w:themeShade="80"/>
      </w:rPr>
      <w:t>ProjektplanTemplate</w:t>
    </w:r>
    <w:r w:rsidRPr="00826A35">
      <w:rPr>
        <w:color w:val="808080" w:themeColor="background1" w:themeShade="80"/>
      </w:rPr>
      <w:t>.docx</w:t>
    </w:r>
    <w:r w:rsidR="00B64E17">
      <w:rPr>
        <w:color w:val="808080" w:themeColor="background1" w:themeShade="80"/>
      </w:rPr>
      <w:fldChar w:fldCharType="end"/>
    </w:r>
    <w:r w:rsidRPr="00FD5087">
      <w:rPr>
        <w:color w:val="808080" w:themeColor="background1" w:themeShade="80"/>
      </w:rPr>
      <w:tab/>
      <w:t>Version:</w:t>
    </w:r>
    <w:r>
      <w:rPr>
        <w:color w:val="808080" w:themeColor="background1" w:themeShade="80"/>
      </w:rPr>
      <w:t xml:space="preserve"> </w:t>
    </w:r>
    <w:r w:rsidR="005C05C7">
      <w:rPr>
        <w:color w:val="808080" w:themeColor="background1" w:themeShade="80"/>
      </w:rPr>
      <w:t>1</w:t>
    </w:r>
    <w:r w:rsidR="00DC6F82">
      <w:rPr>
        <w:color w:val="808080" w:themeColor="background1" w:themeShade="80"/>
      </w:rPr>
      <w:t>.0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B64E17">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B84C5" w14:textId="77777777" w:rsidR="009212AC" w:rsidRDefault="009212AC" w:rsidP="00C35BC8">
      <w:r>
        <w:separator/>
      </w:r>
    </w:p>
  </w:footnote>
  <w:footnote w:type="continuationSeparator" w:id="0">
    <w:p w14:paraId="73D1C863" w14:textId="77777777" w:rsidR="009212AC" w:rsidRDefault="009212AC" w:rsidP="00C35B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3C096B" w:rsidRPr="002E1CF7" w14:paraId="7F7A1730" w14:textId="77777777" w:rsidTr="00E44E4F">
      <w:trPr>
        <w:cantSplit/>
      </w:trPr>
      <w:tc>
        <w:tcPr>
          <w:tcW w:w="2055" w:type="dxa"/>
        </w:tcPr>
        <w:p w14:paraId="3FE75CA1" w14:textId="2956F35A" w:rsidR="003C096B" w:rsidRPr="002E1CF7" w:rsidRDefault="00696769" w:rsidP="00F57F25">
          <w:pPr>
            <w:rPr>
              <w:color w:val="808080" w:themeColor="background1" w:themeShade="80"/>
              <w:sz w:val="52"/>
            </w:rPr>
          </w:pPr>
          <w:r>
            <w:rPr>
              <w:noProof/>
              <w:lang w:val="de-DE"/>
            </w:rPr>
            <w:drawing>
              <wp:inline distT="0" distB="0" distL="0" distR="0" wp14:anchorId="07C29C44" wp14:editId="48463527">
                <wp:extent cx="1118687" cy="409715"/>
                <wp:effectExtent l="0" t="0" r="0" b="0"/>
                <wp:docPr id="1" name="Picture 1" descr="Macintosh HD:Users:hansrudin:2011:6-HSR:Infrastruktur:HSR-IFS-Logos:HSR_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nsrudin:2011:6-HSR:Infrastruktur:HSR-IFS-Logos:HSR_Logo.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17" cy="410458"/>
                        </a:xfrm>
                        <a:prstGeom prst="rect">
                          <a:avLst/>
                        </a:prstGeom>
                        <a:noFill/>
                        <a:ln>
                          <a:noFill/>
                        </a:ln>
                      </pic:spPr>
                    </pic:pic>
                  </a:graphicData>
                </a:graphic>
              </wp:inline>
            </w:drawing>
          </w:r>
        </w:p>
      </w:tc>
      <w:tc>
        <w:tcPr>
          <w:tcW w:w="5812" w:type="dxa"/>
        </w:tcPr>
        <w:p w14:paraId="29D968F4" w14:textId="74843CBE" w:rsidR="003C096B" w:rsidRPr="002E1CF7" w:rsidRDefault="003C096B" w:rsidP="00F57F25">
          <w:pPr>
            <w:rPr>
              <w:color w:val="808080" w:themeColor="background1" w:themeShade="80"/>
              <w:lang w:val="en-US"/>
            </w:rPr>
          </w:pPr>
          <w:r>
            <w:rPr>
              <w:color w:val="808080" w:themeColor="background1" w:themeShade="80"/>
              <w:lang w:val="en-US"/>
            </w:rPr>
            <w:t xml:space="preserve">Software Engineering 2 Projekt </w:t>
          </w:r>
          <w:r w:rsidR="008F5AC7">
            <w:rPr>
              <w:color w:val="808080" w:themeColor="background1" w:themeShade="80"/>
              <w:lang w:val="en-US"/>
            </w:rPr>
            <w:t>FS2014</w:t>
          </w:r>
        </w:p>
        <w:p w14:paraId="149C11AA" w14:textId="3F8E42C2" w:rsidR="003C096B" w:rsidRPr="002E1CF7" w:rsidRDefault="003C096B" w:rsidP="008F5AC7">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sidR="008F5AC7">
            <w:rPr>
              <w:color w:val="808080" w:themeColor="background1" w:themeShade="80"/>
              <w:lang w:val="en-US"/>
            </w:rPr>
            <w:t>Work Time 4 You (“wt</w:t>
          </w:r>
          <w:r w:rsidR="008F5AC7" w:rsidRPr="008F5AC7">
            <w:rPr>
              <w:color w:val="808080" w:themeColor="background1" w:themeShade="80"/>
              <w:lang w:val="en-US"/>
            </w:rPr>
            <w:t>4</w:t>
          </w:r>
          <w:r w:rsidR="008F5AC7">
            <w:rPr>
              <w:color w:val="808080" w:themeColor="background1" w:themeShade="80"/>
              <w:lang w:val="en-US"/>
            </w:rPr>
            <w:t>u”)</w:t>
          </w:r>
        </w:p>
      </w:tc>
      <w:tc>
        <w:tcPr>
          <w:tcW w:w="1842" w:type="dxa"/>
        </w:tcPr>
        <w:p w14:paraId="3A08D257" w14:textId="77777777" w:rsidR="003C096B" w:rsidRPr="002E1CF7" w:rsidRDefault="003C096B" w:rsidP="003C096B">
          <w:pPr>
            <w:rPr>
              <w:color w:val="808080" w:themeColor="background1" w:themeShade="80"/>
            </w:rPr>
          </w:pPr>
        </w:p>
      </w:tc>
    </w:tr>
  </w:tbl>
  <w:p w14:paraId="09D88680" w14:textId="77777777" w:rsidR="003C096B" w:rsidRDefault="003C096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46EE4"/>
    <w:multiLevelType w:val="hybridMultilevel"/>
    <w:tmpl w:val="FE5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901D6"/>
    <w:multiLevelType w:val="hybridMultilevel"/>
    <w:tmpl w:val="5088CA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50B"/>
    <w:multiLevelType w:val="hybridMultilevel"/>
    <w:tmpl w:val="F1202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0E71D13"/>
    <w:multiLevelType w:val="hybridMultilevel"/>
    <w:tmpl w:val="0C44DFB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nsid w:val="16672811"/>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7">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B8B4E72"/>
    <w:multiLevelType w:val="hybridMultilevel"/>
    <w:tmpl w:val="78EC8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971606"/>
    <w:multiLevelType w:val="hybridMultilevel"/>
    <w:tmpl w:val="3E76BEC8"/>
    <w:lvl w:ilvl="0" w:tplc="04090003">
      <w:start w:val="1"/>
      <w:numFmt w:val="bullet"/>
      <w:lvlText w:val="o"/>
      <w:lvlJc w:val="left"/>
      <w:pPr>
        <w:ind w:left="720" w:hanging="360"/>
      </w:pPr>
      <w:rPr>
        <w:rFonts w:ascii="Courier New" w:hAnsi="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11">
    <w:nsid w:val="3DC86F3C"/>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12">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13">
    <w:nsid w:val="588E0215"/>
    <w:multiLevelType w:val="hybridMultilevel"/>
    <w:tmpl w:val="FABE1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7"/>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0"/>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1"/>
  </w:num>
  <w:num w:numId="28">
    <w:abstractNumId w:val="6"/>
  </w:num>
  <w:num w:numId="29">
    <w:abstractNumId w:val="5"/>
  </w:num>
  <w:num w:numId="30">
    <w:abstractNumId w:val="13"/>
  </w:num>
  <w:num w:numId="31">
    <w:abstractNumId w:val="12"/>
  </w:num>
  <w:num w:numId="32">
    <w:abstractNumId w:val="12"/>
  </w:num>
  <w:num w:numId="33">
    <w:abstractNumId w:val="12"/>
  </w:num>
  <w:num w:numId="34">
    <w:abstractNumId w:val="12"/>
  </w:num>
  <w:num w:numId="35">
    <w:abstractNumId w:val="0"/>
  </w:num>
  <w:num w:numId="36">
    <w:abstractNumId w:val="1"/>
  </w:num>
  <w:num w:numId="37">
    <w:abstractNumId w:val="2"/>
  </w:num>
  <w:num w:numId="38">
    <w:abstractNumId w:val="9"/>
  </w:num>
  <w:num w:numId="39">
    <w:abstractNumId w:val="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2260E"/>
    <w:rsid w:val="00033B03"/>
    <w:rsid w:val="00092317"/>
    <w:rsid w:val="00122C3F"/>
    <w:rsid w:val="00151020"/>
    <w:rsid w:val="001B5DD4"/>
    <w:rsid w:val="001D4535"/>
    <w:rsid w:val="002007F7"/>
    <w:rsid w:val="00243F92"/>
    <w:rsid w:val="002546B2"/>
    <w:rsid w:val="002C2EC3"/>
    <w:rsid w:val="002E1CF7"/>
    <w:rsid w:val="00311BDF"/>
    <w:rsid w:val="00363CC1"/>
    <w:rsid w:val="00371561"/>
    <w:rsid w:val="0038461E"/>
    <w:rsid w:val="00387D7C"/>
    <w:rsid w:val="003C096B"/>
    <w:rsid w:val="0041220C"/>
    <w:rsid w:val="00456F9C"/>
    <w:rsid w:val="00474AE3"/>
    <w:rsid w:val="004821AE"/>
    <w:rsid w:val="004B0A85"/>
    <w:rsid w:val="004D4498"/>
    <w:rsid w:val="004F3746"/>
    <w:rsid w:val="00550811"/>
    <w:rsid w:val="00576382"/>
    <w:rsid w:val="00577005"/>
    <w:rsid w:val="005C05C7"/>
    <w:rsid w:val="005C1C8D"/>
    <w:rsid w:val="005E5344"/>
    <w:rsid w:val="005E7E2E"/>
    <w:rsid w:val="005F3103"/>
    <w:rsid w:val="006034E6"/>
    <w:rsid w:val="00664F68"/>
    <w:rsid w:val="006864A4"/>
    <w:rsid w:val="00690171"/>
    <w:rsid w:val="00696769"/>
    <w:rsid w:val="006F3E52"/>
    <w:rsid w:val="006F4161"/>
    <w:rsid w:val="0072612F"/>
    <w:rsid w:val="00726C48"/>
    <w:rsid w:val="00734909"/>
    <w:rsid w:val="007907CA"/>
    <w:rsid w:val="007F58DA"/>
    <w:rsid w:val="00826A35"/>
    <w:rsid w:val="0087172F"/>
    <w:rsid w:val="008804AF"/>
    <w:rsid w:val="008D01D1"/>
    <w:rsid w:val="008F5AC7"/>
    <w:rsid w:val="009212AC"/>
    <w:rsid w:val="009234C2"/>
    <w:rsid w:val="009739CC"/>
    <w:rsid w:val="00A2072C"/>
    <w:rsid w:val="00A34DFD"/>
    <w:rsid w:val="00A36430"/>
    <w:rsid w:val="00A7443A"/>
    <w:rsid w:val="00AD5718"/>
    <w:rsid w:val="00B0527C"/>
    <w:rsid w:val="00B20F85"/>
    <w:rsid w:val="00B64E17"/>
    <w:rsid w:val="00B72FF4"/>
    <w:rsid w:val="00B8305E"/>
    <w:rsid w:val="00B860A1"/>
    <w:rsid w:val="00BC029E"/>
    <w:rsid w:val="00BC0647"/>
    <w:rsid w:val="00BC3A5E"/>
    <w:rsid w:val="00BD44D8"/>
    <w:rsid w:val="00BD6ECC"/>
    <w:rsid w:val="00BF531F"/>
    <w:rsid w:val="00C16378"/>
    <w:rsid w:val="00C35BC8"/>
    <w:rsid w:val="00C6781B"/>
    <w:rsid w:val="00C72681"/>
    <w:rsid w:val="00C87CAE"/>
    <w:rsid w:val="00CC58A4"/>
    <w:rsid w:val="00D31C2D"/>
    <w:rsid w:val="00DA5688"/>
    <w:rsid w:val="00DC6F82"/>
    <w:rsid w:val="00DD0936"/>
    <w:rsid w:val="00DE36EF"/>
    <w:rsid w:val="00E27B0A"/>
    <w:rsid w:val="00E401C7"/>
    <w:rsid w:val="00E44E4F"/>
    <w:rsid w:val="00E5228E"/>
    <w:rsid w:val="00E63215"/>
    <w:rsid w:val="00EA2900"/>
    <w:rsid w:val="00EE2342"/>
    <w:rsid w:val="00EF23D7"/>
    <w:rsid w:val="00EF3B9E"/>
    <w:rsid w:val="00F3797B"/>
    <w:rsid w:val="00F57F25"/>
    <w:rsid w:val="00F77420"/>
    <w:rsid w:val="00F844D8"/>
    <w:rsid w:val="00F94AF7"/>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BF531F"/>
    <w:pPr>
      <w:keepNext/>
      <w:numPr>
        <w:numId w:val="24"/>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eiche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eiche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BF531F"/>
    <w:rPr>
      <w:rFonts w:asciiTheme="minorHAnsi" w:hAnsiTheme="minorHAnsi" w:cstheme="minorHAnsi"/>
      <w:b/>
      <w:color w:val="548DD4" w:themeColor="text2" w:themeTint="99"/>
      <w:kern w:val="28"/>
      <w:sz w:val="32"/>
      <w:szCs w:val="32"/>
      <w:lang w:eastAsia="de-DE"/>
    </w:rPr>
  </w:style>
  <w:style w:type="character" w:customStyle="1" w:styleId="berschrift2Zeichen">
    <w:name w:val="Überschrift 2 Zeichen"/>
    <w:link w:val="berschrift2"/>
    <w:rsid w:val="00BF531F"/>
    <w:rPr>
      <w:rFonts w:asciiTheme="minorHAnsi" w:hAnsiTheme="minorHAnsi" w:cstheme="minorHAnsi"/>
      <w:color w:val="548DD4" w:themeColor="text2" w:themeTint="99"/>
      <w:sz w:val="32"/>
      <w:szCs w:val="32"/>
      <w:lang w:eastAsia="de-DE"/>
    </w:rPr>
  </w:style>
  <w:style w:type="character" w:customStyle="1" w:styleId="berschrift3Zeichen">
    <w:name w:val="Überschrift 3 Zeiche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3C096B"/>
    <w:pPr>
      <w:ind w:left="720"/>
      <w:contextualSpacing/>
    </w:pPr>
  </w:style>
  <w:style w:type="table" w:styleId="MittlereSchattierung1-Akzent1">
    <w:name w:val="Medium Shading 1 Accent 1"/>
    <w:basedOn w:val="NormaleTabelle"/>
    <w:uiPriority w:val="63"/>
    <w:rsid w:val="008F5AC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BF531F"/>
    <w:pPr>
      <w:keepNext/>
      <w:numPr>
        <w:numId w:val="24"/>
      </w:numPr>
      <w:spacing w:before="240" w:after="60"/>
      <w:outlineLvl w:val="0"/>
    </w:pPr>
    <w:rPr>
      <w:b/>
      <w:color w:val="548DD4" w:themeColor="text2" w:themeTint="99"/>
      <w:kern w:val="28"/>
      <w:sz w:val="32"/>
      <w:szCs w:val="32"/>
    </w:rPr>
  </w:style>
  <w:style w:type="paragraph" w:styleId="berschrift2">
    <w:name w:val="heading 2"/>
    <w:basedOn w:val="Standard"/>
    <w:next w:val="Standard"/>
    <w:link w:val="berschrift2Zeichen"/>
    <w:qFormat/>
    <w:rsid w:val="00BF531F"/>
    <w:pPr>
      <w:keepNext/>
      <w:numPr>
        <w:ilvl w:val="1"/>
        <w:numId w:val="24"/>
      </w:numPr>
      <w:spacing w:before="240" w:after="60"/>
      <w:ind w:left="0"/>
      <w:outlineLvl w:val="1"/>
    </w:pPr>
    <w:rPr>
      <w:color w:val="548DD4" w:themeColor="text2" w:themeTint="99"/>
      <w:sz w:val="32"/>
      <w:szCs w:val="32"/>
    </w:rPr>
  </w:style>
  <w:style w:type="paragraph" w:styleId="berschrift3">
    <w:name w:val="heading 3"/>
    <w:basedOn w:val="Standard"/>
    <w:next w:val="Standard"/>
    <w:link w:val="berschrift3Zeichen"/>
    <w:qFormat/>
    <w:rsid w:val="00BF531F"/>
    <w:pPr>
      <w:keepNext/>
      <w:numPr>
        <w:ilvl w:val="2"/>
        <w:numId w:val="24"/>
      </w:numPr>
      <w:spacing w:before="240" w:after="60"/>
      <w:outlineLvl w:val="2"/>
    </w:pPr>
    <w:rPr>
      <w:b/>
      <w:color w:val="548DD4" w:themeColor="text2" w:themeTint="99"/>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BF531F"/>
    <w:rPr>
      <w:rFonts w:asciiTheme="minorHAnsi" w:hAnsiTheme="minorHAnsi" w:cstheme="minorHAnsi"/>
      <w:b/>
      <w:color w:val="548DD4" w:themeColor="text2" w:themeTint="99"/>
      <w:kern w:val="28"/>
      <w:sz w:val="32"/>
      <w:szCs w:val="32"/>
      <w:lang w:eastAsia="de-DE"/>
    </w:rPr>
  </w:style>
  <w:style w:type="character" w:customStyle="1" w:styleId="berschrift2Zeichen">
    <w:name w:val="Überschrift 2 Zeichen"/>
    <w:link w:val="berschrift2"/>
    <w:rsid w:val="00BF531F"/>
    <w:rPr>
      <w:rFonts w:asciiTheme="minorHAnsi" w:hAnsiTheme="minorHAnsi" w:cstheme="minorHAnsi"/>
      <w:color w:val="548DD4" w:themeColor="text2" w:themeTint="99"/>
      <w:sz w:val="32"/>
      <w:szCs w:val="32"/>
      <w:lang w:eastAsia="de-DE"/>
    </w:rPr>
  </w:style>
  <w:style w:type="character" w:customStyle="1" w:styleId="berschrift3Zeichen">
    <w:name w:val="Überschrift 3 Zeichen"/>
    <w:basedOn w:val="Absatzstandardschriftart"/>
    <w:link w:val="berschrift3"/>
    <w:rsid w:val="00BF531F"/>
    <w:rPr>
      <w:rFonts w:asciiTheme="minorHAnsi" w:hAnsiTheme="minorHAnsi" w:cstheme="minorHAnsi"/>
      <w:b/>
      <w:color w:val="548DD4" w:themeColor="text2" w:themeTint="99"/>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3C096B"/>
    <w:pPr>
      <w:ind w:left="720"/>
      <w:contextualSpacing/>
    </w:pPr>
  </w:style>
  <w:style w:type="table" w:styleId="MittlereSchattierung1-Akzent1">
    <w:name w:val="Medium Shading 1 Accent 1"/>
    <w:basedOn w:val="NormaleTabelle"/>
    <w:uiPriority w:val="63"/>
    <w:rsid w:val="008F5AC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zahner@hsr.c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rschiepe@hsr.ch" TargetMode="External"/><Relationship Id="rId10" Type="http://schemas.openxmlformats.org/officeDocument/2006/relationships/hyperlink" Target="mailto:dandreol@hs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BED1832-B81B-4642-8E4A-CF58664C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\Schule\Unterlagen\2011 - HS\Semesterarbeit\SEPenv\Formatvorlage\Formatvorlage.dotx</Template>
  <TotalTime>0</TotalTime>
  <Pages>1</Pages>
  <Words>271</Words>
  <Characters>1711</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Dario Andreoli</cp:lastModifiedBy>
  <cp:revision>30</cp:revision>
  <dcterms:created xsi:type="dcterms:W3CDTF">2014-02-20T08:15:00Z</dcterms:created>
  <dcterms:modified xsi:type="dcterms:W3CDTF">2014-05-27T12:06:00Z</dcterms:modified>
</cp:coreProperties>
</file>