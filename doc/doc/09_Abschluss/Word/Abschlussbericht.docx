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351B5" w14:textId="77777777" w:rsidR="00FD5087" w:rsidRDefault="00FD5087" w:rsidP="005E1497">
      <w:pPr>
        <w:jc w:val="center"/>
      </w:pPr>
    </w:p>
    <w:p w14:paraId="603351B6" w14:textId="77777777" w:rsidR="00FD5087" w:rsidRDefault="00FD5087" w:rsidP="005E1497">
      <w:pPr>
        <w:jc w:val="center"/>
      </w:pPr>
    </w:p>
    <w:p w14:paraId="603351B7" w14:textId="77777777" w:rsidR="00FD5087" w:rsidRDefault="00FD5087" w:rsidP="005E1497">
      <w:pPr>
        <w:jc w:val="center"/>
      </w:pPr>
    </w:p>
    <w:p w14:paraId="603351B8" w14:textId="77777777" w:rsidR="00FD5087" w:rsidRDefault="00FD5087" w:rsidP="005E1497">
      <w:pPr>
        <w:jc w:val="center"/>
      </w:pPr>
    </w:p>
    <w:p w14:paraId="603351B9" w14:textId="77777777" w:rsidR="00FD5087" w:rsidRDefault="00FD5087" w:rsidP="005E1497">
      <w:pPr>
        <w:jc w:val="center"/>
      </w:pPr>
    </w:p>
    <w:p w14:paraId="603351BA" w14:textId="77777777" w:rsidR="00FD5087" w:rsidRDefault="00FD5087" w:rsidP="005E1497">
      <w:pPr>
        <w:jc w:val="center"/>
      </w:pPr>
    </w:p>
    <w:p w14:paraId="603351BB" w14:textId="77777777" w:rsidR="00FD5087" w:rsidRDefault="00FD5087" w:rsidP="005E1497">
      <w:pPr>
        <w:jc w:val="center"/>
      </w:pPr>
    </w:p>
    <w:p w14:paraId="603351BC" w14:textId="77777777" w:rsidR="00FD5087" w:rsidRDefault="00FD5087" w:rsidP="005E1497">
      <w:pPr>
        <w:jc w:val="center"/>
      </w:pPr>
    </w:p>
    <w:p w14:paraId="603351BD" w14:textId="77777777" w:rsidR="00B20F85" w:rsidRPr="00C35BC8" w:rsidRDefault="00321BB9" w:rsidP="005E1497">
      <w:pPr>
        <w:jc w:val="center"/>
      </w:pPr>
      <w:r>
        <w:rPr>
          <w:noProof/>
          <w:lang w:eastAsia="de-CH"/>
        </w:rPr>
        <w:drawing>
          <wp:inline distT="0" distB="0" distL="0" distR="0" wp14:anchorId="603351FE" wp14:editId="603351FF">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603351BE" w14:textId="77777777" w:rsidR="00C35BC8" w:rsidRPr="00C35BC8" w:rsidRDefault="00C35BC8" w:rsidP="005E1497"/>
    <w:p w14:paraId="603351BF" w14:textId="77777777" w:rsidR="00C35BC8" w:rsidRPr="00C35BC8" w:rsidRDefault="00C35BC8" w:rsidP="005E1497"/>
    <w:p w14:paraId="603351C0" w14:textId="77777777" w:rsidR="00C35BC8" w:rsidRDefault="00C35BC8" w:rsidP="005E1497"/>
    <w:p w14:paraId="603351C1" w14:textId="77777777" w:rsidR="00C35BC8" w:rsidRDefault="00C35BC8" w:rsidP="005E1497"/>
    <w:p w14:paraId="603351C2" w14:textId="77777777" w:rsidR="00C35BC8" w:rsidRPr="00C35BC8" w:rsidRDefault="00C35BC8" w:rsidP="005E1497"/>
    <w:p w14:paraId="603351C3" w14:textId="77777777" w:rsidR="00C35BC8" w:rsidRPr="00C35BC8" w:rsidRDefault="0064087E" w:rsidP="005E1497">
      <w:pPr>
        <w:pStyle w:val="Title"/>
        <w:rPr>
          <w:b w:val="0"/>
        </w:rPr>
      </w:pPr>
      <w:r w:rsidRPr="00F27AD5">
        <w:rPr>
          <w:color w:val="E71200"/>
        </w:rPr>
        <w:t>Projekt: wt4u</w:t>
      </w:r>
      <w:r w:rsidR="001B5DD4">
        <w:br/>
      </w:r>
      <w:r w:rsidR="001B5DD4">
        <w:br/>
      </w:r>
      <w:r w:rsidR="000C4468">
        <w:rPr>
          <w:color w:val="E71200"/>
        </w:rPr>
        <w:t>Abschlussbericht</w:t>
      </w:r>
    </w:p>
    <w:p w14:paraId="603351C4" w14:textId="77777777" w:rsidR="00C35BC8" w:rsidRPr="00C35BC8" w:rsidRDefault="00C35BC8" w:rsidP="005E1497">
      <w:pPr>
        <w:jc w:val="center"/>
      </w:pPr>
    </w:p>
    <w:p w14:paraId="603351C5" w14:textId="77777777" w:rsidR="002E1CF7" w:rsidRDefault="002E1CF7" w:rsidP="005E1497">
      <w:pPr>
        <w:jc w:val="center"/>
      </w:pPr>
    </w:p>
    <w:p w14:paraId="603351C6" w14:textId="77777777" w:rsidR="002E1CF7" w:rsidRDefault="002E1CF7" w:rsidP="005E1497">
      <w:pPr>
        <w:jc w:val="center"/>
      </w:pPr>
    </w:p>
    <w:p w14:paraId="603351C7" w14:textId="77777777" w:rsidR="00C35BC8" w:rsidRDefault="007D1205" w:rsidP="005E1497">
      <w:pPr>
        <w:jc w:val="center"/>
      </w:pPr>
      <w:r>
        <w:t>Andreoli Dario (dandreol@hsr.ch)</w:t>
      </w:r>
    </w:p>
    <w:p w14:paraId="603351C8" w14:textId="77777777" w:rsidR="007D1205" w:rsidRDefault="007D1205" w:rsidP="005E1497">
      <w:pPr>
        <w:jc w:val="center"/>
      </w:pPr>
      <w:r>
        <w:t>Schiepek Richard (rschiepe@hsr.ch)</w:t>
      </w:r>
    </w:p>
    <w:p w14:paraId="603351C9" w14:textId="77777777" w:rsidR="00B45FC8" w:rsidRDefault="007D1205" w:rsidP="005E1497">
      <w:pPr>
        <w:jc w:val="center"/>
      </w:pPr>
      <w:r>
        <w:t>Zahner Tobias (tzahner@hsr.ch)</w:t>
      </w:r>
    </w:p>
    <w:p w14:paraId="603351CA" w14:textId="77777777" w:rsidR="00C35BC8" w:rsidRPr="00C35BC8" w:rsidRDefault="00C35BC8" w:rsidP="005E1497">
      <w:pPr>
        <w:tabs>
          <w:tab w:val="left" w:pos="6092"/>
        </w:tabs>
      </w:pPr>
      <w:r w:rsidRPr="00B45FC8">
        <w:br w:type="page"/>
      </w:r>
      <w:r w:rsidR="007D1205">
        <w:lastRenderedPageBreak/>
        <w:tab/>
      </w:r>
    </w:p>
    <w:p w14:paraId="603351CB" w14:textId="77777777" w:rsidR="00EF23D7" w:rsidRDefault="00EF23D7" w:rsidP="005E1497">
      <w:pPr>
        <w:pStyle w:val="Heading1"/>
        <w:numPr>
          <w:ilvl w:val="0"/>
          <w:numId w:val="0"/>
        </w:numPr>
      </w:pPr>
      <w:bookmarkStart w:id="0" w:name="_Toc286833037"/>
      <w:bookmarkStart w:id="1" w:name="_Toc388971389"/>
      <w:r>
        <w:t>Änderungsgeschichte</w:t>
      </w:r>
      <w:bookmarkEnd w:id="0"/>
      <w:bookmarkEnd w:id="1"/>
    </w:p>
    <w:p w14:paraId="603351CC" w14:textId="77777777" w:rsidR="00EF23D7" w:rsidRDefault="00EF23D7" w:rsidP="005E1497"/>
    <w:tbl>
      <w:tblPr>
        <w:tblStyle w:val="MediumShading1-Accent2"/>
        <w:tblW w:w="9606" w:type="dxa"/>
        <w:tblLook w:val="04A0" w:firstRow="1" w:lastRow="0" w:firstColumn="1" w:lastColumn="0" w:noHBand="0" w:noVBand="1"/>
      </w:tblPr>
      <w:tblGrid>
        <w:gridCol w:w="1526"/>
        <w:gridCol w:w="1134"/>
        <w:gridCol w:w="4253"/>
        <w:gridCol w:w="2693"/>
      </w:tblGrid>
      <w:tr w:rsidR="00EF23D7" w:rsidRPr="00C35BC8" w14:paraId="603351D1"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03351CD" w14:textId="77777777" w:rsidR="00EF23D7" w:rsidRPr="00C35BC8" w:rsidRDefault="00EF23D7" w:rsidP="005E1497">
            <w:pPr>
              <w:rPr>
                <w:color w:val="auto"/>
              </w:rPr>
            </w:pPr>
            <w:r w:rsidRPr="00C35BC8">
              <w:rPr>
                <w:color w:val="auto"/>
              </w:rPr>
              <w:t>Datum</w:t>
            </w:r>
          </w:p>
        </w:tc>
        <w:tc>
          <w:tcPr>
            <w:tcW w:w="1134" w:type="dxa"/>
          </w:tcPr>
          <w:p w14:paraId="603351CE" w14:textId="77777777" w:rsidR="00EF23D7" w:rsidRPr="00C35BC8" w:rsidRDefault="00EF23D7" w:rsidP="005E1497">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603351CF" w14:textId="77777777" w:rsidR="00EF23D7" w:rsidRPr="00C35BC8" w:rsidRDefault="00EF23D7" w:rsidP="005E1497">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603351D0" w14:textId="77777777" w:rsidR="00EF23D7" w:rsidRPr="00C35BC8" w:rsidRDefault="00EF23D7" w:rsidP="005E1497">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03351D6"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03351D2" w14:textId="77777777" w:rsidR="00E44E4F" w:rsidRPr="00C35BC8" w:rsidRDefault="000C4468" w:rsidP="005E1497">
            <w:r>
              <w:t>15</w:t>
            </w:r>
            <w:r w:rsidR="0039453E">
              <w:t>.0</w:t>
            </w:r>
            <w:r>
              <w:t>5</w:t>
            </w:r>
            <w:r w:rsidR="00B45FC8">
              <w:t>.14</w:t>
            </w:r>
          </w:p>
        </w:tc>
        <w:tc>
          <w:tcPr>
            <w:tcW w:w="1134" w:type="dxa"/>
          </w:tcPr>
          <w:p w14:paraId="603351D3" w14:textId="77777777" w:rsidR="00EF23D7" w:rsidRPr="00C35BC8" w:rsidRDefault="0039453E" w:rsidP="005E1497">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603351D4" w14:textId="77777777" w:rsidR="00EF23D7" w:rsidRPr="00C35BC8" w:rsidRDefault="00C547A5" w:rsidP="005E1497">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603351D5" w14:textId="005E6F62" w:rsidR="00C547A5" w:rsidRPr="00C35BC8" w:rsidRDefault="00922F37" w:rsidP="005E1497">
            <w:pPr>
              <w:cnfStyle w:val="000000100000" w:firstRow="0" w:lastRow="0" w:firstColumn="0" w:lastColumn="0" w:oddVBand="0" w:evenVBand="0" w:oddHBand="1" w:evenHBand="0" w:firstRowFirstColumn="0" w:firstRowLastColumn="0" w:lastRowFirstColumn="0" w:lastRowLastColumn="0"/>
            </w:pPr>
            <w:r>
              <w:t>r</w:t>
            </w:r>
            <w:r w:rsidR="000C4468">
              <w:t>schiepe</w:t>
            </w:r>
          </w:p>
        </w:tc>
      </w:tr>
      <w:tr w:rsidR="00922F37" w:rsidRPr="00C35BC8" w14:paraId="76785868"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E196E84" w14:textId="58860D3E" w:rsidR="00922F37" w:rsidRDefault="00922F37" w:rsidP="005E1497">
            <w:r>
              <w:t>19.05.14</w:t>
            </w:r>
          </w:p>
        </w:tc>
        <w:tc>
          <w:tcPr>
            <w:tcW w:w="1134" w:type="dxa"/>
          </w:tcPr>
          <w:p w14:paraId="10B1AEA6" w14:textId="4684E354" w:rsidR="00922F37" w:rsidRDefault="00922F37" w:rsidP="005E1497">
            <w:pPr>
              <w:cnfStyle w:val="000000010000" w:firstRow="0" w:lastRow="0" w:firstColumn="0" w:lastColumn="0" w:oddVBand="0" w:evenVBand="0" w:oddHBand="0" w:evenHBand="1" w:firstRowFirstColumn="0" w:firstRowLastColumn="0" w:lastRowFirstColumn="0" w:lastRowLastColumn="0"/>
            </w:pPr>
            <w:r>
              <w:t>1.1</w:t>
            </w:r>
          </w:p>
        </w:tc>
        <w:tc>
          <w:tcPr>
            <w:tcW w:w="4253" w:type="dxa"/>
          </w:tcPr>
          <w:p w14:paraId="0B85D0FA" w14:textId="2BAABC67" w:rsidR="00922F37" w:rsidRDefault="00922F37" w:rsidP="005E1497">
            <w:pPr>
              <w:cnfStyle w:val="000000010000" w:firstRow="0" w:lastRow="0" w:firstColumn="0" w:lastColumn="0" w:oddVBand="0" w:evenVBand="0" w:oddHBand="0" w:evenHBand="1" w:firstRowFirstColumn="0" w:firstRowLastColumn="0" w:lastRowFirstColumn="0" w:lastRowLastColumn="0"/>
            </w:pPr>
            <w:r>
              <w:t>Persönlicher Bericht dandreol</w:t>
            </w:r>
            <w:r w:rsidR="000525C1">
              <w:t>, allgemeine Erfahrungen</w:t>
            </w:r>
          </w:p>
        </w:tc>
        <w:tc>
          <w:tcPr>
            <w:tcW w:w="2693" w:type="dxa"/>
          </w:tcPr>
          <w:p w14:paraId="27AEC2EA" w14:textId="34F375F6" w:rsidR="00922F37" w:rsidRDefault="00922F37" w:rsidP="005E1497">
            <w:pPr>
              <w:cnfStyle w:val="000000010000" w:firstRow="0" w:lastRow="0" w:firstColumn="0" w:lastColumn="0" w:oddVBand="0" w:evenVBand="0" w:oddHBand="0" w:evenHBand="1" w:firstRowFirstColumn="0" w:firstRowLastColumn="0" w:lastRowFirstColumn="0" w:lastRowLastColumn="0"/>
            </w:pPr>
            <w:r>
              <w:t>dandreol</w:t>
            </w:r>
          </w:p>
        </w:tc>
      </w:tr>
      <w:tr w:rsidR="00B41CA9" w:rsidRPr="00C35BC8" w14:paraId="191C7A9A"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8C4D09" w14:textId="58C9F7AA" w:rsidR="00B41CA9" w:rsidRDefault="00B41CA9" w:rsidP="005E1497">
            <w:r>
              <w:t>20.05.14</w:t>
            </w:r>
          </w:p>
        </w:tc>
        <w:tc>
          <w:tcPr>
            <w:tcW w:w="1134" w:type="dxa"/>
          </w:tcPr>
          <w:p w14:paraId="3B7432ED" w14:textId="572F1530" w:rsidR="00B41CA9" w:rsidRDefault="00B41CA9" w:rsidP="005E1497">
            <w:pPr>
              <w:cnfStyle w:val="000000100000" w:firstRow="0" w:lastRow="0" w:firstColumn="0" w:lastColumn="0" w:oddVBand="0" w:evenVBand="0" w:oddHBand="1" w:evenHBand="0" w:firstRowFirstColumn="0" w:firstRowLastColumn="0" w:lastRowFirstColumn="0" w:lastRowLastColumn="0"/>
            </w:pPr>
            <w:r>
              <w:t>1.2</w:t>
            </w:r>
          </w:p>
        </w:tc>
        <w:tc>
          <w:tcPr>
            <w:tcW w:w="4253" w:type="dxa"/>
          </w:tcPr>
          <w:p w14:paraId="73D29412" w14:textId="2136C7EF" w:rsidR="00B41CA9" w:rsidRDefault="00B41CA9" w:rsidP="00B41CA9">
            <w:pPr>
              <w:cnfStyle w:val="000000100000" w:firstRow="0" w:lastRow="0" w:firstColumn="0" w:lastColumn="0" w:oddVBand="0" w:evenVBand="0" w:oddHBand="1" w:evenHBand="0" w:firstRowFirstColumn="0" w:firstRowLastColumn="0" w:lastRowFirstColumn="0" w:lastRowLastColumn="0"/>
            </w:pPr>
            <w:r>
              <w:t>Persönlicher Bericht rschiepe, allgemeine Erfahrungen</w:t>
            </w:r>
          </w:p>
        </w:tc>
        <w:tc>
          <w:tcPr>
            <w:tcW w:w="2693" w:type="dxa"/>
          </w:tcPr>
          <w:p w14:paraId="70877EE8" w14:textId="4DA0DCA3" w:rsidR="00B41CA9" w:rsidRDefault="00B41CA9" w:rsidP="005E1497">
            <w:pPr>
              <w:cnfStyle w:val="000000100000" w:firstRow="0" w:lastRow="0" w:firstColumn="0" w:lastColumn="0" w:oddVBand="0" w:evenVBand="0" w:oddHBand="1" w:evenHBand="0" w:firstRowFirstColumn="0" w:firstRowLastColumn="0" w:lastRowFirstColumn="0" w:lastRowLastColumn="0"/>
            </w:pPr>
            <w:r>
              <w:t>rschiepe</w:t>
            </w:r>
          </w:p>
        </w:tc>
      </w:tr>
      <w:tr w:rsidR="004A0A68" w:rsidRPr="00C35BC8" w14:paraId="3D7EF91C"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20CF8D9" w14:textId="4FB0B703" w:rsidR="004A0A68" w:rsidRDefault="004A0A68" w:rsidP="005E1497">
            <w:r>
              <w:t>21.05.14</w:t>
            </w:r>
          </w:p>
        </w:tc>
        <w:tc>
          <w:tcPr>
            <w:tcW w:w="1134" w:type="dxa"/>
          </w:tcPr>
          <w:p w14:paraId="36B37540" w14:textId="4969CE86" w:rsidR="004A0A68" w:rsidRDefault="004A0A68" w:rsidP="005E1497">
            <w:pPr>
              <w:cnfStyle w:val="000000010000" w:firstRow="0" w:lastRow="0" w:firstColumn="0" w:lastColumn="0" w:oddVBand="0" w:evenVBand="0" w:oddHBand="0" w:evenHBand="1" w:firstRowFirstColumn="0" w:firstRowLastColumn="0" w:lastRowFirstColumn="0" w:lastRowLastColumn="0"/>
            </w:pPr>
            <w:r>
              <w:t>1.3</w:t>
            </w:r>
          </w:p>
        </w:tc>
        <w:tc>
          <w:tcPr>
            <w:tcW w:w="4253" w:type="dxa"/>
          </w:tcPr>
          <w:p w14:paraId="1DA5D89E" w14:textId="7B24BBC0" w:rsidR="004A0A68" w:rsidRDefault="004A0A68" w:rsidP="00B41CA9">
            <w:pPr>
              <w:cnfStyle w:val="000000010000" w:firstRow="0" w:lastRow="0" w:firstColumn="0" w:lastColumn="0" w:oddVBand="0" w:evenVBand="0" w:oddHBand="0" w:evenHBand="1" w:firstRowFirstColumn="0" w:firstRowLastColumn="0" w:lastRowFirstColumn="0" w:lastRowLastColumn="0"/>
            </w:pPr>
            <w:r>
              <w:t>Einfügen von Statistiken</w:t>
            </w:r>
          </w:p>
        </w:tc>
        <w:tc>
          <w:tcPr>
            <w:tcW w:w="2693" w:type="dxa"/>
          </w:tcPr>
          <w:p w14:paraId="7E73D9FF" w14:textId="23FB1C91" w:rsidR="004A0A68" w:rsidRDefault="00EA58A0" w:rsidP="00EA58A0">
            <w:pPr>
              <w:cnfStyle w:val="000000010000" w:firstRow="0" w:lastRow="0" w:firstColumn="0" w:lastColumn="0" w:oddVBand="0" w:evenVBand="0" w:oddHBand="0" w:evenHBand="1" w:firstRowFirstColumn="0" w:firstRowLastColumn="0" w:lastRowFirstColumn="0" w:lastRowLastColumn="0"/>
            </w:pPr>
            <w:r>
              <w:t>r</w:t>
            </w:r>
            <w:r w:rsidR="004A0A68">
              <w:t>schiepe</w:t>
            </w:r>
          </w:p>
        </w:tc>
      </w:tr>
      <w:tr w:rsidR="00EA58A0" w:rsidRPr="00C35BC8" w14:paraId="6DEDD82C"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EB61273" w14:textId="3ABC8D19" w:rsidR="00EA58A0" w:rsidRDefault="00EA58A0" w:rsidP="005E1497">
            <w:r>
              <w:t>27.05.14</w:t>
            </w:r>
          </w:p>
        </w:tc>
        <w:tc>
          <w:tcPr>
            <w:tcW w:w="1134" w:type="dxa"/>
          </w:tcPr>
          <w:p w14:paraId="79EE817E" w14:textId="5B45E5D1" w:rsidR="00EA58A0" w:rsidRDefault="00EA58A0" w:rsidP="005E1497">
            <w:pPr>
              <w:cnfStyle w:val="000000100000" w:firstRow="0" w:lastRow="0" w:firstColumn="0" w:lastColumn="0" w:oddVBand="0" w:evenVBand="0" w:oddHBand="1" w:evenHBand="0" w:firstRowFirstColumn="0" w:firstRowLastColumn="0" w:lastRowFirstColumn="0" w:lastRowLastColumn="0"/>
            </w:pPr>
            <w:r>
              <w:t>1.4</w:t>
            </w:r>
          </w:p>
        </w:tc>
        <w:tc>
          <w:tcPr>
            <w:tcW w:w="4253" w:type="dxa"/>
          </w:tcPr>
          <w:p w14:paraId="4DEAB60F" w14:textId="36F971B9" w:rsidR="00EA58A0" w:rsidRDefault="00EA58A0" w:rsidP="00B41CA9">
            <w:pPr>
              <w:cnfStyle w:val="000000100000" w:firstRow="0" w:lastRow="0" w:firstColumn="0" w:lastColumn="0" w:oddVBand="0" w:evenVBand="0" w:oddHBand="1" w:evenHBand="0" w:firstRowFirstColumn="0" w:firstRowLastColumn="0" w:lastRowFirstColumn="0" w:lastRowLastColumn="0"/>
            </w:pPr>
            <w:r>
              <w:t>Zielerreichung Soll/Ist</w:t>
            </w:r>
          </w:p>
        </w:tc>
        <w:tc>
          <w:tcPr>
            <w:tcW w:w="2693" w:type="dxa"/>
          </w:tcPr>
          <w:p w14:paraId="40573DE2" w14:textId="32B2E128" w:rsidR="00EA58A0" w:rsidRDefault="00EA58A0" w:rsidP="005E1497">
            <w:pPr>
              <w:cnfStyle w:val="000000100000" w:firstRow="0" w:lastRow="0" w:firstColumn="0" w:lastColumn="0" w:oddVBand="0" w:evenVBand="0" w:oddHBand="1" w:evenHBand="0" w:firstRowFirstColumn="0" w:firstRowLastColumn="0" w:lastRowFirstColumn="0" w:lastRowLastColumn="0"/>
            </w:pPr>
            <w:r>
              <w:t>dandreol</w:t>
            </w:r>
          </w:p>
        </w:tc>
      </w:tr>
    </w:tbl>
    <w:p w14:paraId="603351D7" w14:textId="77777777" w:rsidR="00C35BC8" w:rsidRPr="00C35BC8" w:rsidRDefault="00C35BC8" w:rsidP="005E1497">
      <w:r w:rsidRPr="00C35BC8">
        <w:br w:type="page"/>
      </w:r>
    </w:p>
    <w:p w14:paraId="603351D8" w14:textId="77777777" w:rsidR="00C35BC8" w:rsidRPr="00C35BC8" w:rsidRDefault="00C35BC8" w:rsidP="005E1497">
      <w:pPr>
        <w:pStyle w:val="Heading1"/>
        <w:numPr>
          <w:ilvl w:val="0"/>
          <w:numId w:val="0"/>
        </w:numPr>
      </w:pPr>
      <w:bookmarkStart w:id="2" w:name="_Toc388971390"/>
      <w:r w:rsidRPr="00C35BC8">
        <w:lastRenderedPageBreak/>
        <w:t>Inhalt</w:t>
      </w:r>
      <w:bookmarkEnd w:id="2"/>
    </w:p>
    <w:p w14:paraId="603351D9" w14:textId="77777777" w:rsidR="00C35BC8" w:rsidRPr="00C35BC8" w:rsidRDefault="00C35BC8" w:rsidP="005E1497"/>
    <w:sdt>
      <w:sdtPr>
        <w:id w:val="7748214"/>
        <w:docPartObj>
          <w:docPartGallery w:val="Table of Contents"/>
          <w:docPartUnique/>
        </w:docPartObj>
      </w:sdtPr>
      <w:sdtEndPr>
        <w:rPr>
          <w:lang w:val="de-DE"/>
        </w:rPr>
      </w:sdtEndPr>
      <w:sdtContent>
        <w:p w14:paraId="3E3A88D7" w14:textId="77777777" w:rsidR="00765F5E" w:rsidRDefault="00C87CAE">
          <w:pPr>
            <w:pStyle w:val="TOC1"/>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388971389" w:history="1">
            <w:r w:rsidR="00765F5E" w:rsidRPr="00517391">
              <w:rPr>
                <w:rStyle w:val="Hyperlink"/>
                <w:noProof/>
              </w:rPr>
              <w:t>Änderungsgeschichte</w:t>
            </w:r>
            <w:r w:rsidR="00765F5E">
              <w:rPr>
                <w:noProof/>
                <w:webHidden/>
              </w:rPr>
              <w:tab/>
            </w:r>
            <w:r w:rsidR="00765F5E">
              <w:rPr>
                <w:noProof/>
                <w:webHidden/>
              </w:rPr>
              <w:fldChar w:fldCharType="begin"/>
            </w:r>
            <w:r w:rsidR="00765F5E">
              <w:rPr>
                <w:noProof/>
                <w:webHidden/>
              </w:rPr>
              <w:instrText xml:space="preserve"> PAGEREF _Toc388971389 \h </w:instrText>
            </w:r>
            <w:r w:rsidR="00765F5E">
              <w:rPr>
                <w:noProof/>
                <w:webHidden/>
              </w:rPr>
            </w:r>
            <w:r w:rsidR="00765F5E">
              <w:rPr>
                <w:noProof/>
                <w:webHidden/>
              </w:rPr>
              <w:fldChar w:fldCharType="separate"/>
            </w:r>
            <w:r w:rsidR="00765F5E">
              <w:rPr>
                <w:noProof/>
                <w:webHidden/>
              </w:rPr>
              <w:t>2</w:t>
            </w:r>
            <w:r w:rsidR="00765F5E">
              <w:rPr>
                <w:noProof/>
                <w:webHidden/>
              </w:rPr>
              <w:fldChar w:fldCharType="end"/>
            </w:r>
          </w:hyperlink>
        </w:p>
        <w:p w14:paraId="66A07DD7" w14:textId="77777777" w:rsidR="00765F5E" w:rsidRDefault="00765F5E">
          <w:pPr>
            <w:pStyle w:val="TOC1"/>
            <w:rPr>
              <w:rFonts w:eastAsiaTheme="minorEastAsia" w:cstheme="minorBidi"/>
              <w:noProof/>
              <w:lang w:eastAsia="de-CH"/>
            </w:rPr>
          </w:pPr>
          <w:hyperlink w:anchor="_Toc388971390" w:history="1">
            <w:r w:rsidRPr="00517391">
              <w:rPr>
                <w:rStyle w:val="Hyperlink"/>
                <w:noProof/>
              </w:rPr>
              <w:t>Inhalt</w:t>
            </w:r>
            <w:r>
              <w:rPr>
                <w:noProof/>
                <w:webHidden/>
              </w:rPr>
              <w:tab/>
            </w:r>
            <w:r>
              <w:rPr>
                <w:noProof/>
                <w:webHidden/>
              </w:rPr>
              <w:fldChar w:fldCharType="begin"/>
            </w:r>
            <w:r>
              <w:rPr>
                <w:noProof/>
                <w:webHidden/>
              </w:rPr>
              <w:instrText xml:space="preserve"> PAGEREF _Toc388971390 \h </w:instrText>
            </w:r>
            <w:r>
              <w:rPr>
                <w:noProof/>
                <w:webHidden/>
              </w:rPr>
            </w:r>
            <w:r>
              <w:rPr>
                <w:noProof/>
                <w:webHidden/>
              </w:rPr>
              <w:fldChar w:fldCharType="separate"/>
            </w:r>
            <w:r>
              <w:rPr>
                <w:noProof/>
                <w:webHidden/>
              </w:rPr>
              <w:t>3</w:t>
            </w:r>
            <w:r>
              <w:rPr>
                <w:noProof/>
                <w:webHidden/>
              </w:rPr>
              <w:fldChar w:fldCharType="end"/>
            </w:r>
          </w:hyperlink>
        </w:p>
        <w:p w14:paraId="360883DD" w14:textId="77777777" w:rsidR="00765F5E" w:rsidRDefault="00765F5E">
          <w:pPr>
            <w:pStyle w:val="TOC1"/>
            <w:rPr>
              <w:rFonts w:eastAsiaTheme="minorEastAsia" w:cstheme="minorBidi"/>
              <w:noProof/>
              <w:lang w:eastAsia="de-CH"/>
            </w:rPr>
          </w:pPr>
          <w:hyperlink w:anchor="_Toc388971391" w:history="1">
            <w:r w:rsidRPr="00517391">
              <w:rPr>
                <w:rStyle w:val="Hyperlink"/>
                <w:noProof/>
              </w:rPr>
              <w:t>1. Zielerreichung</w:t>
            </w:r>
            <w:r>
              <w:rPr>
                <w:noProof/>
                <w:webHidden/>
              </w:rPr>
              <w:tab/>
            </w:r>
            <w:r>
              <w:rPr>
                <w:noProof/>
                <w:webHidden/>
              </w:rPr>
              <w:fldChar w:fldCharType="begin"/>
            </w:r>
            <w:r>
              <w:rPr>
                <w:noProof/>
                <w:webHidden/>
              </w:rPr>
              <w:instrText xml:space="preserve"> PAGEREF _Toc388971391 \h </w:instrText>
            </w:r>
            <w:r>
              <w:rPr>
                <w:noProof/>
                <w:webHidden/>
              </w:rPr>
            </w:r>
            <w:r>
              <w:rPr>
                <w:noProof/>
                <w:webHidden/>
              </w:rPr>
              <w:fldChar w:fldCharType="separate"/>
            </w:r>
            <w:r>
              <w:rPr>
                <w:noProof/>
                <w:webHidden/>
              </w:rPr>
              <w:t>4</w:t>
            </w:r>
            <w:r>
              <w:rPr>
                <w:noProof/>
                <w:webHidden/>
              </w:rPr>
              <w:fldChar w:fldCharType="end"/>
            </w:r>
          </w:hyperlink>
        </w:p>
        <w:p w14:paraId="7FB77831" w14:textId="77777777" w:rsidR="00765F5E" w:rsidRDefault="00765F5E">
          <w:pPr>
            <w:pStyle w:val="TOC2"/>
            <w:tabs>
              <w:tab w:val="right" w:leader="dot" w:pos="9062"/>
            </w:tabs>
            <w:rPr>
              <w:rFonts w:eastAsiaTheme="minorEastAsia" w:cstheme="minorBidi"/>
              <w:noProof/>
              <w:lang w:eastAsia="de-CH"/>
            </w:rPr>
          </w:pPr>
          <w:hyperlink w:anchor="_Toc388971392" w:history="1">
            <w:r w:rsidRPr="00517391">
              <w:rPr>
                <w:rStyle w:val="Hyperlink"/>
                <w:noProof/>
              </w:rPr>
              <w:t>1.1 Soll</w:t>
            </w:r>
            <w:r>
              <w:rPr>
                <w:noProof/>
                <w:webHidden/>
              </w:rPr>
              <w:tab/>
            </w:r>
            <w:r>
              <w:rPr>
                <w:noProof/>
                <w:webHidden/>
              </w:rPr>
              <w:fldChar w:fldCharType="begin"/>
            </w:r>
            <w:r>
              <w:rPr>
                <w:noProof/>
                <w:webHidden/>
              </w:rPr>
              <w:instrText xml:space="preserve"> PAGEREF _Toc388971392 \h </w:instrText>
            </w:r>
            <w:r>
              <w:rPr>
                <w:noProof/>
                <w:webHidden/>
              </w:rPr>
            </w:r>
            <w:r>
              <w:rPr>
                <w:noProof/>
                <w:webHidden/>
              </w:rPr>
              <w:fldChar w:fldCharType="separate"/>
            </w:r>
            <w:r>
              <w:rPr>
                <w:noProof/>
                <w:webHidden/>
              </w:rPr>
              <w:t>4</w:t>
            </w:r>
            <w:r>
              <w:rPr>
                <w:noProof/>
                <w:webHidden/>
              </w:rPr>
              <w:fldChar w:fldCharType="end"/>
            </w:r>
          </w:hyperlink>
        </w:p>
        <w:p w14:paraId="3C8AF7DF" w14:textId="77777777" w:rsidR="00765F5E" w:rsidRDefault="00765F5E">
          <w:pPr>
            <w:pStyle w:val="TOC2"/>
            <w:tabs>
              <w:tab w:val="right" w:leader="dot" w:pos="9062"/>
            </w:tabs>
            <w:rPr>
              <w:rFonts w:eastAsiaTheme="minorEastAsia" w:cstheme="minorBidi"/>
              <w:noProof/>
              <w:lang w:eastAsia="de-CH"/>
            </w:rPr>
          </w:pPr>
          <w:hyperlink w:anchor="_Toc388971393" w:history="1">
            <w:r w:rsidRPr="00517391">
              <w:rPr>
                <w:rStyle w:val="Hyperlink"/>
                <w:noProof/>
              </w:rPr>
              <w:t>1.2 Ist</w:t>
            </w:r>
            <w:r>
              <w:rPr>
                <w:noProof/>
                <w:webHidden/>
              </w:rPr>
              <w:tab/>
            </w:r>
            <w:r>
              <w:rPr>
                <w:noProof/>
                <w:webHidden/>
              </w:rPr>
              <w:fldChar w:fldCharType="begin"/>
            </w:r>
            <w:r>
              <w:rPr>
                <w:noProof/>
                <w:webHidden/>
              </w:rPr>
              <w:instrText xml:space="preserve"> PAGEREF _Toc388971393 \h </w:instrText>
            </w:r>
            <w:r>
              <w:rPr>
                <w:noProof/>
                <w:webHidden/>
              </w:rPr>
            </w:r>
            <w:r>
              <w:rPr>
                <w:noProof/>
                <w:webHidden/>
              </w:rPr>
              <w:fldChar w:fldCharType="separate"/>
            </w:r>
            <w:r>
              <w:rPr>
                <w:noProof/>
                <w:webHidden/>
              </w:rPr>
              <w:t>4</w:t>
            </w:r>
            <w:r>
              <w:rPr>
                <w:noProof/>
                <w:webHidden/>
              </w:rPr>
              <w:fldChar w:fldCharType="end"/>
            </w:r>
          </w:hyperlink>
        </w:p>
        <w:p w14:paraId="3A53FA75" w14:textId="77777777" w:rsidR="00765F5E" w:rsidRDefault="00765F5E">
          <w:pPr>
            <w:pStyle w:val="TOC2"/>
            <w:tabs>
              <w:tab w:val="right" w:leader="dot" w:pos="9062"/>
            </w:tabs>
            <w:rPr>
              <w:rFonts w:eastAsiaTheme="minorEastAsia" w:cstheme="minorBidi"/>
              <w:noProof/>
              <w:lang w:eastAsia="de-CH"/>
            </w:rPr>
          </w:pPr>
          <w:hyperlink w:anchor="_Toc388971394" w:history="1">
            <w:r w:rsidRPr="00517391">
              <w:rPr>
                <w:rStyle w:val="Hyperlink"/>
                <w:noProof/>
              </w:rPr>
              <w:t>1.3 Zeitmanagement</w:t>
            </w:r>
            <w:r>
              <w:rPr>
                <w:noProof/>
                <w:webHidden/>
              </w:rPr>
              <w:tab/>
            </w:r>
            <w:r>
              <w:rPr>
                <w:noProof/>
                <w:webHidden/>
              </w:rPr>
              <w:fldChar w:fldCharType="begin"/>
            </w:r>
            <w:r>
              <w:rPr>
                <w:noProof/>
                <w:webHidden/>
              </w:rPr>
              <w:instrText xml:space="preserve"> PAGEREF _Toc388971394 \h </w:instrText>
            </w:r>
            <w:r>
              <w:rPr>
                <w:noProof/>
                <w:webHidden/>
              </w:rPr>
            </w:r>
            <w:r>
              <w:rPr>
                <w:noProof/>
                <w:webHidden/>
              </w:rPr>
              <w:fldChar w:fldCharType="separate"/>
            </w:r>
            <w:r>
              <w:rPr>
                <w:noProof/>
                <w:webHidden/>
              </w:rPr>
              <w:t>4</w:t>
            </w:r>
            <w:r>
              <w:rPr>
                <w:noProof/>
                <w:webHidden/>
              </w:rPr>
              <w:fldChar w:fldCharType="end"/>
            </w:r>
          </w:hyperlink>
        </w:p>
        <w:p w14:paraId="42BC292E" w14:textId="77777777" w:rsidR="00765F5E" w:rsidRDefault="00765F5E">
          <w:pPr>
            <w:pStyle w:val="TOC3"/>
            <w:tabs>
              <w:tab w:val="right" w:leader="dot" w:pos="9062"/>
            </w:tabs>
            <w:rPr>
              <w:rFonts w:eastAsiaTheme="minorEastAsia" w:cstheme="minorBidi"/>
              <w:noProof/>
              <w:lang w:eastAsia="de-CH"/>
            </w:rPr>
          </w:pPr>
          <w:hyperlink w:anchor="_Toc388971395" w:history="1">
            <w:r w:rsidRPr="00517391">
              <w:rPr>
                <w:rStyle w:val="Hyperlink"/>
                <w:noProof/>
              </w:rPr>
              <w:t>1.3.1 Zeitaufwand pro Aktivität</w:t>
            </w:r>
            <w:r>
              <w:rPr>
                <w:noProof/>
                <w:webHidden/>
              </w:rPr>
              <w:tab/>
            </w:r>
            <w:r>
              <w:rPr>
                <w:noProof/>
                <w:webHidden/>
              </w:rPr>
              <w:fldChar w:fldCharType="begin"/>
            </w:r>
            <w:r>
              <w:rPr>
                <w:noProof/>
                <w:webHidden/>
              </w:rPr>
              <w:instrText xml:space="preserve"> PAGEREF _Toc388971395 \h </w:instrText>
            </w:r>
            <w:r>
              <w:rPr>
                <w:noProof/>
                <w:webHidden/>
              </w:rPr>
            </w:r>
            <w:r>
              <w:rPr>
                <w:noProof/>
                <w:webHidden/>
              </w:rPr>
              <w:fldChar w:fldCharType="separate"/>
            </w:r>
            <w:r>
              <w:rPr>
                <w:noProof/>
                <w:webHidden/>
              </w:rPr>
              <w:t>4</w:t>
            </w:r>
            <w:r>
              <w:rPr>
                <w:noProof/>
                <w:webHidden/>
              </w:rPr>
              <w:fldChar w:fldCharType="end"/>
            </w:r>
          </w:hyperlink>
        </w:p>
        <w:p w14:paraId="478498E9" w14:textId="77777777" w:rsidR="00765F5E" w:rsidRDefault="00765F5E">
          <w:pPr>
            <w:pStyle w:val="TOC3"/>
            <w:tabs>
              <w:tab w:val="right" w:leader="dot" w:pos="9062"/>
            </w:tabs>
            <w:rPr>
              <w:rFonts w:eastAsiaTheme="minorEastAsia" w:cstheme="minorBidi"/>
              <w:noProof/>
              <w:lang w:eastAsia="de-CH"/>
            </w:rPr>
          </w:pPr>
          <w:hyperlink w:anchor="_Toc388971396" w:history="1">
            <w:r w:rsidRPr="00517391">
              <w:rPr>
                <w:rStyle w:val="Hyperlink"/>
                <w:noProof/>
              </w:rPr>
              <w:t>1.3.2 Zeitaufwand pro Aktivität Soll/Ist</w:t>
            </w:r>
            <w:r>
              <w:rPr>
                <w:noProof/>
                <w:webHidden/>
              </w:rPr>
              <w:tab/>
            </w:r>
            <w:r>
              <w:rPr>
                <w:noProof/>
                <w:webHidden/>
              </w:rPr>
              <w:fldChar w:fldCharType="begin"/>
            </w:r>
            <w:r>
              <w:rPr>
                <w:noProof/>
                <w:webHidden/>
              </w:rPr>
              <w:instrText xml:space="preserve"> PAGEREF _Toc388971396 \h </w:instrText>
            </w:r>
            <w:r>
              <w:rPr>
                <w:noProof/>
                <w:webHidden/>
              </w:rPr>
            </w:r>
            <w:r>
              <w:rPr>
                <w:noProof/>
                <w:webHidden/>
              </w:rPr>
              <w:fldChar w:fldCharType="separate"/>
            </w:r>
            <w:r>
              <w:rPr>
                <w:noProof/>
                <w:webHidden/>
              </w:rPr>
              <w:t>5</w:t>
            </w:r>
            <w:r>
              <w:rPr>
                <w:noProof/>
                <w:webHidden/>
              </w:rPr>
              <w:fldChar w:fldCharType="end"/>
            </w:r>
          </w:hyperlink>
        </w:p>
        <w:p w14:paraId="44EAFC42" w14:textId="77777777" w:rsidR="00765F5E" w:rsidRDefault="00765F5E">
          <w:pPr>
            <w:pStyle w:val="TOC3"/>
            <w:tabs>
              <w:tab w:val="right" w:leader="dot" w:pos="9062"/>
            </w:tabs>
            <w:rPr>
              <w:rFonts w:eastAsiaTheme="minorEastAsia" w:cstheme="minorBidi"/>
              <w:noProof/>
              <w:lang w:eastAsia="de-CH"/>
            </w:rPr>
          </w:pPr>
          <w:hyperlink w:anchor="_Toc388971397" w:history="1">
            <w:r w:rsidRPr="00517391">
              <w:rPr>
                <w:rStyle w:val="Hyperlink"/>
                <w:noProof/>
              </w:rPr>
              <w:t>1.3.3 Zeitaufwand Aktivität Wochenverlauf (KW1-15)</w:t>
            </w:r>
            <w:r>
              <w:rPr>
                <w:noProof/>
                <w:webHidden/>
              </w:rPr>
              <w:tab/>
            </w:r>
            <w:r>
              <w:rPr>
                <w:noProof/>
                <w:webHidden/>
              </w:rPr>
              <w:fldChar w:fldCharType="begin"/>
            </w:r>
            <w:r>
              <w:rPr>
                <w:noProof/>
                <w:webHidden/>
              </w:rPr>
              <w:instrText xml:space="preserve"> PAGEREF _Toc388971397 \h </w:instrText>
            </w:r>
            <w:r>
              <w:rPr>
                <w:noProof/>
                <w:webHidden/>
              </w:rPr>
            </w:r>
            <w:r>
              <w:rPr>
                <w:noProof/>
                <w:webHidden/>
              </w:rPr>
              <w:fldChar w:fldCharType="separate"/>
            </w:r>
            <w:r>
              <w:rPr>
                <w:noProof/>
                <w:webHidden/>
              </w:rPr>
              <w:t>5</w:t>
            </w:r>
            <w:r>
              <w:rPr>
                <w:noProof/>
                <w:webHidden/>
              </w:rPr>
              <w:fldChar w:fldCharType="end"/>
            </w:r>
          </w:hyperlink>
        </w:p>
        <w:p w14:paraId="05DC531C" w14:textId="77777777" w:rsidR="00765F5E" w:rsidRDefault="00765F5E">
          <w:pPr>
            <w:pStyle w:val="TOC3"/>
            <w:tabs>
              <w:tab w:val="right" w:leader="dot" w:pos="9062"/>
            </w:tabs>
            <w:rPr>
              <w:rFonts w:eastAsiaTheme="minorEastAsia" w:cstheme="minorBidi"/>
              <w:noProof/>
              <w:lang w:eastAsia="de-CH"/>
            </w:rPr>
          </w:pPr>
          <w:hyperlink w:anchor="_Toc388971398" w:history="1">
            <w:r w:rsidRPr="00517391">
              <w:rPr>
                <w:rStyle w:val="Hyperlink"/>
                <w:noProof/>
              </w:rPr>
              <w:t>1.3.4 Zeitaufwand pro Person</w:t>
            </w:r>
            <w:r>
              <w:rPr>
                <w:noProof/>
                <w:webHidden/>
              </w:rPr>
              <w:tab/>
            </w:r>
            <w:r>
              <w:rPr>
                <w:noProof/>
                <w:webHidden/>
              </w:rPr>
              <w:fldChar w:fldCharType="begin"/>
            </w:r>
            <w:r>
              <w:rPr>
                <w:noProof/>
                <w:webHidden/>
              </w:rPr>
              <w:instrText xml:space="preserve"> PAGEREF _Toc388971398 \h </w:instrText>
            </w:r>
            <w:r>
              <w:rPr>
                <w:noProof/>
                <w:webHidden/>
              </w:rPr>
            </w:r>
            <w:r>
              <w:rPr>
                <w:noProof/>
                <w:webHidden/>
              </w:rPr>
              <w:fldChar w:fldCharType="separate"/>
            </w:r>
            <w:r>
              <w:rPr>
                <w:noProof/>
                <w:webHidden/>
              </w:rPr>
              <w:t>6</w:t>
            </w:r>
            <w:r>
              <w:rPr>
                <w:noProof/>
                <w:webHidden/>
              </w:rPr>
              <w:fldChar w:fldCharType="end"/>
            </w:r>
          </w:hyperlink>
        </w:p>
        <w:p w14:paraId="706D188F" w14:textId="77777777" w:rsidR="00765F5E" w:rsidRDefault="00765F5E">
          <w:pPr>
            <w:pStyle w:val="TOC3"/>
            <w:tabs>
              <w:tab w:val="right" w:leader="dot" w:pos="9062"/>
            </w:tabs>
            <w:rPr>
              <w:rFonts w:eastAsiaTheme="minorEastAsia" w:cstheme="minorBidi"/>
              <w:noProof/>
              <w:lang w:eastAsia="de-CH"/>
            </w:rPr>
          </w:pPr>
          <w:hyperlink w:anchor="_Toc388971399" w:history="1">
            <w:r w:rsidRPr="00517391">
              <w:rPr>
                <w:rStyle w:val="Hyperlink"/>
                <w:noProof/>
              </w:rPr>
              <w:t>1.3.5 Zeitaufwand pro Person pro Woche</w:t>
            </w:r>
            <w:r>
              <w:rPr>
                <w:noProof/>
                <w:webHidden/>
              </w:rPr>
              <w:tab/>
            </w:r>
            <w:r>
              <w:rPr>
                <w:noProof/>
                <w:webHidden/>
              </w:rPr>
              <w:fldChar w:fldCharType="begin"/>
            </w:r>
            <w:r>
              <w:rPr>
                <w:noProof/>
                <w:webHidden/>
              </w:rPr>
              <w:instrText xml:space="preserve"> PAGEREF _Toc388971399 \h </w:instrText>
            </w:r>
            <w:r>
              <w:rPr>
                <w:noProof/>
                <w:webHidden/>
              </w:rPr>
            </w:r>
            <w:r>
              <w:rPr>
                <w:noProof/>
                <w:webHidden/>
              </w:rPr>
              <w:fldChar w:fldCharType="separate"/>
            </w:r>
            <w:r>
              <w:rPr>
                <w:noProof/>
                <w:webHidden/>
              </w:rPr>
              <w:t>6</w:t>
            </w:r>
            <w:r>
              <w:rPr>
                <w:noProof/>
                <w:webHidden/>
              </w:rPr>
              <w:fldChar w:fldCharType="end"/>
            </w:r>
          </w:hyperlink>
        </w:p>
        <w:p w14:paraId="2454196A" w14:textId="77777777" w:rsidR="00765F5E" w:rsidRDefault="00765F5E">
          <w:pPr>
            <w:pStyle w:val="TOC3"/>
            <w:tabs>
              <w:tab w:val="right" w:leader="dot" w:pos="9062"/>
            </w:tabs>
            <w:rPr>
              <w:rFonts w:eastAsiaTheme="minorEastAsia" w:cstheme="minorBidi"/>
              <w:noProof/>
              <w:lang w:eastAsia="de-CH"/>
            </w:rPr>
          </w:pPr>
          <w:hyperlink w:anchor="_Toc388971400" w:history="1">
            <w:r w:rsidRPr="00517391">
              <w:rPr>
                <w:rStyle w:val="Hyperlink"/>
                <w:noProof/>
              </w:rPr>
              <w:t>1.3.6 Zeitaufwand Aktivität pro Person</w:t>
            </w:r>
            <w:r>
              <w:rPr>
                <w:noProof/>
                <w:webHidden/>
              </w:rPr>
              <w:tab/>
            </w:r>
            <w:r>
              <w:rPr>
                <w:noProof/>
                <w:webHidden/>
              </w:rPr>
              <w:fldChar w:fldCharType="begin"/>
            </w:r>
            <w:r>
              <w:rPr>
                <w:noProof/>
                <w:webHidden/>
              </w:rPr>
              <w:instrText xml:space="preserve"> PAGEREF _Toc388971400 \h </w:instrText>
            </w:r>
            <w:r>
              <w:rPr>
                <w:noProof/>
                <w:webHidden/>
              </w:rPr>
            </w:r>
            <w:r>
              <w:rPr>
                <w:noProof/>
                <w:webHidden/>
              </w:rPr>
              <w:fldChar w:fldCharType="separate"/>
            </w:r>
            <w:r>
              <w:rPr>
                <w:noProof/>
                <w:webHidden/>
              </w:rPr>
              <w:t>7</w:t>
            </w:r>
            <w:r>
              <w:rPr>
                <w:noProof/>
                <w:webHidden/>
              </w:rPr>
              <w:fldChar w:fldCharType="end"/>
            </w:r>
          </w:hyperlink>
        </w:p>
        <w:p w14:paraId="495FCDE6" w14:textId="77777777" w:rsidR="00765F5E" w:rsidRDefault="00765F5E">
          <w:pPr>
            <w:pStyle w:val="TOC3"/>
            <w:tabs>
              <w:tab w:val="right" w:leader="dot" w:pos="9062"/>
            </w:tabs>
            <w:rPr>
              <w:rFonts w:eastAsiaTheme="minorEastAsia" w:cstheme="minorBidi"/>
              <w:noProof/>
              <w:lang w:eastAsia="de-CH"/>
            </w:rPr>
          </w:pPr>
          <w:hyperlink w:anchor="_Toc388971401" w:history="1">
            <w:r w:rsidRPr="00517391">
              <w:rPr>
                <w:rStyle w:val="Hyperlink"/>
                <w:noProof/>
              </w:rPr>
              <w:t>1.3.7 Zeitplanung der Iterationen</w:t>
            </w:r>
            <w:r>
              <w:rPr>
                <w:noProof/>
                <w:webHidden/>
              </w:rPr>
              <w:tab/>
            </w:r>
            <w:r>
              <w:rPr>
                <w:noProof/>
                <w:webHidden/>
              </w:rPr>
              <w:fldChar w:fldCharType="begin"/>
            </w:r>
            <w:r>
              <w:rPr>
                <w:noProof/>
                <w:webHidden/>
              </w:rPr>
              <w:instrText xml:space="preserve"> PAGEREF _Toc388971401 \h </w:instrText>
            </w:r>
            <w:r>
              <w:rPr>
                <w:noProof/>
                <w:webHidden/>
              </w:rPr>
            </w:r>
            <w:r>
              <w:rPr>
                <w:noProof/>
                <w:webHidden/>
              </w:rPr>
              <w:fldChar w:fldCharType="separate"/>
            </w:r>
            <w:r>
              <w:rPr>
                <w:noProof/>
                <w:webHidden/>
              </w:rPr>
              <w:t>7</w:t>
            </w:r>
            <w:r>
              <w:rPr>
                <w:noProof/>
                <w:webHidden/>
              </w:rPr>
              <w:fldChar w:fldCharType="end"/>
            </w:r>
          </w:hyperlink>
        </w:p>
        <w:p w14:paraId="7B6ADAF3" w14:textId="77777777" w:rsidR="00765F5E" w:rsidRDefault="00765F5E">
          <w:pPr>
            <w:pStyle w:val="TOC2"/>
            <w:tabs>
              <w:tab w:val="right" w:leader="dot" w:pos="9062"/>
            </w:tabs>
            <w:rPr>
              <w:rFonts w:eastAsiaTheme="minorEastAsia" w:cstheme="minorBidi"/>
              <w:noProof/>
              <w:lang w:eastAsia="de-CH"/>
            </w:rPr>
          </w:pPr>
          <w:hyperlink w:anchor="_Toc388971402" w:history="1">
            <w:r w:rsidRPr="00517391">
              <w:rPr>
                <w:rStyle w:val="Hyperlink"/>
                <w:noProof/>
              </w:rPr>
              <w:t>1.4 Codestatistiken</w:t>
            </w:r>
            <w:r>
              <w:rPr>
                <w:noProof/>
                <w:webHidden/>
              </w:rPr>
              <w:tab/>
            </w:r>
            <w:r>
              <w:rPr>
                <w:noProof/>
                <w:webHidden/>
              </w:rPr>
              <w:fldChar w:fldCharType="begin"/>
            </w:r>
            <w:r>
              <w:rPr>
                <w:noProof/>
                <w:webHidden/>
              </w:rPr>
              <w:instrText xml:space="preserve"> PAGEREF _Toc388971402 \h </w:instrText>
            </w:r>
            <w:r>
              <w:rPr>
                <w:noProof/>
                <w:webHidden/>
              </w:rPr>
            </w:r>
            <w:r>
              <w:rPr>
                <w:noProof/>
                <w:webHidden/>
              </w:rPr>
              <w:fldChar w:fldCharType="separate"/>
            </w:r>
            <w:r>
              <w:rPr>
                <w:noProof/>
                <w:webHidden/>
              </w:rPr>
              <w:t>7</w:t>
            </w:r>
            <w:r>
              <w:rPr>
                <w:noProof/>
                <w:webHidden/>
              </w:rPr>
              <w:fldChar w:fldCharType="end"/>
            </w:r>
          </w:hyperlink>
        </w:p>
        <w:p w14:paraId="4D5E99C8" w14:textId="77777777" w:rsidR="00765F5E" w:rsidRDefault="00765F5E">
          <w:pPr>
            <w:pStyle w:val="TOC1"/>
            <w:rPr>
              <w:rFonts w:eastAsiaTheme="minorEastAsia" w:cstheme="minorBidi"/>
              <w:noProof/>
              <w:lang w:eastAsia="de-CH"/>
            </w:rPr>
          </w:pPr>
          <w:hyperlink w:anchor="_Toc388971403" w:history="1">
            <w:r w:rsidRPr="00517391">
              <w:rPr>
                <w:rStyle w:val="Hyperlink"/>
                <w:noProof/>
              </w:rPr>
              <w:t>2. Allgemeiner Erfahrungsbericht</w:t>
            </w:r>
            <w:r>
              <w:rPr>
                <w:noProof/>
                <w:webHidden/>
              </w:rPr>
              <w:tab/>
            </w:r>
            <w:r>
              <w:rPr>
                <w:noProof/>
                <w:webHidden/>
              </w:rPr>
              <w:fldChar w:fldCharType="begin"/>
            </w:r>
            <w:r>
              <w:rPr>
                <w:noProof/>
                <w:webHidden/>
              </w:rPr>
              <w:instrText xml:space="preserve"> PAGEREF _Toc388971403 \h </w:instrText>
            </w:r>
            <w:r>
              <w:rPr>
                <w:noProof/>
                <w:webHidden/>
              </w:rPr>
            </w:r>
            <w:r>
              <w:rPr>
                <w:noProof/>
                <w:webHidden/>
              </w:rPr>
              <w:fldChar w:fldCharType="separate"/>
            </w:r>
            <w:r>
              <w:rPr>
                <w:noProof/>
                <w:webHidden/>
              </w:rPr>
              <w:t>7</w:t>
            </w:r>
            <w:r>
              <w:rPr>
                <w:noProof/>
                <w:webHidden/>
              </w:rPr>
              <w:fldChar w:fldCharType="end"/>
            </w:r>
          </w:hyperlink>
        </w:p>
        <w:p w14:paraId="413E7116" w14:textId="77777777" w:rsidR="00765F5E" w:rsidRDefault="00765F5E">
          <w:pPr>
            <w:pStyle w:val="TOC2"/>
            <w:tabs>
              <w:tab w:val="right" w:leader="dot" w:pos="9062"/>
            </w:tabs>
            <w:rPr>
              <w:rFonts w:eastAsiaTheme="minorEastAsia" w:cstheme="minorBidi"/>
              <w:noProof/>
              <w:lang w:eastAsia="de-CH"/>
            </w:rPr>
          </w:pPr>
          <w:hyperlink w:anchor="_Toc388971404" w:history="1">
            <w:r w:rsidRPr="00517391">
              <w:rPr>
                <w:rStyle w:val="Hyperlink"/>
                <w:noProof/>
              </w:rPr>
              <w:t>2.1 Positives</w:t>
            </w:r>
            <w:r>
              <w:rPr>
                <w:noProof/>
                <w:webHidden/>
              </w:rPr>
              <w:tab/>
            </w:r>
            <w:r>
              <w:rPr>
                <w:noProof/>
                <w:webHidden/>
              </w:rPr>
              <w:fldChar w:fldCharType="begin"/>
            </w:r>
            <w:r>
              <w:rPr>
                <w:noProof/>
                <w:webHidden/>
              </w:rPr>
              <w:instrText xml:space="preserve"> PAGEREF _Toc388971404 \h </w:instrText>
            </w:r>
            <w:r>
              <w:rPr>
                <w:noProof/>
                <w:webHidden/>
              </w:rPr>
            </w:r>
            <w:r>
              <w:rPr>
                <w:noProof/>
                <w:webHidden/>
              </w:rPr>
              <w:fldChar w:fldCharType="separate"/>
            </w:r>
            <w:r>
              <w:rPr>
                <w:noProof/>
                <w:webHidden/>
              </w:rPr>
              <w:t>7</w:t>
            </w:r>
            <w:r>
              <w:rPr>
                <w:noProof/>
                <w:webHidden/>
              </w:rPr>
              <w:fldChar w:fldCharType="end"/>
            </w:r>
          </w:hyperlink>
        </w:p>
        <w:p w14:paraId="13853442" w14:textId="77777777" w:rsidR="00765F5E" w:rsidRDefault="00765F5E">
          <w:pPr>
            <w:pStyle w:val="TOC2"/>
            <w:tabs>
              <w:tab w:val="right" w:leader="dot" w:pos="9062"/>
            </w:tabs>
            <w:rPr>
              <w:rFonts w:eastAsiaTheme="minorEastAsia" w:cstheme="minorBidi"/>
              <w:noProof/>
              <w:lang w:eastAsia="de-CH"/>
            </w:rPr>
          </w:pPr>
          <w:hyperlink w:anchor="_Toc388971405" w:history="1">
            <w:r w:rsidRPr="00517391">
              <w:rPr>
                <w:rStyle w:val="Hyperlink"/>
                <w:noProof/>
              </w:rPr>
              <w:t>2.2 Negatives</w:t>
            </w:r>
            <w:r>
              <w:rPr>
                <w:noProof/>
                <w:webHidden/>
              </w:rPr>
              <w:tab/>
            </w:r>
            <w:r>
              <w:rPr>
                <w:noProof/>
                <w:webHidden/>
              </w:rPr>
              <w:fldChar w:fldCharType="begin"/>
            </w:r>
            <w:r>
              <w:rPr>
                <w:noProof/>
                <w:webHidden/>
              </w:rPr>
              <w:instrText xml:space="preserve"> PAGEREF _Toc388971405 \h </w:instrText>
            </w:r>
            <w:r>
              <w:rPr>
                <w:noProof/>
                <w:webHidden/>
              </w:rPr>
            </w:r>
            <w:r>
              <w:rPr>
                <w:noProof/>
                <w:webHidden/>
              </w:rPr>
              <w:fldChar w:fldCharType="separate"/>
            </w:r>
            <w:r>
              <w:rPr>
                <w:noProof/>
                <w:webHidden/>
              </w:rPr>
              <w:t>8</w:t>
            </w:r>
            <w:r>
              <w:rPr>
                <w:noProof/>
                <w:webHidden/>
              </w:rPr>
              <w:fldChar w:fldCharType="end"/>
            </w:r>
          </w:hyperlink>
        </w:p>
        <w:p w14:paraId="78328497" w14:textId="77777777" w:rsidR="00765F5E" w:rsidRDefault="00765F5E">
          <w:pPr>
            <w:pStyle w:val="TOC1"/>
            <w:rPr>
              <w:rFonts w:eastAsiaTheme="minorEastAsia" w:cstheme="minorBidi"/>
              <w:noProof/>
              <w:lang w:eastAsia="de-CH"/>
            </w:rPr>
          </w:pPr>
          <w:hyperlink w:anchor="_Toc388971406" w:history="1">
            <w:r w:rsidRPr="00517391">
              <w:rPr>
                <w:rStyle w:val="Hyperlink"/>
                <w:noProof/>
              </w:rPr>
              <w:t>3. Persönliche Erfahrungen</w:t>
            </w:r>
            <w:r>
              <w:rPr>
                <w:noProof/>
                <w:webHidden/>
              </w:rPr>
              <w:tab/>
            </w:r>
            <w:r>
              <w:rPr>
                <w:noProof/>
                <w:webHidden/>
              </w:rPr>
              <w:fldChar w:fldCharType="begin"/>
            </w:r>
            <w:r>
              <w:rPr>
                <w:noProof/>
                <w:webHidden/>
              </w:rPr>
              <w:instrText xml:space="preserve"> PAGEREF _Toc388971406 \h </w:instrText>
            </w:r>
            <w:r>
              <w:rPr>
                <w:noProof/>
                <w:webHidden/>
              </w:rPr>
            </w:r>
            <w:r>
              <w:rPr>
                <w:noProof/>
                <w:webHidden/>
              </w:rPr>
              <w:fldChar w:fldCharType="separate"/>
            </w:r>
            <w:r>
              <w:rPr>
                <w:noProof/>
                <w:webHidden/>
              </w:rPr>
              <w:t>8</w:t>
            </w:r>
            <w:r>
              <w:rPr>
                <w:noProof/>
                <w:webHidden/>
              </w:rPr>
              <w:fldChar w:fldCharType="end"/>
            </w:r>
          </w:hyperlink>
        </w:p>
        <w:p w14:paraId="45159309" w14:textId="77777777" w:rsidR="00765F5E" w:rsidRDefault="00765F5E">
          <w:pPr>
            <w:pStyle w:val="TOC2"/>
            <w:tabs>
              <w:tab w:val="right" w:leader="dot" w:pos="9062"/>
            </w:tabs>
            <w:rPr>
              <w:rFonts w:eastAsiaTheme="minorEastAsia" w:cstheme="minorBidi"/>
              <w:noProof/>
              <w:lang w:eastAsia="de-CH"/>
            </w:rPr>
          </w:pPr>
          <w:hyperlink w:anchor="_Toc388971407" w:history="1">
            <w:r w:rsidRPr="00517391">
              <w:rPr>
                <w:rStyle w:val="Hyperlink"/>
                <w:noProof/>
              </w:rPr>
              <w:t>3.1 Richard Schiepek</w:t>
            </w:r>
            <w:r>
              <w:rPr>
                <w:noProof/>
                <w:webHidden/>
              </w:rPr>
              <w:tab/>
            </w:r>
            <w:r>
              <w:rPr>
                <w:noProof/>
                <w:webHidden/>
              </w:rPr>
              <w:fldChar w:fldCharType="begin"/>
            </w:r>
            <w:r>
              <w:rPr>
                <w:noProof/>
                <w:webHidden/>
              </w:rPr>
              <w:instrText xml:space="preserve"> PAGEREF _Toc388971407 \h </w:instrText>
            </w:r>
            <w:r>
              <w:rPr>
                <w:noProof/>
                <w:webHidden/>
              </w:rPr>
            </w:r>
            <w:r>
              <w:rPr>
                <w:noProof/>
                <w:webHidden/>
              </w:rPr>
              <w:fldChar w:fldCharType="separate"/>
            </w:r>
            <w:r>
              <w:rPr>
                <w:noProof/>
                <w:webHidden/>
              </w:rPr>
              <w:t>8</w:t>
            </w:r>
            <w:r>
              <w:rPr>
                <w:noProof/>
                <w:webHidden/>
              </w:rPr>
              <w:fldChar w:fldCharType="end"/>
            </w:r>
          </w:hyperlink>
        </w:p>
        <w:p w14:paraId="67B6959C" w14:textId="77777777" w:rsidR="00765F5E" w:rsidRDefault="00765F5E">
          <w:pPr>
            <w:pStyle w:val="TOC2"/>
            <w:tabs>
              <w:tab w:val="right" w:leader="dot" w:pos="9062"/>
            </w:tabs>
            <w:rPr>
              <w:rFonts w:eastAsiaTheme="minorEastAsia" w:cstheme="minorBidi"/>
              <w:noProof/>
              <w:lang w:eastAsia="de-CH"/>
            </w:rPr>
          </w:pPr>
          <w:hyperlink w:anchor="_Toc388971408" w:history="1">
            <w:r w:rsidRPr="00517391">
              <w:rPr>
                <w:rStyle w:val="Hyperlink"/>
                <w:noProof/>
              </w:rPr>
              <w:t>3.2 Dario Andreoli</w:t>
            </w:r>
            <w:r>
              <w:rPr>
                <w:noProof/>
                <w:webHidden/>
              </w:rPr>
              <w:tab/>
            </w:r>
            <w:r>
              <w:rPr>
                <w:noProof/>
                <w:webHidden/>
              </w:rPr>
              <w:fldChar w:fldCharType="begin"/>
            </w:r>
            <w:r>
              <w:rPr>
                <w:noProof/>
                <w:webHidden/>
              </w:rPr>
              <w:instrText xml:space="preserve"> PAGEREF _Toc388971408 \h </w:instrText>
            </w:r>
            <w:r>
              <w:rPr>
                <w:noProof/>
                <w:webHidden/>
              </w:rPr>
            </w:r>
            <w:r>
              <w:rPr>
                <w:noProof/>
                <w:webHidden/>
              </w:rPr>
              <w:fldChar w:fldCharType="separate"/>
            </w:r>
            <w:r>
              <w:rPr>
                <w:noProof/>
                <w:webHidden/>
              </w:rPr>
              <w:t>9</w:t>
            </w:r>
            <w:r>
              <w:rPr>
                <w:noProof/>
                <w:webHidden/>
              </w:rPr>
              <w:fldChar w:fldCharType="end"/>
            </w:r>
          </w:hyperlink>
        </w:p>
        <w:p w14:paraId="62967D9A" w14:textId="77777777" w:rsidR="00765F5E" w:rsidRDefault="00765F5E">
          <w:pPr>
            <w:pStyle w:val="TOC2"/>
            <w:tabs>
              <w:tab w:val="right" w:leader="dot" w:pos="9062"/>
            </w:tabs>
            <w:rPr>
              <w:rFonts w:eastAsiaTheme="minorEastAsia" w:cstheme="minorBidi"/>
              <w:noProof/>
              <w:lang w:eastAsia="de-CH"/>
            </w:rPr>
          </w:pPr>
          <w:hyperlink w:anchor="_Toc388971409" w:history="1">
            <w:r w:rsidRPr="00517391">
              <w:rPr>
                <w:rStyle w:val="Hyperlink"/>
                <w:noProof/>
              </w:rPr>
              <w:t>3.3 Tobias Zahner</w:t>
            </w:r>
            <w:r>
              <w:rPr>
                <w:noProof/>
                <w:webHidden/>
              </w:rPr>
              <w:tab/>
            </w:r>
            <w:r>
              <w:rPr>
                <w:noProof/>
                <w:webHidden/>
              </w:rPr>
              <w:fldChar w:fldCharType="begin"/>
            </w:r>
            <w:r>
              <w:rPr>
                <w:noProof/>
                <w:webHidden/>
              </w:rPr>
              <w:instrText xml:space="preserve"> PAGEREF _Toc388971409 \h </w:instrText>
            </w:r>
            <w:r>
              <w:rPr>
                <w:noProof/>
                <w:webHidden/>
              </w:rPr>
            </w:r>
            <w:r>
              <w:rPr>
                <w:noProof/>
                <w:webHidden/>
              </w:rPr>
              <w:fldChar w:fldCharType="separate"/>
            </w:r>
            <w:r>
              <w:rPr>
                <w:noProof/>
                <w:webHidden/>
              </w:rPr>
              <w:t>9</w:t>
            </w:r>
            <w:r>
              <w:rPr>
                <w:noProof/>
                <w:webHidden/>
              </w:rPr>
              <w:fldChar w:fldCharType="end"/>
            </w:r>
          </w:hyperlink>
        </w:p>
        <w:p w14:paraId="603351DF" w14:textId="77777777" w:rsidR="00C35BC8" w:rsidRPr="00C35BC8" w:rsidRDefault="00C87CAE" w:rsidP="005E1497">
          <w:pPr>
            <w:pStyle w:val="TOC3"/>
            <w:tabs>
              <w:tab w:val="right" w:leader="dot" w:pos="9062"/>
            </w:tabs>
            <w:ind w:left="0"/>
            <w:rPr>
              <w:lang w:val="de-DE"/>
            </w:rPr>
          </w:pPr>
          <w:r w:rsidRPr="00C35BC8">
            <w:rPr>
              <w:lang w:val="de-DE"/>
            </w:rPr>
            <w:fldChar w:fldCharType="end"/>
          </w:r>
        </w:p>
      </w:sdtContent>
    </w:sdt>
    <w:p w14:paraId="603351E0" w14:textId="77777777" w:rsidR="00C35BC8" w:rsidRDefault="005E1497" w:rsidP="005E1497">
      <w:pPr>
        <w:pStyle w:val="Heading1"/>
        <w:pageBreakBefore/>
      </w:pPr>
      <w:bookmarkStart w:id="3" w:name="_Toc388971391"/>
      <w:r>
        <w:lastRenderedPageBreak/>
        <w:t>Zielerreichung</w:t>
      </w:r>
      <w:bookmarkEnd w:id="3"/>
    </w:p>
    <w:p w14:paraId="603351E1" w14:textId="77777777" w:rsidR="009234C2" w:rsidRDefault="005E1497" w:rsidP="005E1497">
      <w:pPr>
        <w:pStyle w:val="Heading2"/>
        <w:ind w:left="0"/>
      </w:pPr>
      <w:bookmarkStart w:id="4" w:name="_Toc388971392"/>
      <w:r>
        <w:t>Soll</w:t>
      </w:r>
      <w:bookmarkEnd w:id="4"/>
    </w:p>
    <w:p w14:paraId="603351E2" w14:textId="232F8571" w:rsidR="0081296B" w:rsidRDefault="00EA58A0" w:rsidP="005E1497">
      <w:r>
        <w:t>Dies Ziel ist erreicht, wenn eine lauffähige Version der We</w:t>
      </w:r>
      <w:r w:rsidR="004E5223">
        <w:t>bapplikation wt4u vorhanden ist</w:t>
      </w:r>
      <w:r>
        <w:t>,</w:t>
      </w:r>
      <w:r w:rsidR="004E5223">
        <w:t xml:space="preserve"> </w:t>
      </w:r>
      <w:r>
        <w:t xml:space="preserve">welche auf der </w:t>
      </w:r>
      <w:r w:rsidR="00930F15">
        <w:t>eingerichteten Infrastruktur läuft. Dies bedeutet, dass ein Mitarbeiter ein-/auschecken, sowie Projektarbeitszeiten buchen kann. Zudem sollen diese für den Arbeitgeber, sowie Projektleiter auswertbar sein.</w:t>
      </w:r>
    </w:p>
    <w:p w14:paraId="603351E3" w14:textId="77777777" w:rsidR="0039453E" w:rsidRDefault="005E1497" w:rsidP="005E1497">
      <w:pPr>
        <w:pStyle w:val="Heading2"/>
        <w:ind w:left="0"/>
      </w:pPr>
      <w:bookmarkStart w:id="5" w:name="_Toc388971393"/>
      <w:r>
        <w:t>Ist</w:t>
      </w:r>
      <w:bookmarkEnd w:id="5"/>
    </w:p>
    <w:p w14:paraId="603351E4" w14:textId="25B7B588" w:rsidR="0081296B" w:rsidRDefault="008750BC" w:rsidP="005E1497">
      <w:r>
        <w:t xml:space="preserve">Die Infrastruktur wurde zu Beginn des Projektes eingerichtet. </w:t>
      </w:r>
      <w:r w:rsidR="00930F15">
        <w:t xml:space="preserve">Aktuell </w:t>
      </w:r>
      <w:r>
        <w:t>ist wt4u lauffähig und weist alle erforderten Funktionen auf. Zudem wurde die grafische Auswertung, welche als optionales Feature definiert wurde, bereits implementiert.</w:t>
      </w:r>
    </w:p>
    <w:p w14:paraId="603351E5" w14:textId="77777777" w:rsidR="005E1497" w:rsidRDefault="005E1497" w:rsidP="005E1497">
      <w:pPr>
        <w:pStyle w:val="Heading2"/>
        <w:ind w:left="0"/>
      </w:pPr>
      <w:bookmarkStart w:id="6" w:name="_Toc388971394"/>
      <w:r>
        <w:t>Zeitmanagement</w:t>
      </w:r>
      <w:bookmarkEnd w:id="6"/>
    </w:p>
    <w:p w14:paraId="603351E6" w14:textId="57C9F881" w:rsidR="005E1497" w:rsidRDefault="007D007A" w:rsidP="005E1497">
      <w:r>
        <w:t>Am Anfang des Projekts hatten wir andere Planungswerte als am Ende des Projekts da laufen</w:t>
      </w:r>
      <w:r w:rsidR="00765F5E">
        <w:t>d</w:t>
      </w:r>
      <w:r>
        <w:t xml:space="preserve"> neu</w:t>
      </w:r>
      <w:r w:rsidR="00765F5E">
        <w:t>e</w:t>
      </w:r>
      <w:r>
        <w:t xml:space="preserve"> Tickets mit neuen Planungszeiten erstellt wurden.</w:t>
      </w:r>
      <w:bookmarkStart w:id="7" w:name="_GoBack"/>
      <w:bookmarkEnd w:id="7"/>
    </w:p>
    <w:p w14:paraId="7E4E8DA4" w14:textId="77777777" w:rsidR="007D007A" w:rsidRDefault="007D007A" w:rsidP="005E1497"/>
    <w:tbl>
      <w:tblPr>
        <w:tblStyle w:val="MediumShading1-Accent2"/>
        <w:tblW w:w="0" w:type="auto"/>
        <w:tblLook w:val="04A0" w:firstRow="1" w:lastRow="0" w:firstColumn="1" w:lastColumn="0" w:noHBand="0" w:noVBand="1"/>
      </w:tblPr>
      <w:tblGrid>
        <w:gridCol w:w="4606"/>
        <w:gridCol w:w="4606"/>
      </w:tblGrid>
      <w:tr w:rsidR="003D446C" w14:paraId="67B80CCD" w14:textId="77777777" w:rsidTr="003D4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FCD1A63" w14:textId="77777777" w:rsidR="003D446C" w:rsidRDefault="003D446C" w:rsidP="005E1497"/>
        </w:tc>
        <w:tc>
          <w:tcPr>
            <w:tcW w:w="4606" w:type="dxa"/>
          </w:tcPr>
          <w:p w14:paraId="6A7A0FAB" w14:textId="1AD01414" w:rsidR="003D446C" w:rsidRDefault="003D446C" w:rsidP="005E1497">
            <w:pPr>
              <w:cnfStyle w:val="100000000000" w:firstRow="1" w:lastRow="0" w:firstColumn="0" w:lastColumn="0" w:oddVBand="0" w:evenVBand="0" w:oddHBand="0" w:evenHBand="0" w:firstRowFirstColumn="0" w:firstRowLastColumn="0" w:lastRowFirstColumn="0" w:lastRowLastColumn="0"/>
            </w:pPr>
            <w:r>
              <w:t>Zeit (h)</w:t>
            </w:r>
          </w:p>
        </w:tc>
      </w:tr>
      <w:tr w:rsidR="00B925A6" w14:paraId="18F55799" w14:textId="77777777" w:rsidTr="003D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DC9D406" w14:textId="631097DF" w:rsidR="00B925A6" w:rsidRDefault="00B925A6" w:rsidP="005E1497">
            <w:r>
              <w:t>Geplante Zeit KW1</w:t>
            </w:r>
          </w:p>
        </w:tc>
        <w:tc>
          <w:tcPr>
            <w:tcW w:w="4606" w:type="dxa"/>
          </w:tcPr>
          <w:p w14:paraId="32D7B988" w14:textId="7B272914" w:rsidR="00B925A6" w:rsidRDefault="003D446C" w:rsidP="005E1497">
            <w:pPr>
              <w:cnfStyle w:val="000000100000" w:firstRow="0" w:lastRow="0" w:firstColumn="0" w:lastColumn="0" w:oddVBand="0" w:evenVBand="0" w:oddHBand="1" w:evenHBand="0" w:firstRowFirstColumn="0" w:firstRowLastColumn="0" w:lastRowFirstColumn="0" w:lastRowLastColumn="0"/>
            </w:pPr>
            <w:r>
              <w:t>398</w:t>
            </w:r>
          </w:p>
        </w:tc>
      </w:tr>
      <w:tr w:rsidR="00B925A6" w14:paraId="4D83921F" w14:textId="77777777" w:rsidTr="003D44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72E3D1C" w14:textId="48530813" w:rsidR="00B925A6" w:rsidRDefault="00B925A6" w:rsidP="00B925A6">
            <w:r>
              <w:t>Geplante Zeit KW15</w:t>
            </w:r>
          </w:p>
        </w:tc>
        <w:tc>
          <w:tcPr>
            <w:tcW w:w="4606" w:type="dxa"/>
          </w:tcPr>
          <w:p w14:paraId="63EB1B4F" w14:textId="68655B33" w:rsidR="00B925A6" w:rsidRDefault="003D446C" w:rsidP="003D446C">
            <w:pPr>
              <w:cnfStyle w:val="000000010000" w:firstRow="0" w:lastRow="0" w:firstColumn="0" w:lastColumn="0" w:oddVBand="0" w:evenVBand="0" w:oddHBand="0" w:evenHBand="1" w:firstRowFirstColumn="0" w:firstRowLastColumn="0" w:lastRowFirstColumn="0" w:lastRowLastColumn="0"/>
            </w:pPr>
            <w:r>
              <w:t>497.75</w:t>
            </w:r>
          </w:p>
        </w:tc>
      </w:tr>
      <w:tr w:rsidR="00B925A6" w14:paraId="5E0E3B94" w14:textId="77777777" w:rsidTr="003D4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B8982BB" w14:textId="3469A0F6" w:rsidR="00B925A6" w:rsidRDefault="00B925A6" w:rsidP="005E1497">
            <w:r>
              <w:t>Tatsächliche Zeit KW15</w:t>
            </w:r>
          </w:p>
        </w:tc>
        <w:tc>
          <w:tcPr>
            <w:tcW w:w="4606" w:type="dxa"/>
          </w:tcPr>
          <w:p w14:paraId="7569271B" w14:textId="5E93A6FA" w:rsidR="00B925A6" w:rsidRDefault="00B925A6" w:rsidP="005E1497">
            <w:pPr>
              <w:cnfStyle w:val="000000100000" w:firstRow="0" w:lastRow="0" w:firstColumn="0" w:lastColumn="0" w:oddVBand="0" w:evenVBand="0" w:oddHBand="1" w:evenHBand="0" w:firstRowFirstColumn="0" w:firstRowLastColumn="0" w:lastRowFirstColumn="0" w:lastRowLastColumn="0"/>
            </w:pPr>
            <w:r>
              <w:t>523.9</w:t>
            </w:r>
          </w:p>
        </w:tc>
      </w:tr>
    </w:tbl>
    <w:p w14:paraId="7E6F2209" w14:textId="77777777" w:rsidR="00B925A6" w:rsidRDefault="00B925A6" w:rsidP="005E1497"/>
    <w:p w14:paraId="721F0031" w14:textId="1D6C2F69" w:rsidR="007E0943" w:rsidRDefault="007E0943" w:rsidP="005E1497">
      <w:r>
        <w:t xml:space="preserve">Der anfängliche Zeitplan wurde massiv überzogen. Die angepeilten 8.8h in der Woche pro Person wurden mit 11.6h in der Woche pro Person überschritten. </w:t>
      </w:r>
    </w:p>
    <w:p w14:paraId="603351E7" w14:textId="77777777" w:rsidR="005E1497" w:rsidRDefault="005E1497" w:rsidP="005E1497">
      <w:pPr>
        <w:pStyle w:val="Heading3"/>
      </w:pPr>
      <w:bookmarkStart w:id="8" w:name="_Toc388971395"/>
      <w:r>
        <w:t>Zeitaufwand pro Aktivität</w:t>
      </w:r>
      <w:bookmarkEnd w:id="8"/>
    </w:p>
    <w:p w14:paraId="1576EC56" w14:textId="6A720ED9" w:rsidR="009F7693" w:rsidRPr="009F7693" w:rsidRDefault="009F7693" w:rsidP="009F7693">
      <w:r>
        <w:rPr>
          <w:noProof/>
          <w:lang w:eastAsia="de-CH"/>
        </w:rPr>
        <w:drawing>
          <wp:inline distT="0" distB="0" distL="0" distR="0" wp14:anchorId="34B09DE2" wp14:editId="7704D23D">
            <wp:extent cx="5725740" cy="3804886"/>
            <wp:effectExtent l="0" t="0" r="8890" b="57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FD28BD" w14:textId="479D1D51" w:rsidR="007C0B9D" w:rsidRDefault="007C0B9D" w:rsidP="005E1497">
      <w:pPr>
        <w:pStyle w:val="Heading3"/>
      </w:pPr>
      <w:bookmarkStart w:id="9" w:name="_Toc388971396"/>
      <w:r>
        <w:lastRenderedPageBreak/>
        <w:t>Zeitaufwand pro Aktivität Soll/Ist</w:t>
      </w:r>
      <w:bookmarkEnd w:id="9"/>
    </w:p>
    <w:p w14:paraId="4BD1B86D" w14:textId="1CA89B7F" w:rsidR="007C0B9D" w:rsidRPr="007C0B9D" w:rsidRDefault="007C0B9D" w:rsidP="007C0B9D">
      <w:r>
        <w:rPr>
          <w:noProof/>
          <w:lang w:eastAsia="de-CH"/>
        </w:rPr>
        <w:drawing>
          <wp:inline distT="0" distB="0" distL="0" distR="0" wp14:anchorId="0B622B96" wp14:editId="460B151B">
            <wp:extent cx="5760720" cy="319087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11B4B7" w14:textId="64D98127" w:rsidR="003E5B84" w:rsidRDefault="003E5B84" w:rsidP="007C0B9D">
      <w:pPr>
        <w:pStyle w:val="Heading3"/>
      </w:pPr>
      <w:bookmarkStart w:id="10" w:name="_Toc388971397"/>
      <w:r>
        <w:t xml:space="preserve">Zeitaufwand </w:t>
      </w:r>
      <w:r w:rsidR="00BD5092">
        <w:t>Aktivität Wochenverlauf</w:t>
      </w:r>
      <w:r w:rsidR="003E0CC2">
        <w:t xml:space="preserve"> (KW1-15)</w:t>
      </w:r>
      <w:bookmarkEnd w:id="10"/>
    </w:p>
    <w:p w14:paraId="3FEE58A7" w14:textId="0CB16751" w:rsidR="003E5B84" w:rsidRPr="003E5B84" w:rsidRDefault="00456187" w:rsidP="003E5B84">
      <w:r>
        <w:rPr>
          <w:noProof/>
          <w:lang w:eastAsia="de-CH"/>
        </w:rPr>
        <w:drawing>
          <wp:inline distT="0" distB="0" distL="0" distR="0" wp14:anchorId="0CD55576" wp14:editId="6E4DFC7F">
            <wp:extent cx="6462169" cy="5026132"/>
            <wp:effectExtent l="0" t="0" r="15240" b="222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08DAE1" w14:textId="7BF40226" w:rsidR="007C0B9D" w:rsidRPr="007C0B9D" w:rsidRDefault="005E1497" w:rsidP="007C0B9D">
      <w:pPr>
        <w:pStyle w:val="Heading3"/>
      </w:pPr>
      <w:bookmarkStart w:id="11" w:name="_Toc388971398"/>
      <w:r>
        <w:lastRenderedPageBreak/>
        <w:t>Zeitaufwand pro Person</w:t>
      </w:r>
      <w:bookmarkEnd w:id="11"/>
    </w:p>
    <w:p w14:paraId="603351EA" w14:textId="09353E03" w:rsidR="005E1497" w:rsidRDefault="0093089F" w:rsidP="005E1497">
      <w:r>
        <w:rPr>
          <w:noProof/>
          <w:lang w:eastAsia="de-CH"/>
        </w:rPr>
        <w:drawing>
          <wp:inline distT="0" distB="0" distL="0" distR="0" wp14:anchorId="5A98BA80" wp14:editId="2450F36B">
            <wp:extent cx="5139169" cy="2943068"/>
            <wp:effectExtent l="0" t="0" r="4445"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3351EB" w14:textId="77777777" w:rsidR="005E1497" w:rsidRDefault="005E1497" w:rsidP="005E1497">
      <w:pPr>
        <w:pStyle w:val="Heading3"/>
      </w:pPr>
      <w:bookmarkStart w:id="12" w:name="_Toc388971399"/>
      <w:r>
        <w:t>Zeitaufwand pro Person pro Woche</w:t>
      </w:r>
      <w:bookmarkEnd w:id="12"/>
    </w:p>
    <w:p w14:paraId="370FFBCD" w14:textId="5C27F435" w:rsidR="00EA5F27" w:rsidRDefault="00903BF2" w:rsidP="00EA5F27">
      <w:r>
        <w:rPr>
          <w:noProof/>
          <w:lang w:eastAsia="de-CH"/>
        </w:rPr>
        <w:drawing>
          <wp:inline distT="0" distB="0" distL="0" distR="0" wp14:anchorId="03D0813B" wp14:editId="776002F0">
            <wp:extent cx="6222830" cy="2424080"/>
            <wp:effectExtent l="0" t="0" r="698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2072D2" w14:textId="1DF2D07F" w:rsidR="00EA5F27" w:rsidRDefault="00EA5F27" w:rsidP="00EA5F27">
      <w:pPr>
        <w:pStyle w:val="Heading3"/>
      </w:pPr>
      <w:bookmarkStart w:id="13" w:name="_Toc388971400"/>
      <w:r>
        <w:lastRenderedPageBreak/>
        <w:t>Zeitaufwand Aktivität pro Person</w:t>
      </w:r>
      <w:bookmarkEnd w:id="13"/>
    </w:p>
    <w:p w14:paraId="383EE7AD" w14:textId="099BAD0C" w:rsidR="00EA5F27" w:rsidRPr="00EA5F27" w:rsidRDefault="00EA5F27" w:rsidP="00EA5F27">
      <w:r>
        <w:rPr>
          <w:noProof/>
          <w:lang w:eastAsia="de-CH"/>
        </w:rPr>
        <w:drawing>
          <wp:inline distT="0" distB="0" distL="0" distR="0" wp14:anchorId="344A6307" wp14:editId="06423D32">
            <wp:extent cx="5760720" cy="274439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3351ED" w14:textId="77777777" w:rsidR="005E1497" w:rsidRDefault="005E1497" w:rsidP="005E1497">
      <w:pPr>
        <w:pStyle w:val="Heading3"/>
      </w:pPr>
      <w:bookmarkStart w:id="14" w:name="_Toc388971401"/>
      <w:r>
        <w:t>Zeitplanung der Iterationen</w:t>
      </w:r>
      <w:bookmarkEnd w:id="14"/>
    </w:p>
    <w:p w14:paraId="603351EE" w14:textId="7E1C69D5" w:rsidR="005E1497" w:rsidRDefault="0093089F" w:rsidP="005E1497">
      <w:r>
        <w:rPr>
          <w:noProof/>
          <w:lang w:eastAsia="de-CH"/>
        </w:rPr>
        <w:drawing>
          <wp:inline distT="0" distB="0" distL="0" distR="0" wp14:anchorId="231516CD" wp14:editId="52755293">
            <wp:extent cx="5024869" cy="3014921"/>
            <wp:effectExtent l="0" t="0" r="4445"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03351EF" w14:textId="77777777" w:rsidR="005E1497" w:rsidRDefault="005E1497" w:rsidP="005E1497">
      <w:pPr>
        <w:pStyle w:val="Heading2"/>
        <w:ind w:left="0"/>
      </w:pPr>
      <w:bookmarkStart w:id="15" w:name="_Toc388971402"/>
      <w:r>
        <w:t>Codestatistiken</w:t>
      </w:r>
      <w:bookmarkEnd w:id="15"/>
    </w:p>
    <w:p w14:paraId="603351F1" w14:textId="05D36F6D" w:rsidR="005E1497" w:rsidRDefault="005415EA" w:rsidP="005E1497">
      <w:r>
        <w:t>Siehe Dokument Metriken</w:t>
      </w:r>
      <w:r w:rsidR="005850CF">
        <w:t xml:space="preserve"> (Qualitäts</w:t>
      </w:r>
      <w:r w:rsidR="006B2A82">
        <w:t>sicherung</w:t>
      </w:r>
      <w:r w:rsidR="005850CF">
        <w:t>)</w:t>
      </w:r>
      <w:r w:rsidR="0060638D">
        <w:t>.</w:t>
      </w:r>
    </w:p>
    <w:p w14:paraId="603351F2" w14:textId="77777777" w:rsidR="005E1497" w:rsidRDefault="005E1497" w:rsidP="005E1497">
      <w:pPr>
        <w:pStyle w:val="Heading1"/>
      </w:pPr>
      <w:bookmarkStart w:id="16" w:name="_Toc388971403"/>
      <w:r>
        <w:t>Allgemeiner Erfahrungsbericht</w:t>
      </w:r>
      <w:bookmarkEnd w:id="16"/>
    </w:p>
    <w:p w14:paraId="603351F3" w14:textId="77777777" w:rsidR="005E1497" w:rsidRDefault="005E1497" w:rsidP="005E1497">
      <w:pPr>
        <w:pStyle w:val="Heading2"/>
        <w:ind w:left="0"/>
      </w:pPr>
      <w:bookmarkStart w:id="17" w:name="_Toc388971404"/>
      <w:r>
        <w:t>Positives</w:t>
      </w:r>
      <w:bookmarkEnd w:id="17"/>
    </w:p>
    <w:p w14:paraId="603351F4" w14:textId="4229E92C" w:rsidR="005E1497" w:rsidRDefault="00BD6BA1" w:rsidP="00BD6BA1">
      <w:pPr>
        <w:pStyle w:val="ListParagraph"/>
        <w:numPr>
          <w:ilvl w:val="0"/>
          <w:numId w:val="33"/>
        </w:numPr>
      </w:pPr>
      <w:r>
        <w:t>Möglichkeit, mit ASP.NET neue Technologie kennenzulernen.</w:t>
      </w:r>
    </w:p>
    <w:p w14:paraId="369D0DDF" w14:textId="539F707E" w:rsidR="00BD6BA1" w:rsidRDefault="00BD6BA1" w:rsidP="00BD6BA1">
      <w:pPr>
        <w:pStyle w:val="ListParagraph"/>
        <w:numPr>
          <w:ilvl w:val="0"/>
          <w:numId w:val="33"/>
        </w:numPr>
      </w:pPr>
      <w:r>
        <w:t>Möglichkeit gesamte Infrastruktur (Webserver, DB-Server, etc.) einzurichten und zu nutzen.</w:t>
      </w:r>
    </w:p>
    <w:p w14:paraId="4247B2B4" w14:textId="27CF0033" w:rsidR="00BD6BA1" w:rsidRDefault="000525C1" w:rsidP="00BD6BA1">
      <w:pPr>
        <w:pStyle w:val="ListParagraph"/>
        <w:numPr>
          <w:ilvl w:val="0"/>
          <w:numId w:val="33"/>
        </w:numPr>
      </w:pPr>
      <w:r>
        <w:t>Möglichkeit MVC in einem Projekt kennenzulernen.</w:t>
      </w:r>
    </w:p>
    <w:p w14:paraId="2FC2BB22" w14:textId="27ACC248" w:rsidR="00C11FCD" w:rsidRDefault="000525C1" w:rsidP="00C11FCD">
      <w:pPr>
        <w:pStyle w:val="ListParagraph"/>
        <w:numPr>
          <w:ilvl w:val="0"/>
          <w:numId w:val="33"/>
        </w:numPr>
      </w:pPr>
      <w:r>
        <w:t>Möglichkeit mit HTML, CSS, JavaScript, JQuery zu arbeiten.</w:t>
      </w:r>
    </w:p>
    <w:p w14:paraId="06CAA872" w14:textId="308894E3" w:rsidR="00C11FCD" w:rsidRDefault="00C11FCD" w:rsidP="00C11FCD">
      <w:pPr>
        <w:pStyle w:val="ListParagraph"/>
        <w:numPr>
          <w:ilvl w:val="0"/>
          <w:numId w:val="33"/>
        </w:numPr>
      </w:pPr>
      <w:r>
        <w:t>Besseres Kennenlernen von Bootstrap</w:t>
      </w:r>
      <w:r w:rsidR="00112256">
        <w:t xml:space="preserve"> CSS</w:t>
      </w:r>
      <w:r>
        <w:t>.</w:t>
      </w:r>
    </w:p>
    <w:p w14:paraId="189BB0F9" w14:textId="1D66D6E7" w:rsidR="000525C1" w:rsidRDefault="000525C1" w:rsidP="00BD6BA1">
      <w:pPr>
        <w:pStyle w:val="ListParagraph"/>
        <w:numPr>
          <w:ilvl w:val="0"/>
          <w:numId w:val="33"/>
        </w:numPr>
      </w:pPr>
      <w:r>
        <w:lastRenderedPageBreak/>
        <w:t>Projektplan wurde mehrheitlich eingehalten.</w:t>
      </w:r>
    </w:p>
    <w:p w14:paraId="69347B30" w14:textId="11977527" w:rsidR="000525C1" w:rsidRDefault="000525C1" w:rsidP="00BD6BA1">
      <w:pPr>
        <w:pStyle w:val="ListParagraph"/>
        <w:numPr>
          <w:ilvl w:val="0"/>
          <w:numId w:val="33"/>
        </w:numPr>
      </w:pPr>
      <w:r>
        <w:t>Zusammenarbeit im Team war gut. Dies hat sich dann auch auf die geleisteten Stunden der Teammitglieder ausgewirkt.</w:t>
      </w:r>
    </w:p>
    <w:p w14:paraId="77584D39" w14:textId="54BE5DE3" w:rsidR="000525C1" w:rsidRPr="005E1497" w:rsidRDefault="000525C1" w:rsidP="00BD6BA1">
      <w:pPr>
        <w:pStyle w:val="ListParagraph"/>
        <w:numPr>
          <w:ilvl w:val="0"/>
          <w:numId w:val="33"/>
        </w:numPr>
      </w:pPr>
      <w:r>
        <w:t>Dokumente</w:t>
      </w:r>
      <w:r w:rsidR="0038373D">
        <w:t xml:space="preserve"> und Redmine-Tickets</w:t>
      </w:r>
      <w:r>
        <w:t xml:space="preserve"> wurden laufend geführt.</w:t>
      </w:r>
    </w:p>
    <w:p w14:paraId="603351F5" w14:textId="77777777" w:rsidR="005E1497" w:rsidRDefault="005E1497" w:rsidP="005E1497">
      <w:pPr>
        <w:pStyle w:val="Heading2"/>
        <w:ind w:left="0"/>
      </w:pPr>
      <w:bookmarkStart w:id="18" w:name="_Toc388971405"/>
      <w:r>
        <w:t>Negatives</w:t>
      </w:r>
      <w:bookmarkEnd w:id="18"/>
    </w:p>
    <w:p w14:paraId="603351F6" w14:textId="7F019C92" w:rsidR="005E1497" w:rsidRDefault="000525C1" w:rsidP="00BD6BA1">
      <w:pPr>
        <w:pStyle w:val="ListParagraph"/>
        <w:numPr>
          <w:ilvl w:val="0"/>
          <w:numId w:val="33"/>
        </w:numPr>
      </w:pPr>
      <w:r>
        <w:t>Grosse Anzahl an Dokumentationen musste geführt werden, was sehr zeitaufwändig war.</w:t>
      </w:r>
    </w:p>
    <w:p w14:paraId="5887B64B" w14:textId="5E89ECCA" w:rsidR="000525C1" w:rsidRDefault="000525C1" w:rsidP="00BD6BA1">
      <w:pPr>
        <w:pStyle w:val="ListParagraph"/>
        <w:numPr>
          <w:ilvl w:val="0"/>
          <w:numId w:val="33"/>
        </w:numPr>
      </w:pPr>
      <w:r>
        <w:t>Teilweise trafen Probleme auf, welche viel Zeit in Anspruch genommen haben, da wir die Technologie noch nicht kan</w:t>
      </w:r>
      <w:r w:rsidR="00ED371B">
        <w:t>n</w:t>
      </w:r>
      <w:r>
        <w:t>ten.</w:t>
      </w:r>
    </w:p>
    <w:p w14:paraId="6C4DF871" w14:textId="13F5B24A" w:rsidR="00ED371B" w:rsidRDefault="00ED371B" w:rsidP="00BD6BA1">
      <w:pPr>
        <w:pStyle w:val="ListParagraph"/>
        <w:numPr>
          <w:ilvl w:val="0"/>
          <w:numId w:val="33"/>
        </w:numPr>
      </w:pPr>
      <w:r>
        <w:t>Der zur Verfügung gestellte Server war sehr langsam. Manchmal gab es sehr lange Wartezeiten, manchmal ging gar nichts mehr. Dies verlangsamte die ganze Entwicklung, vor Allem beim Testen der Applikation.</w:t>
      </w:r>
    </w:p>
    <w:p w14:paraId="03D4D656" w14:textId="56E179DB" w:rsidR="00BB6EC0" w:rsidRDefault="00BB6EC0" w:rsidP="00BD6BA1">
      <w:pPr>
        <w:pStyle w:val="ListParagraph"/>
        <w:numPr>
          <w:ilvl w:val="0"/>
          <w:numId w:val="33"/>
        </w:numPr>
      </w:pPr>
      <w:r>
        <w:t>Wir haben One Drive (Cloud) von Microsoft verwendet. Denn dies war die einzige Cloud die wir gefunden haben, mit der mehrere User gemeinsam Office-Dokumente editieren können. Doch leider hatte nur der Eigentümer des Shared Folders die Möglichkeit, Dokumente lokal auf dem Desktop zu öffnen. Alle anderen Teammitglieder mussten die Weboberfläche nutzen was ni</w:t>
      </w:r>
      <w:r w:rsidR="0039035B">
        <w:t>cht 100 prozentig komfortabel war</w:t>
      </w:r>
      <w:r>
        <w:t>.</w:t>
      </w:r>
    </w:p>
    <w:p w14:paraId="603351F7" w14:textId="77777777" w:rsidR="005E1497" w:rsidRDefault="005E1497" w:rsidP="005E1497">
      <w:pPr>
        <w:pStyle w:val="Heading1"/>
      </w:pPr>
      <w:bookmarkStart w:id="19" w:name="_Toc388971406"/>
      <w:r>
        <w:t>Persönliche Erfahrungen</w:t>
      </w:r>
      <w:bookmarkEnd w:id="19"/>
    </w:p>
    <w:p w14:paraId="603351F8" w14:textId="77777777" w:rsidR="005E1497" w:rsidRDefault="005E1497" w:rsidP="005E1497">
      <w:pPr>
        <w:pStyle w:val="Heading2"/>
        <w:ind w:left="0"/>
      </w:pPr>
      <w:bookmarkStart w:id="20" w:name="_Toc388971407"/>
      <w:r>
        <w:t>Richard Schiepek</w:t>
      </w:r>
      <w:bookmarkEnd w:id="20"/>
    </w:p>
    <w:p w14:paraId="603351F9" w14:textId="47E5B213" w:rsidR="005E1497" w:rsidRDefault="00CB17FB" w:rsidP="005E1497">
      <w:r>
        <w:t>Das SE2-Projekt war für mich das interessanteste Fach in diesem Semester und deshalb war die Motivation entsprechend hoch. Dies war so ziemlich die erste Gelegenheit die Erkenntnisse aus den Fächern Prog1, DB1, SE1, .NET, IntTe in der Praxis an einem etwas grösseren Projekt anzuwenden. Da sich glücklicherweise alle aus unserem Team für Webtechnologien begeistern, konnten wir gemeinsam eine Webapplikation umsetzen.</w:t>
      </w:r>
    </w:p>
    <w:p w14:paraId="05B69102" w14:textId="58AE8751" w:rsidR="00CB17FB" w:rsidRDefault="00CB17FB" w:rsidP="005E1497">
      <w:r>
        <w:t xml:space="preserve">Was für mich besonders wichtig war, dass ich ein völlig neues Framework kennen lernen konnte. Dies gab mir </w:t>
      </w:r>
      <w:r w:rsidR="00E818D0">
        <w:t>die Möglichkeit möglichst viel N</w:t>
      </w:r>
      <w:r>
        <w:t>eues zu lernen in diesem Projekt.</w:t>
      </w:r>
      <w:r w:rsidR="00955B42">
        <w:t xml:space="preserve"> Wir konnten uns am Anfang auf ASP.NET einigen, mit dem keiner der Teammitglieder jemals gearbeitet hat.</w:t>
      </w:r>
      <w:r w:rsidR="00955B42">
        <w:br/>
        <w:t>Doch durch die übersichtliche Dokumentation im Internet und der Unterstützung von Luc Bläser und Manuel Bauer konnten wir jegliche technische Schwierigkeiten aus dem Weg räumen.</w:t>
      </w:r>
      <w:r w:rsidR="002D50EB">
        <w:t xml:space="preserve"> Durch die Arbeit am Projekt konnte ich meine Erfahrungen in HTML/Bootstrap/JS/C#</w:t>
      </w:r>
      <w:r w:rsidR="00422029">
        <w:t>/ASP.NET MVC5</w:t>
      </w:r>
      <w:r w:rsidR="002D50EB">
        <w:t xml:space="preserve"> erheblich erweitern worüber ich sehr froh bin.</w:t>
      </w:r>
    </w:p>
    <w:p w14:paraId="6A5022EE" w14:textId="2175928A" w:rsidR="0029533F" w:rsidRDefault="0029533F" w:rsidP="005E1497">
      <w:r>
        <w:t>Die Zusammenarbeit im Team hat wunderbar funktioniert. Wir haben das Projekt nicht in Zuständigkeiten unterteilt, sondern jeder hat von allen Aufgabengebieten Teile übernommen, wodurch jedes Teammitglied im Projektmanagagment, Testing oder der Programmierung Erfahrung sammeln konnte.</w:t>
      </w:r>
    </w:p>
    <w:p w14:paraId="32B7BF1B" w14:textId="574AEEC8" w:rsidR="00AE548B" w:rsidRDefault="00AE548B" w:rsidP="005E1497">
      <w:r>
        <w:t>Die Dokumentation des Projekt fiel meiner Meinung nach eindeutig zu umfangreich aus, was aber in diesem Modul so vorgegeben war. Der Spassfaktor in diesem Bereich hielt sich in Grenzen. Zum Start des Projekts war ich überhaupt nicht begeister</w:t>
      </w:r>
      <w:r w:rsidR="00F9765E">
        <w:t>t</w:t>
      </w:r>
      <w:r>
        <w:t xml:space="preserve"> so viele Tickets im Redmine zu lösen. Doch nach einiger Zeit erwiesen sich die Tickets als nützliches Hilfsmittel um seine Zeit einzuteilen und um die neuen Schritte zu planen. Redmine würde ich bei meinem nächsten Projekt auf jeden Fall wieder einsetzen. Die ganzen Word-Dokumente sollte man meiner Meinung nach auf das Wichtigste reduziert werden.</w:t>
      </w:r>
    </w:p>
    <w:p w14:paraId="165E1D39" w14:textId="06CBF3F7" w:rsidR="00E818D0" w:rsidRDefault="00E818D0" w:rsidP="005E1497">
      <w:r>
        <w:t>Der Arbeitsaufwand für unser Projekt war enorm hoch und auf jeden Fall über der geplanten Zeit. Doch der Aufwand hat sich gelohnt, wir konnten ein Arbeits/Projekt-Erfassungstool mit einer übersichtlichen Oberfläche erstellen.</w:t>
      </w:r>
    </w:p>
    <w:p w14:paraId="521291A4" w14:textId="59776E66" w:rsidR="00717585" w:rsidRDefault="00717585" w:rsidP="005E1497"/>
    <w:p w14:paraId="5F479DA3" w14:textId="5E4ED4A6" w:rsidR="00717585" w:rsidRDefault="00717585" w:rsidP="005E1497">
      <w:r>
        <w:lastRenderedPageBreak/>
        <w:t xml:space="preserve">Mein Fazit: </w:t>
      </w:r>
      <w:r w:rsidR="00422029">
        <w:t>Durch die gute Zusammenarbeit im Team und die persönliche Motivation war dieses Projekt wt4u ein absoluter Erfolg. Die Ziele für die Applikation wurden erreicht, auch wenn dabei etwas mehr als die geplante Zeit nötig war. Ich konnte technisch sehr viel dazulernen durch die praktische Anwendungen von Technologien, die für mich neu waren.</w:t>
      </w:r>
    </w:p>
    <w:p w14:paraId="603351FA" w14:textId="77777777" w:rsidR="005E1497" w:rsidRDefault="005E1497" w:rsidP="005E1497">
      <w:pPr>
        <w:pStyle w:val="Heading2"/>
        <w:ind w:left="0"/>
      </w:pPr>
      <w:bookmarkStart w:id="21" w:name="_Toc388971408"/>
      <w:r>
        <w:t>Dario Andreoli</w:t>
      </w:r>
      <w:bookmarkEnd w:id="21"/>
    </w:p>
    <w:p w14:paraId="603351FB" w14:textId="0F778FA3" w:rsidR="005E1497" w:rsidRDefault="00F26078" w:rsidP="005E1497">
      <w:r>
        <w:t xml:space="preserve">Bereits zu Semesterbeginn war die Motivation für das SE2-Projekt sehr gross, da es das erste Mal darum ging, ein gesamtes Projekt abzuwickeln. Diese Herausforderung hat mich dann während der gesamten Dauer des Projektes angespornt. Hinzu kam die Gelegenheit, mit ASP.NET </w:t>
      </w:r>
      <w:r w:rsidR="009F02BF">
        <w:t xml:space="preserve">eine neue Technologie kennenzulernen und Erfahrungen mit MVC in der Praxis zu sammeln. Diese Motivation hat sich dann auch auf </w:t>
      </w:r>
      <w:r w:rsidR="00A6271A">
        <w:t>meinen</w:t>
      </w:r>
      <w:r w:rsidR="009F02BF">
        <w:t xml:space="preserve"> Einsatz im Team ausgewirkt.</w:t>
      </w:r>
      <w:r w:rsidR="000525C1">
        <w:t xml:space="preserve"> Auch die Implementation des GUIs mittels HTML, CSS, JavaScript und JQuery war eine gute Erfahrung.</w:t>
      </w:r>
    </w:p>
    <w:p w14:paraId="396E83A8" w14:textId="618E3015" w:rsidR="009F02BF" w:rsidRDefault="009F02BF" w:rsidP="005E1497">
      <w:r>
        <w:t>Erfahrungen und Gelerntes aus den Modulen Software Engineering, Programmieren1 und 2</w:t>
      </w:r>
      <w:r w:rsidR="000525C1">
        <w:t>, Internettechnologien</w:t>
      </w:r>
      <w:r>
        <w:t xml:space="preserve"> und Datenbanksysteme 1 konnte ich erfolgreich in dieses Projekt einfliessen lassen. Zudem hat mir die Arbeit im Team während des gesamten Projektes viel Freude bereitet. Durch die überschaubare Grösse von drei Teammitgliedern war die Kommunikation sicherlich einfacher als in einem grösseren Team.</w:t>
      </w:r>
      <w:r w:rsidR="004F255A">
        <w:t xml:space="preserve"> Notfalls konnte auch immer auf die elektronische Kommunikation zurückgegriffen werden.</w:t>
      </w:r>
    </w:p>
    <w:p w14:paraId="6A553023" w14:textId="611CCBA8" w:rsidR="004F255A" w:rsidRDefault="004F255A" w:rsidP="005E1497">
      <w:r>
        <w:t>Weniger erfreulich für mich war die immense Anzahl an Dokumente</w:t>
      </w:r>
      <w:r w:rsidR="00A6271A">
        <w:t>n</w:t>
      </w:r>
      <w:r>
        <w:t xml:space="preserve">, welche anzufertigen </w:t>
      </w:r>
      <w:r w:rsidR="00A6271A">
        <w:t>waren</w:t>
      </w:r>
      <w:r>
        <w:t>. Sicherlich gehört dies auch zu einem solchen Projekt, dadurch musste aber die Implementation der Applikation teilweise hinten anstehen. Einiges musste auch in mehreren Dokumenten gleichzeitig notiert werden und somit war es nicht immer einfach den</w:t>
      </w:r>
      <w:r w:rsidR="00A6271A">
        <w:t>,</w:t>
      </w:r>
      <w:r>
        <w:t xml:space="preserve"> Überblick zu behalten, was in welchem Dokument zu finden war. Dies hatte dann auch zur Folge, dass während der gesamten Projektdauer </w:t>
      </w:r>
      <w:r w:rsidR="00EE4D84">
        <w:t>laufend alle Dokumente angepasst und erweitert werden musste</w:t>
      </w:r>
      <w:r w:rsidR="00A6271A">
        <w:t>n</w:t>
      </w:r>
      <w:r w:rsidR="00EE4D84">
        <w:t>, was viel Zeit in Anspruch genommen hat.</w:t>
      </w:r>
    </w:p>
    <w:p w14:paraId="36F63A78" w14:textId="77777777" w:rsidR="00EE4D84" w:rsidRDefault="00EE4D84" w:rsidP="005E1497"/>
    <w:p w14:paraId="1F2DE0D7" w14:textId="1FD25242" w:rsidR="00EE4D84" w:rsidRDefault="00EE4D84" w:rsidP="005E1497">
      <w:r>
        <w:t>Mein Fazit: Die Arbeit im Team hat sehr gut geklappt. Dies und die Freude am Projekt hat mich auch dazu motiviert, teilweise mehr als notwendig zu leisten. Durch Prof. Dr. Luc Bläser hatten wir einen äusserst kompetenten Betreuer, von welchem wird stets konstruktives Feedback erhalten haben.</w:t>
      </w:r>
    </w:p>
    <w:p w14:paraId="603351FC" w14:textId="77777777" w:rsidR="005E1497" w:rsidRDefault="005E1497" w:rsidP="005E1497">
      <w:pPr>
        <w:pStyle w:val="Heading2"/>
        <w:ind w:left="0"/>
      </w:pPr>
      <w:bookmarkStart w:id="22" w:name="_Toc388971409"/>
      <w:r>
        <w:t>Tobias Zahner</w:t>
      </w:r>
      <w:bookmarkEnd w:id="22"/>
    </w:p>
    <w:p w14:paraId="603351FD" w14:textId="28B5556A" w:rsidR="005E1497" w:rsidRPr="005E1497" w:rsidRDefault="28B5556A" w:rsidP="005E1497">
      <w:r>
        <w:t>Ich ging mit Vorfreude aber auch Respekt an das SE2 Projekt. Dass wir uns auf ASP.NET als Haupttechnologie einigen konnten, hat mich sehr gefreut, da ich damit eine weitverbreitete und  wahrscheinlich auch relativ zukunftssichere Technologie lernen würde. Auch freute ich mich, das MVC-Modell einmal vollständig in einem Projekt zu implementieren. Es stellte sich heraus, dass zu ASP.NET zwar sehr viele und umfangreiche Dokumentationen und Anleitungen existieren, diese jedoch häufig veraltet sind. Es war darum manchmal schwierig Lösungen zu bestimmten Problemen zu finden, da sich ASP.NET mit den verschiedenen Versionen jeweils sehr stark verändert hat.</w:t>
      </w:r>
    </w:p>
    <w:p w14:paraId="3980A73A" w14:textId="17197777" w:rsidR="28B5556A" w:rsidRDefault="00A758C7" w:rsidP="28B5556A">
      <w:r>
        <w:t>Etwas Probleme gab es zu Begin</w:t>
      </w:r>
      <w:r w:rsidR="1231B0BC">
        <w:t xml:space="preserve"> mit dem Einrichten des Webservers und dem Einrichten des automatischen Deployens in Visual Studio. Dieses Problem konnte aber schlussendlich gelöst werden.</w:t>
      </w:r>
    </w:p>
    <w:p w14:paraId="775698B6" w14:textId="7CB9BC27" w:rsidR="1231B0BC" w:rsidRDefault="7CB9BC27" w:rsidP="1231B0BC">
      <w:r>
        <w:t>Fluch und Segen zugleich war, dass viele Dinge wie z.B. die Userverwaltung und der Login von ASP.NET schon vorgefertigt existieren. Das war einerseits positiv, weil es viel Code ersparte, war aber andererseits auch sehr schwierig zu debuggen, da man nicht immer genau sehen konnte, was im Hintergrund passierte.</w:t>
      </w:r>
    </w:p>
    <w:p w14:paraId="69FED273" w14:textId="5C37452B" w:rsidR="7CB9BC27" w:rsidRDefault="5C37452B" w:rsidP="7CB9BC27">
      <w:r>
        <w:t>Die Arbeit im Team hat sehr gut funktioniert, auch dank der kleinen Teamgrösse. Ich denke bei einem grösseren Team, wäre es noch etwas schwieriger geworden, dass man sich nicht gegenseitig hineinpfuscht und auch den Überblick zu behalten.</w:t>
      </w:r>
    </w:p>
    <w:p w14:paraId="5508A3B9" w14:textId="5416198E" w:rsidR="5C37452B" w:rsidRDefault="5416198E" w:rsidP="5C37452B">
      <w:r>
        <w:t xml:space="preserve">Bei der Dokumentation stellte ich viele Redundanzen fest. So musste man Änderungen zum Teil in mehreren Dokumenten anpassen, was es etwas schwierig machte, den Überblick zu behalten. Ich denke, dass auch eine etwas kürzere Dokumentation durchaus ausreichend gewesen wäre. Ich </w:t>
      </w:r>
      <w:r>
        <w:lastRenderedPageBreak/>
        <w:t>befürworte durchaus die umfangreiche Planung, welche später Zeit bei der Programmierung erspart. Jedoch war dann vor allem während der Implementation die Dokumentation meiner Meinung nach zu umfangreich. Vor allem wenn man ein fixes Zeitfenster hat, sollte man diese Zeit besser in den Code investieren.</w:t>
      </w:r>
    </w:p>
    <w:p w14:paraId="23E77C89" w14:textId="3F9A0749" w:rsidR="5416198E" w:rsidRDefault="5416198E" w:rsidP="5416198E"/>
    <w:p w14:paraId="2FADC45E" w14:textId="79C368DE" w:rsidR="65DB89CA" w:rsidRDefault="79C368DE" w:rsidP="65DB89CA">
      <w:r>
        <w:t>Mein Fazit: Die Arbeit im Team war jederzeit angenehm, wenn sie auch im Vergleich zu anderen Modulen überdurchschnittlich viel Zeit beanspruchte. Ich fand es wichtig einmal von Anfang bis Schluss ein Projekt durchzuziehen. So sah man auch dass es durchaus stressigere und lockere Phasen gibt und man wird sich der Wichtigkeit einer guten Planung bewusst. Vor allem die Summe der Arbeit an vielen kleinen Details habe ich etwas unterschätzt. Bei Problemen und Fragen konnte uns unser Betreuer Prof. Dr. Luc Bläser jederzeit weiterhelfen und wertvolle Tips geben. So war das SE2-Projekt für mich das lehrreichste in diesem Semester.</w:t>
      </w:r>
    </w:p>
    <w:sectPr w:rsidR="65DB89CA" w:rsidSect="0087172F">
      <w:headerReference w:type="default" r:id="rId17"/>
      <w:footerReference w:type="default" r:id="rId1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215DC" w14:textId="77777777" w:rsidR="00930F15" w:rsidRDefault="00930F15" w:rsidP="00C35BC8">
      <w:r>
        <w:separator/>
      </w:r>
    </w:p>
  </w:endnote>
  <w:endnote w:type="continuationSeparator" w:id="0">
    <w:p w14:paraId="6DA9C89D" w14:textId="77777777" w:rsidR="00930F15" w:rsidRDefault="00930F15"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3520B" w14:textId="33C8D946" w:rsidR="00930F15" w:rsidRPr="00FD5087" w:rsidRDefault="00930F15" w:rsidP="00EF3B9E">
    <w:pPr>
      <w:pStyle w:val="Footer"/>
      <w:tabs>
        <w:tab w:val="clear" w:pos="4536"/>
        <w:tab w:val="center" w:pos="5387"/>
      </w:tabs>
      <w:rPr>
        <w:color w:val="808080" w:themeColor="background1" w:themeShade="80"/>
      </w:rPr>
    </w:pPr>
    <w:r w:rsidRPr="00FD5087">
      <w:rPr>
        <w:color w:val="808080" w:themeColor="background1" w:themeShade="80"/>
      </w:rPr>
      <w:t xml:space="preserve">Dokument: </w:t>
    </w:r>
    <w:fldSimple w:instr=" FILENAME   \* MERGEFORMAT ">
      <w:r w:rsidRPr="00532467">
        <w:rPr>
          <w:noProof/>
          <w:color w:val="808080" w:themeColor="background1" w:themeShade="80"/>
        </w:rPr>
        <w:t>Abschlussbericht</w:t>
      </w:r>
      <w:r>
        <w:rPr>
          <w:noProof/>
        </w:rPr>
        <w:t>.docx</w:t>
      </w:r>
    </w:fldSimple>
    <w:r w:rsidRPr="00FD5087">
      <w:rPr>
        <w:color w:val="808080" w:themeColor="background1" w:themeShade="80"/>
      </w:rPr>
      <w:tab/>
      <w:t>Version:</w:t>
    </w:r>
    <w:r>
      <w:rPr>
        <w:color w:val="808080" w:themeColor="background1" w:themeShade="80"/>
      </w:rPr>
      <w:t xml:space="preserve"> 1.4</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765F5E">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FB48" w14:textId="77777777" w:rsidR="00930F15" w:rsidRDefault="00930F15" w:rsidP="00C35BC8">
      <w:r>
        <w:separator/>
      </w:r>
    </w:p>
  </w:footnote>
  <w:footnote w:type="continuationSeparator" w:id="0">
    <w:p w14:paraId="34FD7BCF" w14:textId="77777777" w:rsidR="00930F15" w:rsidRDefault="00930F15"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930F15" w:rsidRPr="002E1CF7" w14:paraId="60335209" w14:textId="77777777" w:rsidTr="00E44E4F">
      <w:trPr>
        <w:cantSplit/>
      </w:trPr>
      <w:tc>
        <w:tcPr>
          <w:tcW w:w="2055" w:type="dxa"/>
        </w:tcPr>
        <w:p w14:paraId="60335204" w14:textId="77777777" w:rsidR="00930F15" w:rsidRPr="002E1CF7" w:rsidRDefault="00930F15" w:rsidP="00F57F25">
          <w:pPr>
            <w:rPr>
              <w:color w:val="808080" w:themeColor="background1" w:themeShade="80"/>
              <w:sz w:val="52"/>
            </w:rPr>
          </w:pPr>
          <w:r>
            <w:rPr>
              <w:noProof/>
              <w:lang w:eastAsia="de-CH"/>
            </w:rPr>
            <w:drawing>
              <wp:inline distT="0" distB="0" distL="0" distR="0" wp14:anchorId="6033520C" wp14:editId="6033520D">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60335205" w14:textId="77777777" w:rsidR="00930F15" w:rsidRPr="002E1CF7" w:rsidRDefault="00930F15" w:rsidP="00F57F25">
          <w:pPr>
            <w:rPr>
              <w:color w:val="808080" w:themeColor="background1" w:themeShade="80"/>
              <w:lang w:val="en-US"/>
            </w:rPr>
          </w:pPr>
          <w:r>
            <w:rPr>
              <w:color w:val="808080" w:themeColor="background1" w:themeShade="80"/>
              <w:lang w:val="en-US"/>
            </w:rPr>
            <w:t>Software Engineering 2 Projekt FS14</w:t>
          </w:r>
        </w:p>
        <w:p w14:paraId="60335206" w14:textId="77777777" w:rsidR="00930F15" w:rsidRPr="002E1CF7" w:rsidRDefault="00930F15"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60335207" w14:textId="77777777" w:rsidR="00930F15" w:rsidRPr="002E1CF7" w:rsidRDefault="00930F15">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765F5E">
                <w:rPr>
                  <w:noProof/>
                  <w:color w:val="808080" w:themeColor="background1" w:themeShade="80"/>
                  <w:lang w:val="de-DE"/>
                </w:rPr>
                <w:t>4</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765F5E">
                <w:rPr>
                  <w:noProof/>
                  <w:color w:val="808080" w:themeColor="background1" w:themeShade="80"/>
                  <w:lang w:val="de-DE"/>
                </w:rPr>
                <w:t>10</w:t>
              </w:r>
              <w:r w:rsidRPr="002E1CF7">
                <w:rPr>
                  <w:color w:val="808080" w:themeColor="background1" w:themeShade="80"/>
                  <w:lang w:val="de-DE"/>
                </w:rPr>
                <w:fldChar w:fldCharType="end"/>
              </w:r>
            </w:p>
          </w:sdtContent>
        </w:sdt>
        <w:p w14:paraId="60335208" w14:textId="77777777" w:rsidR="00930F15" w:rsidRPr="002E1CF7" w:rsidRDefault="00930F15" w:rsidP="00F57F25">
          <w:pPr>
            <w:rPr>
              <w:color w:val="808080" w:themeColor="background1" w:themeShade="80"/>
            </w:rPr>
          </w:pPr>
        </w:p>
      </w:tc>
    </w:tr>
  </w:tbl>
  <w:p w14:paraId="6033520A" w14:textId="77777777" w:rsidR="00930F15" w:rsidRDefault="00930F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nsid w:val="3F155456"/>
    <w:multiLevelType w:val="multilevel"/>
    <w:tmpl w:val="2974D518"/>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6640185"/>
    <w:multiLevelType w:val="hybridMultilevel"/>
    <w:tmpl w:val="A5A42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6"/>
  </w:num>
  <w:num w:numId="29">
    <w:abstractNumId w:val="1"/>
  </w:num>
  <w:num w:numId="30">
    <w:abstractNumId w:val="7"/>
  </w:num>
  <w:num w:numId="31">
    <w:abstractNumId w:val="9"/>
  </w:num>
  <w:num w:numId="32">
    <w:abstractNumId w:val="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E9B"/>
    <w:rsid w:val="00014740"/>
    <w:rsid w:val="00033B03"/>
    <w:rsid w:val="000525C1"/>
    <w:rsid w:val="00092317"/>
    <w:rsid w:val="00096E20"/>
    <w:rsid w:val="000A6DC6"/>
    <w:rsid w:val="000A712B"/>
    <w:rsid w:val="000C4468"/>
    <w:rsid w:val="000F674B"/>
    <w:rsid w:val="00112256"/>
    <w:rsid w:val="00122C3F"/>
    <w:rsid w:val="00142C71"/>
    <w:rsid w:val="00151020"/>
    <w:rsid w:val="00173818"/>
    <w:rsid w:val="001772DA"/>
    <w:rsid w:val="00187AE2"/>
    <w:rsid w:val="001A0BDC"/>
    <w:rsid w:val="001B1862"/>
    <w:rsid w:val="001B5DD4"/>
    <w:rsid w:val="001C37D8"/>
    <w:rsid w:val="001C5DF4"/>
    <w:rsid w:val="001E4E54"/>
    <w:rsid w:val="002161BC"/>
    <w:rsid w:val="00243F92"/>
    <w:rsid w:val="002546B2"/>
    <w:rsid w:val="00263438"/>
    <w:rsid w:val="0029533F"/>
    <w:rsid w:val="002C2EC3"/>
    <w:rsid w:val="002D2ABB"/>
    <w:rsid w:val="002D50EB"/>
    <w:rsid w:val="002E1CF7"/>
    <w:rsid w:val="003006C0"/>
    <w:rsid w:val="00307E8B"/>
    <w:rsid w:val="00311BDF"/>
    <w:rsid w:val="00321BB9"/>
    <w:rsid w:val="00345138"/>
    <w:rsid w:val="00371561"/>
    <w:rsid w:val="00377172"/>
    <w:rsid w:val="0038373D"/>
    <w:rsid w:val="0038461E"/>
    <w:rsid w:val="00387D7C"/>
    <w:rsid w:val="0039035B"/>
    <w:rsid w:val="0039453E"/>
    <w:rsid w:val="003A23F1"/>
    <w:rsid w:val="003B76E8"/>
    <w:rsid w:val="003D446C"/>
    <w:rsid w:val="003E0CC2"/>
    <w:rsid w:val="003E5B84"/>
    <w:rsid w:val="00422029"/>
    <w:rsid w:val="00456187"/>
    <w:rsid w:val="00456F9C"/>
    <w:rsid w:val="00474AE3"/>
    <w:rsid w:val="004821AE"/>
    <w:rsid w:val="004A0A68"/>
    <w:rsid w:val="004D22AD"/>
    <w:rsid w:val="004D4498"/>
    <w:rsid w:val="004E26A8"/>
    <w:rsid w:val="004E5223"/>
    <w:rsid w:val="004F255A"/>
    <w:rsid w:val="004F3746"/>
    <w:rsid w:val="00526FED"/>
    <w:rsid w:val="00532467"/>
    <w:rsid w:val="00534520"/>
    <w:rsid w:val="005415EA"/>
    <w:rsid w:val="00550811"/>
    <w:rsid w:val="005631EF"/>
    <w:rsid w:val="00576382"/>
    <w:rsid w:val="00577005"/>
    <w:rsid w:val="005850CF"/>
    <w:rsid w:val="005C1C8D"/>
    <w:rsid w:val="005E1497"/>
    <w:rsid w:val="005E5344"/>
    <w:rsid w:val="005E7E2E"/>
    <w:rsid w:val="005F1BBE"/>
    <w:rsid w:val="006034E6"/>
    <w:rsid w:val="0060638D"/>
    <w:rsid w:val="0064087E"/>
    <w:rsid w:val="00653116"/>
    <w:rsid w:val="00664F68"/>
    <w:rsid w:val="0066657A"/>
    <w:rsid w:val="00670553"/>
    <w:rsid w:val="006864A4"/>
    <w:rsid w:val="006A5B39"/>
    <w:rsid w:val="006B25C7"/>
    <w:rsid w:val="006B2A82"/>
    <w:rsid w:val="006C5E49"/>
    <w:rsid w:val="006E3928"/>
    <w:rsid w:val="006E5927"/>
    <w:rsid w:val="006F3E52"/>
    <w:rsid w:val="00717585"/>
    <w:rsid w:val="0072612F"/>
    <w:rsid w:val="00726C48"/>
    <w:rsid w:val="00734909"/>
    <w:rsid w:val="0074456B"/>
    <w:rsid w:val="007538E0"/>
    <w:rsid w:val="00755502"/>
    <w:rsid w:val="00765F5E"/>
    <w:rsid w:val="00767045"/>
    <w:rsid w:val="00773A97"/>
    <w:rsid w:val="007824A4"/>
    <w:rsid w:val="007907CA"/>
    <w:rsid w:val="007C0B9D"/>
    <w:rsid w:val="007D007A"/>
    <w:rsid w:val="007D0F59"/>
    <w:rsid w:val="007D1205"/>
    <w:rsid w:val="007E0943"/>
    <w:rsid w:val="007E7F67"/>
    <w:rsid w:val="007F04A9"/>
    <w:rsid w:val="007F0E9B"/>
    <w:rsid w:val="007F58DA"/>
    <w:rsid w:val="0081296B"/>
    <w:rsid w:val="00826A35"/>
    <w:rsid w:val="00834E75"/>
    <w:rsid w:val="00851904"/>
    <w:rsid w:val="0087172F"/>
    <w:rsid w:val="008722B4"/>
    <w:rsid w:val="008750BC"/>
    <w:rsid w:val="008804AF"/>
    <w:rsid w:val="008D01D1"/>
    <w:rsid w:val="00903BF2"/>
    <w:rsid w:val="00922F37"/>
    <w:rsid w:val="009234C2"/>
    <w:rsid w:val="0093089F"/>
    <w:rsid w:val="00930F15"/>
    <w:rsid w:val="009339E1"/>
    <w:rsid w:val="00955B42"/>
    <w:rsid w:val="009739CC"/>
    <w:rsid w:val="00974561"/>
    <w:rsid w:val="009D7182"/>
    <w:rsid w:val="009E52D1"/>
    <w:rsid w:val="009F02BF"/>
    <w:rsid w:val="009F2FFD"/>
    <w:rsid w:val="009F66F3"/>
    <w:rsid w:val="009F7693"/>
    <w:rsid w:val="00A014B5"/>
    <w:rsid w:val="00A2072C"/>
    <w:rsid w:val="00A3087F"/>
    <w:rsid w:val="00A34DFD"/>
    <w:rsid w:val="00A36430"/>
    <w:rsid w:val="00A41637"/>
    <w:rsid w:val="00A6271A"/>
    <w:rsid w:val="00A646B0"/>
    <w:rsid w:val="00A758C7"/>
    <w:rsid w:val="00A7663C"/>
    <w:rsid w:val="00AD5718"/>
    <w:rsid w:val="00AE548B"/>
    <w:rsid w:val="00B00542"/>
    <w:rsid w:val="00B0527C"/>
    <w:rsid w:val="00B16C8C"/>
    <w:rsid w:val="00B20F85"/>
    <w:rsid w:val="00B41CA9"/>
    <w:rsid w:val="00B42B1F"/>
    <w:rsid w:val="00B45FC8"/>
    <w:rsid w:val="00B61199"/>
    <w:rsid w:val="00B716D7"/>
    <w:rsid w:val="00B72FF4"/>
    <w:rsid w:val="00B860A1"/>
    <w:rsid w:val="00B925A6"/>
    <w:rsid w:val="00BA4AC4"/>
    <w:rsid w:val="00BB6EC0"/>
    <w:rsid w:val="00BC029E"/>
    <w:rsid w:val="00BC0647"/>
    <w:rsid w:val="00BC3A5E"/>
    <w:rsid w:val="00BD5092"/>
    <w:rsid w:val="00BD6BA1"/>
    <w:rsid w:val="00BD6ECC"/>
    <w:rsid w:val="00BE7838"/>
    <w:rsid w:val="00BF531F"/>
    <w:rsid w:val="00C11FCD"/>
    <w:rsid w:val="00C171C5"/>
    <w:rsid w:val="00C34131"/>
    <w:rsid w:val="00C35BC8"/>
    <w:rsid w:val="00C547A5"/>
    <w:rsid w:val="00C6781B"/>
    <w:rsid w:val="00C72681"/>
    <w:rsid w:val="00C87CAE"/>
    <w:rsid w:val="00CB17FB"/>
    <w:rsid w:val="00CB3610"/>
    <w:rsid w:val="00CC58A4"/>
    <w:rsid w:val="00CC60A3"/>
    <w:rsid w:val="00CC7E28"/>
    <w:rsid w:val="00CD4E0F"/>
    <w:rsid w:val="00D24A48"/>
    <w:rsid w:val="00D4503A"/>
    <w:rsid w:val="00DA5688"/>
    <w:rsid w:val="00DB0C3D"/>
    <w:rsid w:val="00DB3559"/>
    <w:rsid w:val="00DD0936"/>
    <w:rsid w:val="00DE0B69"/>
    <w:rsid w:val="00DE1CF2"/>
    <w:rsid w:val="00DF3A6E"/>
    <w:rsid w:val="00E27B0A"/>
    <w:rsid w:val="00E401C7"/>
    <w:rsid w:val="00E44E4F"/>
    <w:rsid w:val="00E5228E"/>
    <w:rsid w:val="00E61CF1"/>
    <w:rsid w:val="00E63215"/>
    <w:rsid w:val="00E818D0"/>
    <w:rsid w:val="00E97006"/>
    <w:rsid w:val="00EA2900"/>
    <w:rsid w:val="00EA58A0"/>
    <w:rsid w:val="00EA5F27"/>
    <w:rsid w:val="00EB462E"/>
    <w:rsid w:val="00EB6DB4"/>
    <w:rsid w:val="00EC2B5E"/>
    <w:rsid w:val="00ED371B"/>
    <w:rsid w:val="00EE2342"/>
    <w:rsid w:val="00EE4D84"/>
    <w:rsid w:val="00EF23D7"/>
    <w:rsid w:val="00EF3B9E"/>
    <w:rsid w:val="00F0435E"/>
    <w:rsid w:val="00F26078"/>
    <w:rsid w:val="00F27AD5"/>
    <w:rsid w:val="00F3797B"/>
    <w:rsid w:val="00F57F25"/>
    <w:rsid w:val="00F77420"/>
    <w:rsid w:val="00F844D8"/>
    <w:rsid w:val="00F9765E"/>
    <w:rsid w:val="00FD5087"/>
    <w:rsid w:val="00FE2468"/>
    <w:rsid w:val="0156200D"/>
    <w:rsid w:val="04B2FE1C"/>
    <w:rsid w:val="06524D5C"/>
    <w:rsid w:val="06D4FF71"/>
    <w:rsid w:val="0D294E16"/>
    <w:rsid w:val="0D6FCB36"/>
    <w:rsid w:val="0F893789"/>
    <w:rsid w:val="0FC4BC85"/>
    <w:rsid w:val="10AB03FD"/>
    <w:rsid w:val="1140478C"/>
    <w:rsid w:val="1231B0BC"/>
    <w:rsid w:val="12FC489D"/>
    <w:rsid w:val="1818FA9E"/>
    <w:rsid w:val="1AB5D632"/>
    <w:rsid w:val="1E065E8F"/>
    <w:rsid w:val="21E400CD"/>
    <w:rsid w:val="24B9F4F2"/>
    <w:rsid w:val="27C622AD"/>
    <w:rsid w:val="281D01FD"/>
    <w:rsid w:val="28B5556A"/>
    <w:rsid w:val="2C67B1D4"/>
    <w:rsid w:val="3097DD44"/>
    <w:rsid w:val="34A04903"/>
    <w:rsid w:val="36529148"/>
    <w:rsid w:val="3F9A0749"/>
    <w:rsid w:val="41BC2A03"/>
    <w:rsid w:val="48C13CE7"/>
    <w:rsid w:val="4B07C72B"/>
    <w:rsid w:val="4C2C4D01"/>
    <w:rsid w:val="4C726591"/>
    <w:rsid w:val="506DDFA1"/>
    <w:rsid w:val="509628D9"/>
    <w:rsid w:val="523FE0E9"/>
    <w:rsid w:val="5320EF5A"/>
    <w:rsid w:val="5416198E"/>
    <w:rsid w:val="543285BF"/>
    <w:rsid w:val="5C37452B"/>
    <w:rsid w:val="5FECF9E6"/>
    <w:rsid w:val="620AC265"/>
    <w:rsid w:val="65DB89CA"/>
    <w:rsid w:val="663C505A"/>
    <w:rsid w:val="69B27013"/>
    <w:rsid w:val="69E198A4"/>
    <w:rsid w:val="6BF3F9D6"/>
    <w:rsid w:val="6DFFFE8E"/>
    <w:rsid w:val="6E5AF3DC"/>
    <w:rsid w:val="717D9089"/>
    <w:rsid w:val="79C368DE"/>
    <w:rsid w:val="7A2E7873"/>
    <w:rsid w:val="7B5FF8F0"/>
    <w:rsid w:val="7CB9BC2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033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OneDrive\wt4u\Dokumente\09_Abschluss\wt4u%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ard\OneDrive\wt4u\Dokumente\09_Abschluss\Excel\Track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hard\OneDrive\wt4u\Dokumente\09_Abschluss\Excel\Track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hard\OneDrive\wt4u\Dokumente\09_Abschluss\Excel\Track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a9518ef7f9b69ddb/wt4u/Dokumente/06_Qualit%C3%A4tssicherung/Excel/Ticke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chard\OneDrive\wt4u\Dokumente\09_Abschluss\Excel\Tracke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ichard\OneDrive\wt4u\Dokumente\09_Abschluss\Excel\Tracker.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a9518ef7f9b69ddb/wt4u/Dokumente/06_Qualit%C3%A4tssicherung/Excel/Ticke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8801505451694397E-2"/>
          <c:y val="7.4083547206266601E-2"/>
          <c:w val="0.60791493853885703"/>
          <c:h val="0.92591645279373302"/>
        </c:manualLayout>
      </c:layout>
      <c:pieChart>
        <c:varyColors val="1"/>
        <c:ser>
          <c:idx val="0"/>
          <c:order val="0"/>
          <c:tx>
            <c:strRef>
              <c:f>Tracker!$B$1</c:f>
              <c:strCache>
                <c:ptCount val="1"/>
                <c:pt idx="0">
                  <c:v>Gesamtzeit</c:v>
                </c:pt>
              </c:strCache>
            </c:strRef>
          </c:tx>
          <c:dLbls>
            <c:dLbl>
              <c:idx val="1"/>
              <c:layout>
                <c:manualLayout>
                  <c:x val="-4.0287498784874103E-3"/>
                  <c:y val="9.9143352529233401E-3"/>
                </c:manualLayout>
              </c:layout>
              <c:dLblPos val="bestFit"/>
              <c:showLegendKey val="0"/>
              <c:showVal val="1"/>
              <c:showCatName val="0"/>
              <c:showSerName val="0"/>
              <c:showPercent val="0"/>
              <c:showBubbleSize val="0"/>
            </c:dLbl>
            <c:dLblPos val="bestFit"/>
            <c:showLegendKey val="0"/>
            <c:showVal val="1"/>
            <c:showCatName val="0"/>
            <c:showSerName val="0"/>
            <c:showPercent val="0"/>
            <c:showBubbleSize val="0"/>
            <c:showLeaderLines val="1"/>
          </c:dLbls>
          <c:cat>
            <c:strRef>
              <c:f>Tracker!$A$2:$A$8</c:f>
              <c:strCache>
                <c:ptCount val="7"/>
                <c:pt idx="0">
                  <c:v>Analyse</c:v>
                </c:pt>
                <c:pt idx="1">
                  <c:v>Design</c:v>
                </c:pt>
                <c:pt idx="2">
                  <c:v>Requirements</c:v>
                </c:pt>
                <c:pt idx="3">
                  <c:v>Sitzung / Teammeeting</c:v>
                </c:pt>
                <c:pt idx="4">
                  <c:v>Testing</c:v>
                </c:pt>
                <c:pt idx="5">
                  <c:v>Projekt Management</c:v>
                </c:pt>
                <c:pt idx="6">
                  <c:v>Realisierung</c:v>
                </c:pt>
              </c:strCache>
            </c:strRef>
          </c:cat>
          <c:val>
            <c:numRef>
              <c:f>Tracker!$B$2:$B$8</c:f>
              <c:numCache>
                <c:formatCode>General</c:formatCode>
                <c:ptCount val="7"/>
                <c:pt idx="0">
                  <c:v>5</c:v>
                </c:pt>
                <c:pt idx="1">
                  <c:v>5.5</c:v>
                </c:pt>
                <c:pt idx="2">
                  <c:v>9</c:v>
                </c:pt>
                <c:pt idx="3">
                  <c:v>45.75</c:v>
                </c:pt>
                <c:pt idx="4">
                  <c:v>51</c:v>
                </c:pt>
                <c:pt idx="5">
                  <c:v>150.9</c:v>
                </c:pt>
                <c:pt idx="6">
                  <c:v>256.75</c:v>
                </c:pt>
              </c:numCache>
            </c:numRef>
          </c:val>
        </c:ser>
        <c:dLbls>
          <c:dLblPos val="bestFit"/>
          <c:showLegendKey val="0"/>
          <c:showVal val="1"/>
          <c:showCatName val="0"/>
          <c:showSerName val="0"/>
          <c:showPercent val="0"/>
          <c:showBubbleSize val="0"/>
          <c:showLeaderLines val="1"/>
        </c:dLbls>
        <c:firstSliceAng val="0"/>
      </c:pieChart>
    </c:plotArea>
    <c:legend>
      <c:legendPos val="r"/>
      <c:layout>
        <c:manualLayout>
          <c:xMode val="edge"/>
          <c:yMode val="edge"/>
          <c:x val="0.69139085902951902"/>
          <c:y val="0.16515524875776699"/>
          <c:w val="0.25672613270384498"/>
          <c:h val="0.56102972563224396"/>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Tracker2!$C$3</c:f>
              <c:strCache>
                <c:ptCount val="1"/>
                <c:pt idx="0">
                  <c:v>Soll</c:v>
                </c:pt>
              </c:strCache>
            </c:strRef>
          </c:tx>
          <c:invertIfNegative val="0"/>
          <c:cat>
            <c:strRef>
              <c:f>Tracker2!$B$4:$B$10</c:f>
              <c:strCache>
                <c:ptCount val="7"/>
                <c:pt idx="0">
                  <c:v>Analyse</c:v>
                </c:pt>
                <c:pt idx="1">
                  <c:v>Design</c:v>
                </c:pt>
                <c:pt idx="2">
                  <c:v>Projekt Management</c:v>
                </c:pt>
                <c:pt idx="3">
                  <c:v>Realisierung</c:v>
                </c:pt>
                <c:pt idx="4">
                  <c:v>Requirements</c:v>
                </c:pt>
                <c:pt idx="5">
                  <c:v>Sitzung / Teammeeting</c:v>
                </c:pt>
                <c:pt idx="6">
                  <c:v>Testing</c:v>
                </c:pt>
              </c:strCache>
            </c:strRef>
          </c:cat>
          <c:val>
            <c:numRef>
              <c:f>Tracker2!$C$4:$C$10</c:f>
              <c:numCache>
                <c:formatCode>General</c:formatCode>
                <c:ptCount val="7"/>
                <c:pt idx="0">
                  <c:v>15</c:v>
                </c:pt>
                <c:pt idx="1">
                  <c:v>23</c:v>
                </c:pt>
                <c:pt idx="2">
                  <c:v>80.5</c:v>
                </c:pt>
                <c:pt idx="3">
                  <c:v>271.75</c:v>
                </c:pt>
                <c:pt idx="4">
                  <c:v>21</c:v>
                </c:pt>
                <c:pt idx="5">
                  <c:v>46.5</c:v>
                </c:pt>
                <c:pt idx="6">
                  <c:v>40</c:v>
                </c:pt>
              </c:numCache>
            </c:numRef>
          </c:val>
        </c:ser>
        <c:ser>
          <c:idx val="1"/>
          <c:order val="1"/>
          <c:tx>
            <c:strRef>
              <c:f>Tracker2!$D$3</c:f>
              <c:strCache>
                <c:ptCount val="1"/>
                <c:pt idx="0">
                  <c:v>Ist</c:v>
                </c:pt>
              </c:strCache>
            </c:strRef>
          </c:tx>
          <c:invertIfNegative val="0"/>
          <c:cat>
            <c:strRef>
              <c:f>Tracker2!$B$4:$B$10</c:f>
              <c:strCache>
                <c:ptCount val="7"/>
                <c:pt idx="0">
                  <c:v>Analyse</c:v>
                </c:pt>
                <c:pt idx="1">
                  <c:v>Design</c:v>
                </c:pt>
                <c:pt idx="2">
                  <c:v>Projekt Management</c:v>
                </c:pt>
                <c:pt idx="3">
                  <c:v>Realisierung</c:v>
                </c:pt>
                <c:pt idx="4">
                  <c:v>Requirements</c:v>
                </c:pt>
                <c:pt idx="5">
                  <c:v>Sitzung / Teammeeting</c:v>
                </c:pt>
                <c:pt idx="6">
                  <c:v>Testing</c:v>
                </c:pt>
              </c:strCache>
            </c:strRef>
          </c:cat>
          <c:val>
            <c:numRef>
              <c:f>Tracker2!$D$4:$D$10</c:f>
              <c:numCache>
                <c:formatCode>General</c:formatCode>
                <c:ptCount val="7"/>
                <c:pt idx="0">
                  <c:v>12.25</c:v>
                </c:pt>
                <c:pt idx="1">
                  <c:v>31.25</c:v>
                </c:pt>
                <c:pt idx="2">
                  <c:v>99.65</c:v>
                </c:pt>
                <c:pt idx="3">
                  <c:v>266.5</c:v>
                </c:pt>
                <c:pt idx="4">
                  <c:v>14.5</c:v>
                </c:pt>
                <c:pt idx="5">
                  <c:v>45.75</c:v>
                </c:pt>
                <c:pt idx="6">
                  <c:v>54</c:v>
                </c:pt>
              </c:numCache>
            </c:numRef>
          </c:val>
        </c:ser>
        <c:dLbls>
          <c:showLegendKey val="0"/>
          <c:showVal val="0"/>
          <c:showCatName val="0"/>
          <c:showSerName val="0"/>
          <c:showPercent val="0"/>
          <c:showBubbleSize val="0"/>
        </c:dLbls>
        <c:gapWidth val="150"/>
        <c:axId val="117221376"/>
        <c:axId val="117510080"/>
      </c:barChart>
      <c:catAx>
        <c:axId val="117221376"/>
        <c:scaling>
          <c:orientation val="minMax"/>
        </c:scaling>
        <c:delete val="0"/>
        <c:axPos val="b"/>
        <c:majorTickMark val="out"/>
        <c:minorTickMark val="none"/>
        <c:tickLblPos val="nextTo"/>
        <c:crossAx val="117510080"/>
        <c:crosses val="autoZero"/>
        <c:auto val="1"/>
        <c:lblAlgn val="ctr"/>
        <c:lblOffset val="100"/>
        <c:noMultiLvlLbl val="0"/>
      </c:catAx>
      <c:valAx>
        <c:axId val="117510080"/>
        <c:scaling>
          <c:orientation val="minMax"/>
        </c:scaling>
        <c:delete val="0"/>
        <c:axPos val="l"/>
        <c:majorGridlines/>
        <c:numFmt formatCode="General" sourceLinked="1"/>
        <c:majorTickMark val="out"/>
        <c:minorTickMark val="none"/>
        <c:tickLblPos val="nextTo"/>
        <c:crossAx val="117221376"/>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6949345070073799E-2"/>
          <c:y val="2.80543769678822E-2"/>
          <c:w val="0.91368749409060701"/>
          <c:h val="0.63814519793749902"/>
        </c:manualLayout>
      </c:layout>
      <c:lineChart>
        <c:grouping val="standard"/>
        <c:varyColors val="0"/>
        <c:ser>
          <c:idx val="0"/>
          <c:order val="0"/>
          <c:tx>
            <c:strRef>
              <c:f>Tracker3!$A$2</c:f>
              <c:strCache>
                <c:ptCount val="1"/>
                <c:pt idx="0">
                  <c:v>Projekt Management</c:v>
                </c:pt>
              </c:strCache>
            </c:strRef>
          </c:tx>
          <c:marker>
            <c:symbol val="none"/>
          </c:marker>
          <c:val>
            <c:numRef>
              <c:f>Tracker3!$B$2:$P$2</c:f>
              <c:numCache>
                <c:formatCode>General</c:formatCode>
                <c:ptCount val="15"/>
                <c:pt idx="0">
                  <c:v>3.5</c:v>
                </c:pt>
                <c:pt idx="1">
                  <c:v>25</c:v>
                </c:pt>
                <c:pt idx="2">
                  <c:v>18</c:v>
                </c:pt>
                <c:pt idx="3">
                  <c:v>0.3</c:v>
                </c:pt>
                <c:pt idx="4">
                  <c:v>4.25</c:v>
                </c:pt>
                <c:pt idx="5">
                  <c:v>6.5</c:v>
                </c:pt>
                <c:pt idx="6">
                  <c:v>16.5</c:v>
                </c:pt>
                <c:pt idx="7">
                  <c:v>0.5</c:v>
                </c:pt>
                <c:pt idx="8">
                  <c:v>1.75</c:v>
                </c:pt>
                <c:pt idx="9">
                  <c:v>0</c:v>
                </c:pt>
                <c:pt idx="10">
                  <c:v>6</c:v>
                </c:pt>
                <c:pt idx="11">
                  <c:v>1</c:v>
                </c:pt>
                <c:pt idx="12">
                  <c:v>6.5</c:v>
                </c:pt>
                <c:pt idx="13">
                  <c:v>7.9</c:v>
                </c:pt>
                <c:pt idx="14">
                  <c:v>1.95</c:v>
                </c:pt>
              </c:numCache>
            </c:numRef>
          </c:val>
          <c:smooth val="1"/>
        </c:ser>
        <c:ser>
          <c:idx val="1"/>
          <c:order val="1"/>
          <c:tx>
            <c:strRef>
              <c:f>Tracker3!$A$3</c:f>
              <c:strCache>
                <c:ptCount val="1"/>
                <c:pt idx="0">
                  <c:v>Sitzung / Teammeeting</c:v>
                </c:pt>
              </c:strCache>
            </c:strRef>
          </c:tx>
          <c:marker>
            <c:symbol val="none"/>
          </c:marker>
          <c:val>
            <c:numRef>
              <c:f>Tracker3!$B$3:$P$3</c:f>
              <c:numCache>
                <c:formatCode>General</c:formatCode>
                <c:ptCount val="15"/>
                <c:pt idx="0">
                  <c:v>3</c:v>
                </c:pt>
                <c:pt idx="1">
                  <c:v>3</c:v>
                </c:pt>
                <c:pt idx="2">
                  <c:v>5.5</c:v>
                </c:pt>
                <c:pt idx="3">
                  <c:v>3</c:v>
                </c:pt>
                <c:pt idx="4">
                  <c:v>5.25</c:v>
                </c:pt>
                <c:pt idx="5">
                  <c:v>3</c:v>
                </c:pt>
                <c:pt idx="6">
                  <c:v>3</c:v>
                </c:pt>
                <c:pt idx="7">
                  <c:v>2</c:v>
                </c:pt>
                <c:pt idx="8">
                  <c:v>3</c:v>
                </c:pt>
                <c:pt idx="9">
                  <c:v>3</c:v>
                </c:pt>
                <c:pt idx="10">
                  <c:v>3</c:v>
                </c:pt>
                <c:pt idx="11">
                  <c:v>3</c:v>
                </c:pt>
                <c:pt idx="12">
                  <c:v>3</c:v>
                </c:pt>
                <c:pt idx="13">
                  <c:v>3</c:v>
                </c:pt>
                <c:pt idx="14">
                  <c:v>0</c:v>
                </c:pt>
              </c:numCache>
            </c:numRef>
          </c:val>
          <c:smooth val="1"/>
        </c:ser>
        <c:ser>
          <c:idx val="2"/>
          <c:order val="2"/>
          <c:tx>
            <c:strRef>
              <c:f>Tracker3!$A$4</c:f>
              <c:strCache>
                <c:ptCount val="1"/>
                <c:pt idx="0">
                  <c:v>Requirements</c:v>
                </c:pt>
              </c:strCache>
            </c:strRef>
          </c:tx>
          <c:marker>
            <c:symbol val="none"/>
          </c:marker>
          <c:val>
            <c:numRef>
              <c:f>Tracker3!$B$4:$P$4</c:f>
              <c:numCache>
                <c:formatCode>General</c:formatCode>
                <c:ptCount val="15"/>
                <c:pt idx="0">
                  <c:v>0</c:v>
                </c:pt>
                <c:pt idx="1">
                  <c:v>0</c:v>
                </c:pt>
                <c:pt idx="2">
                  <c:v>10</c:v>
                </c:pt>
                <c:pt idx="3">
                  <c:v>3.5</c:v>
                </c:pt>
                <c:pt idx="4">
                  <c:v>1</c:v>
                </c:pt>
                <c:pt idx="5">
                  <c:v>0</c:v>
                </c:pt>
                <c:pt idx="6">
                  <c:v>0</c:v>
                </c:pt>
                <c:pt idx="7">
                  <c:v>0</c:v>
                </c:pt>
                <c:pt idx="8">
                  <c:v>0</c:v>
                </c:pt>
                <c:pt idx="9">
                  <c:v>0</c:v>
                </c:pt>
                <c:pt idx="10">
                  <c:v>0</c:v>
                </c:pt>
                <c:pt idx="11">
                  <c:v>0</c:v>
                </c:pt>
                <c:pt idx="12">
                  <c:v>0</c:v>
                </c:pt>
                <c:pt idx="14">
                  <c:v>0</c:v>
                </c:pt>
              </c:numCache>
            </c:numRef>
          </c:val>
          <c:smooth val="1"/>
        </c:ser>
        <c:ser>
          <c:idx val="3"/>
          <c:order val="3"/>
          <c:tx>
            <c:strRef>
              <c:f>Tracker3!$A$5</c:f>
              <c:strCache>
                <c:ptCount val="1"/>
                <c:pt idx="0">
                  <c:v>Analyse</c:v>
                </c:pt>
              </c:strCache>
            </c:strRef>
          </c:tx>
          <c:marker>
            <c:symbol val="none"/>
          </c:marker>
          <c:val>
            <c:numRef>
              <c:f>Tracker3!$B$5:$P$5</c:f>
              <c:numCache>
                <c:formatCode>General</c:formatCode>
                <c:ptCount val="15"/>
                <c:pt idx="0">
                  <c:v>0</c:v>
                </c:pt>
                <c:pt idx="1">
                  <c:v>0</c:v>
                </c:pt>
                <c:pt idx="2">
                  <c:v>2</c:v>
                </c:pt>
                <c:pt idx="3">
                  <c:v>4.5</c:v>
                </c:pt>
                <c:pt idx="4">
                  <c:v>2</c:v>
                </c:pt>
                <c:pt idx="5">
                  <c:v>0</c:v>
                </c:pt>
                <c:pt idx="6">
                  <c:v>3</c:v>
                </c:pt>
                <c:pt idx="7">
                  <c:v>0</c:v>
                </c:pt>
                <c:pt idx="8">
                  <c:v>0</c:v>
                </c:pt>
                <c:pt idx="9">
                  <c:v>0.75</c:v>
                </c:pt>
                <c:pt idx="10">
                  <c:v>0</c:v>
                </c:pt>
                <c:pt idx="11">
                  <c:v>0</c:v>
                </c:pt>
                <c:pt idx="12">
                  <c:v>0</c:v>
                </c:pt>
                <c:pt idx="13">
                  <c:v>0</c:v>
                </c:pt>
                <c:pt idx="14">
                  <c:v>0</c:v>
                </c:pt>
              </c:numCache>
            </c:numRef>
          </c:val>
          <c:smooth val="1"/>
        </c:ser>
        <c:ser>
          <c:idx val="4"/>
          <c:order val="4"/>
          <c:tx>
            <c:strRef>
              <c:f>Tracker3!$A$6</c:f>
              <c:strCache>
                <c:ptCount val="1"/>
                <c:pt idx="0">
                  <c:v>Design</c:v>
                </c:pt>
              </c:strCache>
            </c:strRef>
          </c:tx>
          <c:marker>
            <c:symbol val="none"/>
          </c:marker>
          <c:val>
            <c:numRef>
              <c:f>Tracker3!$B$6:$P$6</c:f>
              <c:numCache>
                <c:formatCode>General</c:formatCode>
                <c:ptCount val="15"/>
                <c:pt idx="0">
                  <c:v>0</c:v>
                </c:pt>
                <c:pt idx="1">
                  <c:v>0</c:v>
                </c:pt>
                <c:pt idx="2">
                  <c:v>0</c:v>
                </c:pt>
                <c:pt idx="3">
                  <c:v>0</c:v>
                </c:pt>
                <c:pt idx="4">
                  <c:v>4.5</c:v>
                </c:pt>
                <c:pt idx="5">
                  <c:v>3</c:v>
                </c:pt>
                <c:pt idx="6">
                  <c:v>2.5</c:v>
                </c:pt>
                <c:pt idx="7">
                  <c:v>0</c:v>
                </c:pt>
                <c:pt idx="8">
                  <c:v>0</c:v>
                </c:pt>
                <c:pt idx="9">
                  <c:v>6</c:v>
                </c:pt>
                <c:pt idx="10">
                  <c:v>13.25</c:v>
                </c:pt>
                <c:pt idx="11">
                  <c:v>0</c:v>
                </c:pt>
                <c:pt idx="12">
                  <c:v>2</c:v>
                </c:pt>
                <c:pt idx="13">
                  <c:v>0</c:v>
                </c:pt>
                <c:pt idx="14">
                  <c:v>0</c:v>
                </c:pt>
              </c:numCache>
            </c:numRef>
          </c:val>
          <c:smooth val="1"/>
        </c:ser>
        <c:ser>
          <c:idx val="5"/>
          <c:order val="5"/>
          <c:tx>
            <c:strRef>
              <c:f>Tracker3!$A$7</c:f>
              <c:strCache>
                <c:ptCount val="1"/>
                <c:pt idx="0">
                  <c:v>Realisierung</c:v>
                </c:pt>
              </c:strCache>
            </c:strRef>
          </c:tx>
          <c:marker>
            <c:symbol val="none"/>
          </c:marker>
          <c:val>
            <c:numRef>
              <c:f>Tracker3!$B$7:$P$7</c:f>
              <c:numCache>
                <c:formatCode>General</c:formatCode>
                <c:ptCount val="15"/>
                <c:pt idx="0">
                  <c:v>0</c:v>
                </c:pt>
                <c:pt idx="1">
                  <c:v>9.5</c:v>
                </c:pt>
                <c:pt idx="2">
                  <c:v>18.5</c:v>
                </c:pt>
                <c:pt idx="3">
                  <c:v>6.5</c:v>
                </c:pt>
                <c:pt idx="4">
                  <c:v>18</c:v>
                </c:pt>
                <c:pt idx="5">
                  <c:v>21.5</c:v>
                </c:pt>
                <c:pt idx="6">
                  <c:v>28.5</c:v>
                </c:pt>
                <c:pt idx="7">
                  <c:v>12.25</c:v>
                </c:pt>
                <c:pt idx="8">
                  <c:v>18.75</c:v>
                </c:pt>
                <c:pt idx="9">
                  <c:v>44.75</c:v>
                </c:pt>
                <c:pt idx="10">
                  <c:v>40.75</c:v>
                </c:pt>
                <c:pt idx="11">
                  <c:v>20.5</c:v>
                </c:pt>
                <c:pt idx="12">
                  <c:v>10.75</c:v>
                </c:pt>
                <c:pt idx="13">
                  <c:v>11.25</c:v>
                </c:pt>
                <c:pt idx="14">
                  <c:v>5</c:v>
                </c:pt>
              </c:numCache>
            </c:numRef>
          </c:val>
          <c:smooth val="1"/>
        </c:ser>
        <c:ser>
          <c:idx val="6"/>
          <c:order val="6"/>
          <c:tx>
            <c:strRef>
              <c:f>Tracker3!$A$8</c:f>
              <c:strCache>
                <c:ptCount val="1"/>
                <c:pt idx="0">
                  <c:v>Testing</c:v>
                </c:pt>
              </c:strCache>
            </c:strRef>
          </c:tx>
          <c:marker>
            <c:symbol val="none"/>
          </c:marker>
          <c:val>
            <c:numRef>
              <c:f>Tracker3!$B$8:$P$8</c:f>
              <c:numCache>
                <c:formatCode>General</c:formatCode>
                <c:ptCount val="15"/>
                <c:pt idx="0">
                  <c:v>0</c:v>
                </c:pt>
                <c:pt idx="1">
                  <c:v>0</c:v>
                </c:pt>
                <c:pt idx="2">
                  <c:v>0</c:v>
                </c:pt>
                <c:pt idx="3">
                  <c:v>1.75</c:v>
                </c:pt>
                <c:pt idx="4">
                  <c:v>0.5</c:v>
                </c:pt>
                <c:pt idx="5">
                  <c:v>0</c:v>
                </c:pt>
                <c:pt idx="6">
                  <c:v>6</c:v>
                </c:pt>
                <c:pt idx="7">
                  <c:v>7.5</c:v>
                </c:pt>
                <c:pt idx="8">
                  <c:v>11.5</c:v>
                </c:pt>
                <c:pt idx="9">
                  <c:v>9</c:v>
                </c:pt>
                <c:pt idx="10">
                  <c:v>1.5</c:v>
                </c:pt>
                <c:pt idx="11">
                  <c:v>3.75</c:v>
                </c:pt>
                <c:pt idx="12">
                  <c:v>0.5</c:v>
                </c:pt>
                <c:pt idx="13">
                  <c:v>12</c:v>
                </c:pt>
                <c:pt idx="14">
                  <c:v>0</c:v>
                </c:pt>
              </c:numCache>
            </c:numRef>
          </c:val>
          <c:smooth val="1"/>
        </c:ser>
        <c:dLbls>
          <c:showLegendKey val="0"/>
          <c:showVal val="0"/>
          <c:showCatName val="0"/>
          <c:showSerName val="0"/>
          <c:showPercent val="0"/>
          <c:showBubbleSize val="0"/>
        </c:dLbls>
        <c:marker val="1"/>
        <c:smooth val="0"/>
        <c:axId val="132592128"/>
        <c:axId val="117511808"/>
      </c:lineChart>
      <c:catAx>
        <c:axId val="132592128"/>
        <c:scaling>
          <c:orientation val="minMax"/>
        </c:scaling>
        <c:delete val="0"/>
        <c:axPos val="b"/>
        <c:majorTickMark val="out"/>
        <c:minorTickMark val="none"/>
        <c:tickLblPos val="nextTo"/>
        <c:crossAx val="117511808"/>
        <c:crosses val="autoZero"/>
        <c:auto val="1"/>
        <c:lblAlgn val="ctr"/>
        <c:lblOffset val="100"/>
        <c:noMultiLvlLbl val="0"/>
      </c:catAx>
      <c:valAx>
        <c:axId val="117511808"/>
        <c:scaling>
          <c:orientation val="minMax"/>
        </c:scaling>
        <c:delete val="0"/>
        <c:axPos val="l"/>
        <c:majorGridlines/>
        <c:numFmt formatCode="General" sourceLinked="1"/>
        <c:majorTickMark val="out"/>
        <c:minorTickMark val="none"/>
        <c:tickLblPos val="nextTo"/>
        <c:crossAx val="132592128"/>
        <c:crosses val="autoZero"/>
        <c:crossBetween val="between"/>
      </c:valAx>
    </c:plotArea>
    <c:legend>
      <c:legendPos val="r"/>
      <c:layout>
        <c:manualLayout>
          <c:xMode val="edge"/>
          <c:yMode val="edge"/>
          <c:x val="6.2637018623313598E-2"/>
          <c:y val="0.67869797702956103"/>
          <c:w val="0.24361758412693901"/>
          <c:h val="0.3198425747672369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dLbls>
            <c:showLegendKey val="0"/>
            <c:showVal val="1"/>
            <c:showCatName val="0"/>
            <c:showSerName val="0"/>
            <c:showPercent val="0"/>
            <c:showBubbleSize val="0"/>
            <c:showLeaderLines val="1"/>
          </c:dLbls>
          <c:cat>
            <c:strRef>
              <c:f>Blatt1!$B$4:$B$6</c:f>
              <c:strCache>
                <c:ptCount val="3"/>
                <c:pt idx="0">
                  <c:v>Tobias Zahner</c:v>
                </c:pt>
                <c:pt idx="1">
                  <c:v>Richard Schiepek</c:v>
                </c:pt>
                <c:pt idx="2">
                  <c:v>Dario Andreoli</c:v>
                </c:pt>
              </c:strCache>
            </c:strRef>
          </c:cat>
          <c:val>
            <c:numRef>
              <c:f>Blatt1!$C$4:$C$6</c:f>
              <c:numCache>
                <c:formatCode>General</c:formatCode>
                <c:ptCount val="3"/>
                <c:pt idx="0">
                  <c:v>164.9</c:v>
                </c:pt>
                <c:pt idx="1">
                  <c:v>176.3</c:v>
                </c:pt>
                <c:pt idx="2">
                  <c:v>182.7</c:v>
                </c:pt>
              </c:numCache>
            </c:numRef>
          </c:val>
        </c:ser>
        <c:dLbls>
          <c:showLegendKey val="0"/>
          <c:showVal val="1"/>
          <c:showCatName val="0"/>
          <c:showSerName val="0"/>
          <c:showPercent val="0"/>
          <c:showBubbleSize val="0"/>
          <c:showLeaderLines val="1"/>
        </c:dLbls>
        <c:firstSliceAng val="0"/>
      </c:pieChart>
    </c:plotArea>
    <c:legend>
      <c:legendPos val="r"/>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Person!$A$2</c:f>
              <c:strCache>
                <c:ptCount val="1"/>
                <c:pt idx="0">
                  <c:v>Tobias Zahner</c:v>
                </c:pt>
              </c:strCache>
            </c:strRef>
          </c:tx>
          <c:marker>
            <c:symbol val="none"/>
          </c:marker>
          <c:val>
            <c:numRef>
              <c:f>Person!$B$2:$P$2</c:f>
              <c:numCache>
                <c:formatCode>General</c:formatCode>
                <c:ptCount val="15"/>
                <c:pt idx="0">
                  <c:v>1.5</c:v>
                </c:pt>
                <c:pt idx="1">
                  <c:v>9</c:v>
                </c:pt>
                <c:pt idx="2">
                  <c:v>18.25</c:v>
                </c:pt>
                <c:pt idx="3">
                  <c:v>5</c:v>
                </c:pt>
                <c:pt idx="4">
                  <c:v>15.5</c:v>
                </c:pt>
                <c:pt idx="5">
                  <c:v>9.5</c:v>
                </c:pt>
                <c:pt idx="6">
                  <c:v>15.5</c:v>
                </c:pt>
                <c:pt idx="7">
                  <c:v>1</c:v>
                </c:pt>
                <c:pt idx="8">
                  <c:v>12</c:v>
                </c:pt>
                <c:pt idx="9">
                  <c:v>22</c:v>
                </c:pt>
                <c:pt idx="10">
                  <c:v>24.75</c:v>
                </c:pt>
                <c:pt idx="11">
                  <c:v>7</c:v>
                </c:pt>
                <c:pt idx="12">
                  <c:v>1.75</c:v>
                </c:pt>
                <c:pt idx="13">
                  <c:v>21</c:v>
                </c:pt>
                <c:pt idx="14">
                  <c:v>1.1499999999999999</c:v>
                </c:pt>
              </c:numCache>
            </c:numRef>
          </c:val>
          <c:smooth val="1"/>
        </c:ser>
        <c:ser>
          <c:idx val="1"/>
          <c:order val="1"/>
          <c:tx>
            <c:strRef>
              <c:f>Person!$A$3</c:f>
              <c:strCache>
                <c:ptCount val="1"/>
                <c:pt idx="0">
                  <c:v>Richard Schiepek</c:v>
                </c:pt>
              </c:strCache>
            </c:strRef>
          </c:tx>
          <c:marker>
            <c:symbol val="none"/>
          </c:marker>
          <c:val>
            <c:numRef>
              <c:f>Person!$B$3:$P$3</c:f>
              <c:numCache>
                <c:formatCode>General</c:formatCode>
                <c:ptCount val="15"/>
                <c:pt idx="0">
                  <c:v>2.5</c:v>
                </c:pt>
                <c:pt idx="1">
                  <c:v>17.5</c:v>
                </c:pt>
                <c:pt idx="2">
                  <c:v>12.75</c:v>
                </c:pt>
                <c:pt idx="3">
                  <c:v>7.5</c:v>
                </c:pt>
                <c:pt idx="4">
                  <c:v>11.75</c:v>
                </c:pt>
                <c:pt idx="5">
                  <c:v>12</c:v>
                </c:pt>
                <c:pt idx="6">
                  <c:v>28.5</c:v>
                </c:pt>
                <c:pt idx="7">
                  <c:v>6.75</c:v>
                </c:pt>
                <c:pt idx="8">
                  <c:v>17.75</c:v>
                </c:pt>
                <c:pt idx="9">
                  <c:v>17</c:v>
                </c:pt>
                <c:pt idx="10">
                  <c:v>12.5</c:v>
                </c:pt>
                <c:pt idx="11">
                  <c:v>7.5</c:v>
                </c:pt>
                <c:pt idx="12">
                  <c:v>12</c:v>
                </c:pt>
                <c:pt idx="13">
                  <c:v>9.15</c:v>
                </c:pt>
                <c:pt idx="14">
                  <c:v>1.1499999999999999</c:v>
                </c:pt>
              </c:numCache>
            </c:numRef>
          </c:val>
          <c:smooth val="1"/>
        </c:ser>
        <c:ser>
          <c:idx val="2"/>
          <c:order val="2"/>
          <c:tx>
            <c:strRef>
              <c:f>Person!$A$4</c:f>
              <c:strCache>
                <c:ptCount val="1"/>
                <c:pt idx="0">
                  <c:v>Dario Andreoli</c:v>
                </c:pt>
              </c:strCache>
            </c:strRef>
          </c:tx>
          <c:marker>
            <c:symbol val="none"/>
          </c:marker>
          <c:val>
            <c:numRef>
              <c:f>Person!$B$4:$P$4</c:f>
              <c:numCache>
                <c:formatCode>General</c:formatCode>
                <c:ptCount val="15"/>
                <c:pt idx="0">
                  <c:v>2.5</c:v>
                </c:pt>
                <c:pt idx="1">
                  <c:v>11</c:v>
                </c:pt>
                <c:pt idx="2">
                  <c:v>23</c:v>
                </c:pt>
                <c:pt idx="3">
                  <c:v>7.05</c:v>
                </c:pt>
                <c:pt idx="4">
                  <c:v>8.25</c:v>
                </c:pt>
                <c:pt idx="5">
                  <c:v>12.5</c:v>
                </c:pt>
                <c:pt idx="6">
                  <c:v>15.5</c:v>
                </c:pt>
                <c:pt idx="7">
                  <c:v>14.5</c:v>
                </c:pt>
                <c:pt idx="8">
                  <c:v>5.25</c:v>
                </c:pt>
                <c:pt idx="9">
                  <c:v>24.5</c:v>
                </c:pt>
                <c:pt idx="10">
                  <c:v>27.25</c:v>
                </c:pt>
                <c:pt idx="11">
                  <c:v>13.75</c:v>
                </c:pt>
                <c:pt idx="12">
                  <c:v>9</c:v>
                </c:pt>
                <c:pt idx="13">
                  <c:v>4</c:v>
                </c:pt>
                <c:pt idx="14">
                  <c:v>4.6499999999999977</c:v>
                </c:pt>
              </c:numCache>
            </c:numRef>
          </c:val>
          <c:smooth val="1"/>
        </c:ser>
        <c:ser>
          <c:idx val="3"/>
          <c:order val="3"/>
          <c:tx>
            <c:strRef>
              <c:f>Person!$A$5</c:f>
              <c:strCache>
                <c:ptCount val="1"/>
                <c:pt idx="0">
                  <c:v>Gesamtzeit</c:v>
                </c:pt>
              </c:strCache>
            </c:strRef>
          </c:tx>
          <c:marker>
            <c:symbol val="none"/>
          </c:marker>
          <c:trendline>
            <c:name>Trend</c:name>
            <c:spPr>
              <a:ln w="38100"/>
            </c:spPr>
            <c:trendlineType val="linear"/>
            <c:dispRSqr val="0"/>
            <c:dispEq val="0"/>
          </c:trendline>
          <c:val>
            <c:numRef>
              <c:f>Person!$B$5:$P$5</c:f>
              <c:numCache>
                <c:formatCode>General</c:formatCode>
                <c:ptCount val="15"/>
                <c:pt idx="0">
                  <c:v>6.5</c:v>
                </c:pt>
                <c:pt idx="1">
                  <c:v>37.5</c:v>
                </c:pt>
                <c:pt idx="2">
                  <c:v>54</c:v>
                </c:pt>
                <c:pt idx="3">
                  <c:v>19.55</c:v>
                </c:pt>
                <c:pt idx="4">
                  <c:v>35.5</c:v>
                </c:pt>
                <c:pt idx="5">
                  <c:v>34</c:v>
                </c:pt>
                <c:pt idx="6">
                  <c:v>59.5</c:v>
                </c:pt>
                <c:pt idx="7">
                  <c:v>22.25</c:v>
                </c:pt>
                <c:pt idx="8">
                  <c:v>35</c:v>
                </c:pt>
                <c:pt idx="9">
                  <c:v>63.5</c:v>
                </c:pt>
                <c:pt idx="10">
                  <c:v>64.5</c:v>
                </c:pt>
                <c:pt idx="11">
                  <c:v>28.25</c:v>
                </c:pt>
                <c:pt idx="12">
                  <c:v>22.75</c:v>
                </c:pt>
                <c:pt idx="13">
                  <c:v>34.15</c:v>
                </c:pt>
                <c:pt idx="14">
                  <c:v>6.95</c:v>
                </c:pt>
              </c:numCache>
            </c:numRef>
          </c:val>
          <c:smooth val="1"/>
        </c:ser>
        <c:dLbls>
          <c:showLegendKey val="0"/>
          <c:showVal val="0"/>
          <c:showCatName val="0"/>
          <c:showSerName val="0"/>
          <c:showPercent val="0"/>
          <c:showBubbleSize val="0"/>
        </c:dLbls>
        <c:marker val="1"/>
        <c:smooth val="0"/>
        <c:axId val="132592640"/>
        <c:axId val="132711552"/>
      </c:lineChart>
      <c:catAx>
        <c:axId val="132592640"/>
        <c:scaling>
          <c:orientation val="minMax"/>
        </c:scaling>
        <c:delete val="0"/>
        <c:axPos val="b"/>
        <c:majorTickMark val="out"/>
        <c:minorTickMark val="none"/>
        <c:tickLblPos val="nextTo"/>
        <c:crossAx val="132711552"/>
        <c:crosses val="autoZero"/>
        <c:auto val="1"/>
        <c:lblAlgn val="ctr"/>
        <c:lblOffset val="100"/>
        <c:noMultiLvlLbl val="0"/>
      </c:catAx>
      <c:valAx>
        <c:axId val="132711552"/>
        <c:scaling>
          <c:orientation val="minMax"/>
        </c:scaling>
        <c:delete val="0"/>
        <c:axPos val="l"/>
        <c:majorGridlines/>
        <c:numFmt formatCode="General" sourceLinked="1"/>
        <c:majorTickMark val="out"/>
        <c:minorTickMark val="none"/>
        <c:tickLblPos val="nextTo"/>
        <c:crossAx val="132592640"/>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Person2!$C$3</c:f>
              <c:strCache>
                <c:ptCount val="1"/>
                <c:pt idx="0">
                  <c:v>Tobias Zahner</c:v>
                </c:pt>
              </c:strCache>
            </c:strRef>
          </c:tx>
          <c:invertIfNegative val="0"/>
          <c:cat>
            <c:strRef>
              <c:f>Person2!$B$4:$B$11</c:f>
              <c:strCache>
                <c:ptCount val="7"/>
                <c:pt idx="0">
                  <c:v>Analyse</c:v>
                </c:pt>
                <c:pt idx="1">
                  <c:v>Design</c:v>
                </c:pt>
                <c:pt idx="2">
                  <c:v>Projekt Management</c:v>
                </c:pt>
                <c:pt idx="3">
                  <c:v>Realisierung</c:v>
                </c:pt>
                <c:pt idx="4">
                  <c:v>Requirements</c:v>
                </c:pt>
                <c:pt idx="5">
                  <c:v>Sitzung / Teammeeting</c:v>
                </c:pt>
                <c:pt idx="6">
                  <c:v>Testing</c:v>
                </c:pt>
              </c:strCache>
            </c:strRef>
          </c:cat>
          <c:val>
            <c:numRef>
              <c:f>Person2!$C$4:$C$11</c:f>
              <c:numCache>
                <c:formatCode>General</c:formatCode>
                <c:ptCount val="8"/>
                <c:pt idx="0">
                  <c:v>1</c:v>
                </c:pt>
                <c:pt idx="1">
                  <c:v>5.5</c:v>
                </c:pt>
                <c:pt idx="2">
                  <c:v>20.399999999999999</c:v>
                </c:pt>
                <c:pt idx="3">
                  <c:v>95.5</c:v>
                </c:pt>
                <c:pt idx="4">
                  <c:v>1</c:v>
                </c:pt>
                <c:pt idx="5">
                  <c:v>15.5</c:v>
                </c:pt>
                <c:pt idx="6">
                  <c:v>26</c:v>
                </c:pt>
              </c:numCache>
            </c:numRef>
          </c:val>
        </c:ser>
        <c:ser>
          <c:idx val="1"/>
          <c:order val="1"/>
          <c:tx>
            <c:strRef>
              <c:f>Person2!$D$3</c:f>
              <c:strCache>
                <c:ptCount val="1"/>
                <c:pt idx="0">
                  <c:v>Richard Schiepek</c:v>
                </c:pt>
              </c:strCache>
            </c:strRef>
          </c:tx>
          <c:invertIfNegative val="0"/>
          <c:cat>
            <c:strRef>
              <c:f>Person2!$B$4:$B$11</c:f>
              <c:strCache>
                <c:ptCount val="7"/>
                <c:pt idx="0">
                  <c:v>Analyse</c:v>
                </c:pt>
                <c:pt idx="1">
                  <c:v>Design</c:v>
                </c:pt>
                <c:pt idx="2">
                  <c:v>Projekt Management</c:v>
                </c:pt>
                <c:pt idx="3">
                  <c:v>Realisierung</c:v>
                </c:pt>
                <c:pt idx="4">
                  <c:v>Requirements</c:v>
                </c:pt>
                <c:pt idx="5">
                  <c:v>Sitzung / Teammeeting</c:v>
                </c:pt>
                <c:pt idx="6">
                  <c:v>Testing</c:v>
                </c:pt>
              </c:strCache>
            </c:strRef>
          </c:cat>
          <c:val>
            <c:numRef>
              <c:f>Person2!$D$4:$D$11</c:f>
              <c:numCache>
                <c:formatCode>General</c:formatCode>
                <c:ptCount val="8"/>
                <c:pt idx="0">
                  <c:v>6.25</c:v>
                </c:pt>
                <c:pt idx="1">
                  <c:v>12.75</c:v>
                </c:pt>
                <c:pt idx="2">
                  <c:v>49.3</c:v>
                </c:pt>
                <c:pt idx="3">
                  <c:v>68.5</c:v>
                </c:pt>
                <c:pt idx="4">
                  <c:v>9.5</c:v>
                </c:pt>
                <c:pt idx="5">
                  <c:v>14.5</c:v>
                </c:pt>
                <c:pt idx="6">
                  <c:v>15.5</c:v>
                </c:pt>
              </c:numCache>
            </c:numRef>
          </c:val>
        </c:ser>
        <c:ser>
          <c:idx val="2"/>
          <c:order val="2"/>
          <c:tx>
            <c:strRef>
              <c:f>Person2!$E$3</c:f>
              <c:strCache>
                <c:ptCount val="1"/>
                <c:pt idx="0">
                  <c:v>Dario Andreoli</c:v>
                </c:pt>
              </c:strCache>
            </c:strRef>
          </c:tx>
          <c:invertIfNegative val="0"/>
          <c:cat>
            <c:strRef>
              <c:f>Person2!$B$4:$B$11</c:f>
              <c:strCache>
                <c:ptCount val="7"/>
                <c:pt idx="0">
                  <c:v>Analyse</c:v>
                </c:pt>
                <c:pt idx="1">
                  <c:v>Design</c:v>
                </c:pt>
                <c:pt idx="2">
                  <c:v>Projekt Management</c:v>
                </c:pt>
                <c:pt idx="3">
                  <c:v>Realisierung</c:v>
                </c:pt>
                <c:pt idx="4">
                  <c:v>Requirements</c:v>
                </c:pt>
                <c:pt idx="5">
                  <c:v>Sitzung / Teammeeting</c:v>
                </c:pt>
                <c:pt idx="6">
                  <c:v>Testing</c:v>
                </c:pt>
              </c:strCache>
            </c:strRef>
          </c:cat>
          <c:val>
            <c:numRef>
              <c:f>Person2!$E$4:$E$11</c:f>
              <c:numCache>
                <c:formatCode>General</c:formatCode>
                <c:ptCount val="8"/>
                <c:pt idx="0">
                  <c:v>5</c:v>
                </c:pt>
                <c:pt idx="1">
                  <c:v>13</c:v>
                </c:pt>
                <c:pt idx="2">
                  <c:v>29.95</c:v>
                </c:pt>
                <c:pt idx="3">
                  <c:v>102.5</c:v>
                </c:pt>
                <c:pt idx="4">
                  <c:v>4</c:v>
                </c:pt>
                <c:pt idx="5">
                  <c:v>15.75</c:v>
                </c:pt>
                <c:pt idx="6">
                  <c:v>12.5</c:v>
                </c:pt>
              </c:numCache>
            </c:numRef>
          </c:val>
        </c:ser>
        <c:dLbls>
          <c:showLegendKey val="0"/>
          <c:showVal val="0"/>
          <c:showCatName val="0"/>
          <c:showSerName val="0"/>
          <c:showPercent val="0"/>
          <c:showBubbleSize val="0"/>
        </c:dLbls>
        <c:gapWidth val="150"/>
        <c:axId val="132593152"/>
        <c:axId val="132713280"/>
      </c:barChart>
      <c:catAx>
        <c:axId val="132593152"/>
        <c:scaling>
          <c:orientation val="minMax"/>
        </c:scaling>
        <c:delete val="0"/>
        <c:axPos val="b"/>
        <c:majorTickMark val="out"/>
        <c:minorTickMark val="none"/>
        <c:tickLblPos val="nextTo"/>
        <c:crossAx val="132713280"/>
        <c:crosses val="autoZero"/>
        <c:auto val="1"/>
        <c:lblAlgn val="ctr"/>
        <c:lblOffset val="100"/>
        <c:noMultiLvlLbl val="0"/>
      </c:catAx>
      <c:valAx>
        <c:axId val="132713280"/>
        <c:scaling>
          <c:orientation val="minMax"/>
        </c:scaling>
        <c:delete val="0"/>
        <c:axPos val="l"/>
        <c:majorGridlines/>
        <c:numFmt formatCode="General" sourceLinked="1"/>
        <c:majorTickMark val="out"/>
        <c:minorTickMark val="none"/>
        <c:tickLblPos val="nextTo"/>
        <c:crossAx val="13259315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Blatt1!$C$18</c:f>
              <c:strCache>
                <c:ptCount val="1"/>
                <c:pt idx="0">
                  <c:v>Soll</c:v>
                </c:pt>
              </c:strCache>
            </c:strRef>
          </c:tx>
          <c:invertIfNegative val="0"/>
          <c:cat>
            <c:strRef>
              <c:f>Blatt1!$B$19:$B$26</c:f>
              <c:strCache>
                <c:ptCount val="8"/>
                <c:pt idx="0">
                  <c:v>Inception I1</c:v>
                </c:pt>
                <c:pt idx="1">
                  <c:v>Elaboration E1</c:v>
                </c:pt>
                <c:pt idx="2">
                  <c:v>Elaboration E2</c:v>
                </c:pt>
                <c:pt idx="3">
                  <c:v>Elaboration E3</c:v>
                </c:pt>
                <c:pt idx="4">
                  <c:v>Construction C1</c:v>
                </c:pt>
                <c:pt idx="5">
                  <c:v>Construction C2</c:v>
                </c:pt>
                <c:pt idx="6">
                  <c:v>Construction C3</c:v>
                </c:pt>
                <c:pt idx="7">
                  <c:v>Transition T1</c:v>
                </c:pt>
              </c:strCache>
            </c:strRef>
          </c:cat>
          <c:val>
            <c:numRef>
              <c:f>Blatt1!$C$19:$C$26</c:f>
              <c:numCache>
                <c:formatCode>General</c:formatCode>
                <c:ptCount val="8"/>
                <c:pt idx="0">
                  <c:v>7.5</c:v>
                </c:pt>
                <c:pt idx="1">
                  <c:v>63.25</c:v>
                </c:pt>
                <c:pt idx="2">
                  <c:v>62.25</c:v>
                </c:pt>
                <c:pt idx="3">
                  <c:v>80.25</c:v>
                </c:pt>
                <c:pt idx="4">
                  <c:v>44.5</c:v>
                </c:pt>
                <c:pt idx="5">
                  <c:v>148.5</c:v>
                </c:pt>
                <c:pt idx="6">
                  <c:v>40.5</c:v>
                </c:pt>
                <c:pt idx="7">
                  <c:v>49.5</c:v>
                </c:pt>
              </c:numCache>
            </c:numRef>
          </c:val>
        </c:ser>
        <c:ser>
          <c:idx val="1"/>
          <c:order val="1"/>
          <c:tx>
            <c:strRef>
              <c:f>Blatt1!$D$18</c:f>
              <c:strCache>
                <c:ptCount val="1"/>
                <c:pt idx="0">
                  <c:v>Ist</c:v>
                </c:pt>
              </c:strCache>
            </c:strRef>
          </c:tx>
          <c:invertIfNegative val="0"/>
          <c:cat>
            <c:strRef>
              <c:f>Blatt1!$B$19:$B$26</c:f>
              <c:strCache>
                <c:ptCount val="8"/>
                <c:pt idx="0">
                  <c:v>Inception I1</c:v>
                </c:pt>
                <c:pt idx="1">
                  <c:v>Elaboration E1</c:v>
                </c:pt>
                <c:pt idx="2">
                  <c:v>Elaboration E2</c:v>
                </c:pt>
                <c:pt idx="3">
                  <c:v>Elaboration E3</c:v>
                </c:pt>
                <c:pt idx="4">
                  <c:v>Construction C1</c:v>
                </c:pt>
                <c:pt idx="5">
                  <c:v>Construction C2</c:v>
                </c:pt>
                <c:pt idx="6">
                  <c:v>Construction C3</c:v>
                </c:pt>
                <c:pt idx="7">
                  <c:v>Transition T1</c:v>
                </c:pt>
              </c:strCache>
            </c:strRef>
          </c:cat>
          <c:val>
            <c:numRef>
              <c:f>Blatt1!$D$19:$D$26</c:f>
              <c:numCache>
                <c:formatCode>General</c:formatCode>
                <c:ptCount val="8"/>
                <c:pt idx="0">
                  <c:v>7.5</c:v>
                </c:pt>
                <c:pt idx="1">
                  <c:v>64.5</c:v>
                </c:pt>
                <c:pt idx="2">
                  <c:v>57.05</c:v>
                </c:pt>
                <c:pt idx="3">
                  <c:v>102.5</c:v>
                </c:pt>
                <c:pt idx="4">
                  <c:v>67.25</c:v>
                </c:pt>
                <c:pt idx="5">
                  <c:v>145</c:v>
                </c:pt>
                <c:pt idx="6">
                  <c:v>40.75</c:v>
                </c:pt>
                <c:pt idx="7">
                  <c:v>39.35</c:v>
                </c:pt>
              </c:numCache>
            </c:numRef>
          </c:val>
        </c:ser>
        <c:dLbls>
          <c:showLegendKey val="0"/>
          <c:showVal val="0"/>
          <c:showCatName val="0"/>
          <c:showSerName val="0"/>
          <c:showPercent val="0"/>
          <c:showBubbleSize val="0"/>
        </c:dLbls>
        <c:gapWidth val="150"/>
        <c:axId val="132593664"/>
        <c:axId val="132715008"/>
      </c:barChart>
      <c:catAx>
        <c:axId val="132593664"/>
        <c:scaling>
          <c:orientation val="minMax"/>
        </c:scaling>
        <c:delete val="0"/>
        <c:axPos val="b"/>
        <c:majorTickMark val="out"/>
        <c:minorTickMark val="none"/>
        <c:tickLblPos val="nextTo"/>
        <c:crossAx val="132715008"/>
        <c:crosses val="autoZero"/>
        <c:auto val="1"/>
        <c:lblAlgn val="ctr"/>
        <c:lblOffset val="100"/>
        <c:noMultiLvlLbl val="0"/>
      </c:catAx>
      <c:valAx>
        <c:axId val="132715008"/>
        <c:scaling>
          <c:orientation val="minMax"/>
        </c:scaling>
        <c:delete val="0"/>
        <c:axPos val="l"/>
        <c:majorGridlines/>
        <c:title>
          <c:tx>
            <c:rich>
              <a:bodyPr rot="-5400000" vert="horz"/>
              <a:lstStyle/>
              <a:p>
                <a:pPr>
                  <a:defRPr/>
                </a:pPr>
                <a:r>
                  <a:rPr lang="de-DE"/>
                  <a:t>Stunden</a:t>
                </a:r>
              </a:p>
            </c:rich>
          </c:tx>
          <c:layout/>
          <c:overlay val="0"/>
        </c:title>
        <c:numFmt formatCode="General" sourceLinked="1"/>
        <c:majorTickMark val="out"/>
        <c:minorTickMark val="none"/>
        <c:tickLblPos val="nextTo"/>
        <c:crossAx val="132593664"/>
        <c:crosses val="autoZero"/>
        <c:crossBetween val="between"/>
      </c:valAx>
    </c:plotArea>
    <c:legend>
      <c:legendPos val="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6BDCA-5BF9-4DDD-B201-53CC5462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wt4u Template.dotx</Template>
  <TotalTime>0</TotalTime>
  <Pages>10</Pages>
  <Words>1659</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108</cp:revision>
  <dcterms:created xsi:type="dcterms:W3CDTF">2014-05-15T14:40:00Z</dcterms:created>
  <dcterms:modified xsi:type="dcterms:W3CDTF">2014-05-27T14:28:00Z</dcterms:modified>
</cp:coreProperties>
</file>