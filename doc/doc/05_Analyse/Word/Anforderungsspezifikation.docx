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9CDCB" w14:textId="77777777" w:rsidR="00FD5087" w:rsidRDefault="00FD5087" w:rsidP="009B4F2D">
      <w:pPr>
        <w:jc w:val="center"/>
      </w:pPr>
    </w:p>
    <w:p w14:paraId="218A22BF" w14:textId="77777777" w:rsidR="00FD5087" w:rsidRDefault="00FD5087" w:rsidP="009B4F2D">
      <w:pPr>
        <w:jc w:val="center"/>
      </w:pPr>
    </w:p>
    <w:p w14:paraId="2E59B72D" w14:textId="77777777" w:rsidR="00FD5087" w:rsidRDefault="00FD5087" w:rsidP="009B4F2D">
      <w:pPr>
        <w:jc w:val="center"/>
      </w:pPr>
    </w:p>
    <w:p w14:paraId="126262AA" w14:textId="77777777" w:rsidR="00FD5087" w:rsidRDefault="00FD5087" w:rsidP="009B4F2D">
      <w:pPr>
        <w:jc w:val="center"/>
      </w:pPr>
    </w:p>
    <w:p w14:paraId="05ED3905" w14:textId="77777777" w:rsidR="00FD5087" w:rsidRDefault="00FD5087" w:rsidP="009B4F2D">
      <w:pPr>
        <w:jc w:val="center"/>
      </w:pPr>
    </w:p>
    <w:p w14:paraId="25C92832" w14:textId="77777777" w:rsidR="00FD5087" w:rsidRDefault="00FD5087" w:rsidP="009B4F2D">
      <w:pPr>
        <w:jc w:val="center"/>
      </w:pPr>
    </w:p>
    <w:p w14:paraId="4046724C" w14:textId="77777777" w:rsidR="00FD5087" w:rsidRDefault="00FD5087" w:rsidP="009B4F2D">
      <w:pPr>
        <w:jc w:val="center"/>
      </w:pPr>
    </w:p>
    <w:p w14:paraId="73A26443" w14:textId="77777777" w:rsidR="00FD5087" w:rsidRDefault="00FD5087" w:rsidP="009B4F2D">
      <w:pPr>
        <w:jc w:val="center"/>
      </w:pPr>
    </w:p>
    <w:p w14:paraId="479FC9FB" w14:textId="77777777" w:rsidR="00B20F85" w:rsidRPr="00C35BC8" w:rsidRDefault="00321BB9" w:rsidP="009B4F2D">
      <w:pPr>
        <w:jc w:val="center"/>
      </w:pPr>
      <w:r>
        <w:rPr>
          <w:noProof/>
          <w:lang w:eastAsia="de-CH"/>
        </w:rPr>
        <w:drawing>
          <wp:inline distT="0" distB="0" distL="0" distR="0" wp14:anchorId="1D6688DC" wp14:editId="3B3C17FC">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1888CA90" w14:textId="77777777" w:rsidR="00C35BC8" w:rsidRPr="00C35BC8" w:rsidRDefault="00C35BC8" w:rsidP="009B4F2D"/>
    <w:p w14:paraId="31F17D79" w14:textId="77777777" w:rsidR="00C35BC8" w:rsidRPr="00C35BC8" w:rsidRDefault="00C35BC8" w:rsidP="009B4F2D"/>
    <w:p w14:paraId="24647F48" w14:textId="77777777" w:rsidR="00C35BC8" w:rsidRDefault="00C35BC8" w:rsidP="009B4F2D"/>
    <w:p w14:paraId="607034D2" w14:textId="77777777" w:rsidR="00C35BC8" w:rsidRDefault="00C35BC8" w:rsidP="009B4F2D"/>
    <w:p w14:paraId="096505D6" w14:textId="77777777" w:rsidR="00C35BC8" w:rsidRPr="00C35BC8" w:rsidRDefault="00C35BC8" w:rsidP="009B4F2D"/>
    <w:p w14:paraId="29DF6DBC" w14:textId="77777777" w:rsidR="00C35BC8" w:rsidRPr="00C35BC8" w:rsidRDefault="0064087E" w:rsidP="009B4F2D">
      <w:pPr>
        <w:pStyle w:val="Title"/>
        <w:rPr>
          <w:b w:val="0"/>
        </w:rPr>
      </w:pPr>
      <w:r w:rsidRPr="00F27AD5">
        <w:rPr>
          <w:color w:val="E71200"/>
        </w:rPr>
        <w:t>Projekt: wt4u</w:t>
      </w:r>
      <w:r w:rsidR="001B5DD4">
        <w:br/>
      </w:r>
      <w:r w:rsidR="001B5DD4">
        <w:br/>
      </w:r>
      <w:r w:rsidR="003C3F0D">
        <w:rPr>
          <w:color w:val="E71200"/>
        </w:rPr>
        <w:t>Anforderungsspezifikation</w:t>
      </w:r>
    </w:p>
    <w:p w14:paraId="680288F7" w14:textId="77777777" w:rsidR="00C35BC8" w:rsidRPr="00C35BC8" w:rsidRDefault="00C35BC8" w:rsidP="009B4F2D">
      <w:pPr>
        <w:jc w:val="center"/>
      </w:pPr>
    </w:p>
    <w:p w14:paraId="31877685" w14:textId="77777777" w:rsidR="002E1CF7" w:rsidRDefault="002E1CF7" w:rsidP="009B4F2D">
      <w:pPr>
        <w:jc w:val="center"/>
      </w:pPr>
    </w:p>
    <w:p w14:paraId="345BC338" w14:textId="77777777" w:rsidR="002E1CF7" w:rsidRDefault="002E1CF7" w:rsidP="009B4F2D">
      <w:pPr>
        <w:jc w:val="center"/>
      </w:pPr>
    </w:p>
    <w:p w14:paraId="73309A1F" w14:textId="77777777" w:rsidR="00C35BC8" w:rsidRDefault="007D1205" w:rsidP="009B4F2D">
      <w:pPr>
        <w:jc w:val="center"/>
      </w:pPr>
      <w:r>
        <w:t>Andreoli Dario (dandreol@hsr.ch)</w:t>
      </w:r>
    </w:p>
    <w:p w14:paraId="69093226" w14:textId="77777777" w:rsidR="007D1205" w:rsidRDefault="007D1205" w:rsidP="009B4F2D">
      <w:pPr>
        <w:jc w:val="center"/>
      </w:pPr>
      <w:r>
        <w:t>Schiepek Richard (rschiepe@hsr.ch)</w:t>
      </w:r>
    </w:p>
    <w:p w14:paraId="753BF296" w14:textId="77777777" w:rsidR="00B45FC8" w:rsidRDefault="007D1205" w:rsidP="009B4F2D">
      <w:pPr>
        <w:jc w:val="center"/>
      </w:pPr>
      <w:r>
        <w:t>Zahner Tobias (tzahner@hsr.ch)</w:t>
      </w:r>
    </w:p>
    <w:p w14:paraId="36DC5972" w14:textId="77777777" w:rsidR="00C35BC8" w:rsidRPr="00C35BC8" w:rsidRDefault="00C35BC8" w:rsidP="009B4F2D">
      <w:pPr>
        <w:tabs>
          <w:tab w:val="left" w:pos="6092"/>
        </w:tabs>
      </w:pPr>
      <w:r w:rsidRPr="00B45FC8">
        <w:br w:type="page"/>
      </w:r>
      <w:r w:rsidR="007D1205">
        <w:lastRenderedPageBreak/>
        <w:tab/>
      </w:r>
    </w:p>
    <w:p w14:paraId="6BBCCB9C" w14:textId="77777777" w:rsidR="00EF23D7" w:rsidRDefault="00EF23D7" w:rsidP="009B4F2D">
      <w:pPr>
        <w:pStyle w:val="Heading1"/>
        <w:numPr>
          <w:ilvl w:val="0"/>
          <w:numId w:val="0"/>
        </w:numPr>
      </w:pPr>
      <w:bookmarkStart w:id="0" w:name="_Toc286833037"/>
      <w:bookmarkStart w:id="1" w:name="_Toc256432911"/>
      <w:bookmarkStart w:id="2" w:name="_Toc388969397"/>
      <w:r>
        <w:t>Änderungsgeschichte</w:t>
      </w:r>
      <w:bookmarkEnd w:id="0"/>
      <w:bookmarkEnd w:id="1"/>
      <w:bookmarkEnd w:id="2"/>
    </w:p>
    <w:p w14:paraId="7836521F" w14:textId="77777777" w:rsidR="00EF23D7" w:rsidRDefault="00EF23D7" w:rsidP="009B4F2D"/>
    <w:tbl>
      <w:tblPr>
        <w:tblStyle w:val="MediumShading1-Accent2"/>
        <w:tblW w:w="9606" w:type="dxa"/>
        <w:tblLook w:val="04A0" w:firstRow="1" w:lastRow="0" w:firstColumn="1" w:lastColumn="0" w:noHBand="0" w:noVBand="1"/>
      </w:tblPr>
      <w:tblGrid>
        <w:gridCol w:w="1526"/>
        <w:gridCol w:w="1134"/>
        <w:gridCol w:w="4253"/>
        <w:gridCol w:w="2693"/>
      </w:tblGrid>
      <w:tr w:rsidR="00EF23D7" w:rsidRPr="00C35BC8" w14:paraId="23D55A11"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C2E8F2" w14:textId="77777777" w:rsidR="00EF23D7" w:rsidRPr="00C35BC8" w:rsidRDefault="00EF23D7" w:rsidP="009B4F2D">
            <w:pPr>
              <w:rPr>
                <w:color w:val="auto"/>
              </w:rPr>
            </w:pPr>
            <w:r w:rsidRPr="00C35BC8">
              <w:rPr>
                <w:color w:val="auto"/>
              </w:rPr>
              <w:t>Datum</w:t>
            </w:r>
          </w:p>
        </w:tc>
        <w:tc>
          <w:tcPr>
            <w:tcW w:w="1134" w:type="dxa"/>
          </w:tcPr>
          <w:p w14:paraId="7D593F20" w14:textId="77777777" w:rsidR="00EF23D7" w:rsidRPr="00C35BC8" w:rsidRDefault="00EF23D7" w:rsidP="009B4F2D">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10D20A5E" w14:textId="77777777" w:rsidR="00EF23D7" w:rsidRPr="00C35BC8" w:rsidRDefault="00EF23D7" w:rsidP="009B4F2D">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0BD5BDFF" w14:textId="77777777" w:rsidR="00EF23D7" w:rsidRPr="00C35BC8" w:rsidRDefault="00EF23D7" w:rsidP="009B4F2D">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587AB5B6"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8C8F4C" w14:textId="77777777" w:rsidR="00E44E4F" w:rsidRPr="00C35BC8" w:rsidRDefault="00F034E1" w:rsidP="009B4F2D">
            <w:r>
              <w:t>06.03</w:t>
            </w:r>
            <w:r w:rsidR="00B45FC8">
              <w:t>.14</w:t>
            </w:r>
          </w:p>
        </w:tc>
        <w:tc>
          <w:tcPr>
            <w:tcW w:w="1134" w:type="dxa"/>
          </w:tcPr>
          <w:p w14:paraId="47EB4719" w14:textId="77777777" w:rsidR="00EF23D7" w:rsidRPr="00C35BC8" w:rsidRDefault="00B45FC8" w:rsidP="009B4F2D">
            <w:pPr>
              <w:cnfStyle w:val="000000100000" w:firstRow="0" w:lastRow="0" w:firstColumn="0" w:lastColumn="0" w:oddVBand="0" w:evenVBand="0" w:oddHBand="1" w:evenHBand="0" w:firstRowFirstColumn="0" w:firstRowLastColumn="0" w:lastRowFirstColumn="0" w:lastRowLastColumn="0"/>
            </w:pPr>
            <w:r>
              <w:t>0.1</w:t>
            </w:r>
          </w:p>
        </w:tc>
        <w:tc>
          <w:tcPr>
            <w:tcW w:w="4253" w:type="dxa"/>
          </w:tcPr>
          <w:p w14:paraId="722EAF01" w14:textId="77777777" w:rsidR="00EF23D7" w:rsidRPr="00C35BC8" w:rsidRDefault="00C547A5" w:rsidP="009B4F2D">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130DC039" w14:textId="77777777" w:rsidR="00EF23D7" w:rsidRDefault="00C547A5" w:rsidP="009B4F2D">
            <w:pPr>
              <w:cnfStyle w:val="000000100000" w:firstRow="0" w:lastRow="0" w:firstColumn="0" w:lastColumn="0" w:oddVBand="0" w:evenVBand="0" w:oddHBand="1" w:evenHBand="0" w:firstRowFirstColumn="0" w:firstRowLastColumn="0" w:lastRowFirstColumn="0" w:lastRowLastColumn="0"/>
            </w:pPr>
            <w:r>
              <w:t>d</w:t>
            </w:r>
            <w:r w:rsidR="00B45FC8">
              <w:t>andreol</w:t>
            </w:r>
          </w:p>
          <w:p w14:paraId="167BEAA9" w14:textId="77777777" w:rsidR="00C547A5" w:rsidRDefault="00C547A5" w:rsidP="009B4F2D">
            <w:pPr>
              <w:cnfStyle w:val="000000100000" w:firstRow="0" w:lastRow="0" w:firstColumn="0" w:lastColumn="0" w:oddVBand="0" w:evenVBand="0" w:oddHBand="1" w:evenHBand="0" w:firstRowFirstColumn="0" w:firstRowLastColumn="0" w:lastRowFirstColumn="0" w:lastRowLastColumn="0"/>
            </w:pPr>
            <w:r>
              <w:t>rschiepe</w:t>
            </w:r>
          </w:p>
          <w:p w14:paraId="71ED35D0" w14:textId="77777777" w:rsidR="00C547A5" w:rsidRPr="00C35BC8" w:rsidRDefault="00C547A5" w:rsidP="009B4F2D">
            <w:pPr>
              <w:cnfStyle w:val="000000100000" w:firstRow="0" w:lastRow="0" w:firstColumn="0" w:lastColumn="0" w:oddVBand="0" w:evenVBand="0" w:oddHBand="1" w:evenHBand="0" w:firstRowFirstColumn="0" w:firstRowLastColumn="0" w:lastRowFirstColumn="0" w:lastRowLastColumn="0"/>
            </w:pPr>
            <w:r>
              <w:t>tzahner</w:t>
            </w:r>
          </w:p>
        </w:tc>
      </w:tr>
      <w:tr w:rsidR="00EF23D7" w:rsidRPr="00C35BC8" w14:paraId="6737B53F"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2C62DA1" w14:textId="77777777" w:rsidR="00EF23D7" w:rsidRPr="00C35BC8" w:rsidRDefault="005C0129" w:rsidP="009B4F2D">
            <w:r>
              <w:t>06.03.14</w:t>
            </w:r>
          </w:p>
        </w:tc>
        <w:tc>
          <w:tcPr>
            <w:tcW w:w="1134" w:type="dxa"/>
          </w:tcPr>
          <w:p w14:paraId="3FF5F911" w14:textId="77777777" w:rsidR="00EF23D7" w:rsidRPr="00C35BC8" w:rsidRDefault="005C0129" w:rsidP="009B4F2D">
            <w:pPr>
              <w:cnfStyle w:val="000000010000" w:firstRow="0" w:lastRow="0" w:firstColumn="0" w:lastColumn="0" w:oddVBand="0" w:evenVBand="0" w:oddHBand="0" w:evenHBand="1" w:firstRowFirstColumn="0" w:firstRowLastColumn="0" w:lastRowFirstColumn="0" w:lastRowLastColumn="0"/>
            </w:pPr>
            <w:r>
              <w:t>0.2</w:t>
            </w:r>
          </w:p>
        </w:tc>
        <w:tc>
          <w:tcPr>
            <w:tcW w:w="4253" w:type="dxa"/>
          </w:tcPr>
          <w:p w14:paraId="1DB0C211" w14:textId="77777777" w:rsidR="00EF23D7" w:rsidRPr="00C35BC8" w:rsidRDefault="004B693B" w:rsidP="009B4F2D">
            <w:pPr>
              <w:cnfStyle w:val="000000010000" w:firstRow="0" w:lastRow="0" w:firstColumn="0" w:lastColumn="0" w:oddVBand="0" w:evenVBand="0" w:oddHBand="0" w:evenHBand="1" w:firstRowFirstColumn="0" w:firstRowLastColumn="0" w:lastRowFirstColumn="0" w:lastRowLastColumn="0"/>
            </w:pPr>
            <w:r>
              <w:t>Einführung, Beschreibung, UseCases neu</w:t>
            </w:r>
          </w:p>
        </w:tc>
        <w:tc>
          <w:tcPr>
            <w:tcW w:w="2693" w:type="dxa"/>
          </w:tcPr>
          <w:p w14:paraId="7DE37D63" w14:textId="77777777" w:rsidR="00EF23D7" w:rsidRPr="00C35BC8" w:rsidRDefault="005C0129" w:rsidP="009B4F2D">
            <w:pPr>
              <w:cnfStyle w:val="000000010000" w:firstRow="0" w:lastRow="0" w:firstColumn="0" w:lastColumn="0" w:oddVBand="0" w:evenVBand="0" w:oddHBand="0" w:evenHBand="1" w:firstRowFirstColumn="0" w:firstRowLastColumn="0" w:lastRowFirstColumn="0" w:lastRowLastColumn="0"/>
            </w:pPr>
            <w:r>
              <w:t>rschiepe</w:t>
            </w:r>
          </w:p>
        </w:tc>
      </w:tr>
      <w:tr w:rsidR="001C37D8" w:rsidRPr="00C35BC8" w14:paraId="68A28727"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432250C" w14:textId="77777777" w:rsidR="001C37D8" w:rsidRPr="00C35BC8" w:rsidRDefault="004609C8" w:rsidP="009B4F2D">
            <w:r>
              <w:t>07.03.14</w:t>
            </w:r>
          </w:p>
        </w:tc>
        <w:tc>
          <w:tcPr>
            <w:tcW w:w="1134" w:type="dxa"/>
          </w:tcPr>
          <w:p w14:paraId="33A6B6D9" w14:textId="77777777" w:rsidR="001C37D8" w:rsidRPr="00C35BC8" w:rsidRDefault="004609C8" w:rsidP="009B4F2D">
            <w:pPr>
              <w:cnfStyle w:val="000000100000" w:firstRow="0" w:lastRow="0" w:firstColumn="0" w:lastColumn="0" w:oddVBand="0" w:evenVBand="0" w:oddHBand="1" w:evenHBand="0" w:firstRowFirstColumn="0" w:firstRowLastColumn="0" w:lastRowFirstColumn="0" w:lastRowLastColumn="0"/>
            </w:pPr>
            <w:r>
              <w:t>0.3</w:t>
            </w:r>
          </w:p>
        </w:tc>
        <w:tc>
          <w:tcPr>
            <w:tcW w:w="4253" w:type="dxa"/>
          </w:tcPr>
          <w:p w14:paraId="20B4DDFC" w14:textId="77777777" w:rsidR="001C37D8" w:rsidRPr="00C35BC8" w:rsidRDefault="004609C8" w:rsidP="009B4F2D">
            <w:pPr>
              <w:cnfStyle w:val="000000100000" w:firstRow="0" w:lastRow="0" w:firstColumn="0" w:lastColumn="0" w:oddVBand="0" w:evenVBand="0" w:oddHBand="1" w:evenHBand="0" w:firstRowFirstColumn="0" w:firstRowLastColumn="0" w:lastRowFirstColumn="0" w:lastRowLastColumn="0"/>
            </w:pPr>
            <w:r>
              <w:t>Nicht Funktionale Anforderungen und weitere Anforderungen</w:t>
            </w:r>
          </w:p>
        </w:tc>
        <w:tc>
          <w:tcPr>
            <w:tcW w:w="2693" w:type="dxa"/>
          </w:tcPr>
          <w:p w14:paraId="6A5FF4CC" w14:textId="77777777" w:rsidR="001C37D8" w:rsidRPr="00C35BC8" w:rsidRDefault="004609C8" w:rsidP="009B4F2D">
            <w:pPr>
              <w:cnfStyle w:val="000000100000" w:firstRow="0" w:lastRow="0" w:firstColumn="0" w:lastColumn="0" w:oddVBand="0" w:evenVBand="0" w:oddHBand="1" w:evenHBand="0" w:firstRowFirstColumn="0" w:firstRowLastColumn="0" w:lastRowFirstColumn="0" w:lastRowLastColumn="0"/>
            </w:pPr>
            <w:r>
              <w:t>rschiepe</w:t>
            </w:r>
          </w:p>
        </w:tc>
      </w:tr>
      <w:tr w:rsidR="005346AA" w:rsidRPr="00C35BC8" w14:paraId="0515E9E0"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97FB2DD" w14:textId="77777777" w:rsidR="005346AA" w:rsidRDefault="005346AA" w:rsidP="009B4F2D">
            <w:r>
              <w:t>14.03.14</w:t>
            </w:r>
          </w:p>
        </w:tc>
        <w:tc>
          <w:tcPr>
            <w:tcW w:w="1134" w:type="dxa"/>
          </w:tcPr>
          <w:p w14:paraId="4C4A421A" w14:textId="77777777" w:rsidR="005346AA" w:rsidRDefault="005346AA" w:rsidP="009B4F2D">
            <w:pPr>
              <w:cnfStyle w:val="000000010000" w:firstRow="0" w:lastRow="0" w:firstColumn="0" w:lastColumn="0" w:oddVBand="0" w:evenVBand="0" w:oddHBand="0" w:evenHBand="1" w:firstRowFirstColumn="0" w:firstRowLastColumn="0" w:lastRowFirstColumn="0" w:lastRowLastColumn="0"/>
            </w:pPr>
            <w:r>
              <w:t>0.4</w:t>
            </w:r>
          </w:p>
        </w:tc>
        <w:tc>
          <w:tcPr>
            <w:tcW w:w="4253" w:type="dxa"/>
          </w:tcPr>
          <w:p w14:paraId="640BD67F" w14:textId="77777777" w:rsidR="005346AA" w:rsidRDefault="005346AA" w:rsidP="009B4F2D">
            <w:pPr>
              <w:cnfStyle w:val="000000010000" w:firstRow="0" w:lastRow="0" w:firstColumn="0" w:lastColumn="0" w:oddVBand="0" w:evenVBand="0" w:oddHBand="0" w:evenHBand="1" w:firstRowFirstColumn="0" w:firstRowLastColumn="0" w:lastRowFirstColumn="0" w:lastRowLastColumn="0"/>
            </w:pPr>
            <w:r>
              <w:t>Korrekturen, Erweiterungen</w:t>
            </w:r>
          </w:p>
        </w:tc>
        <w:tc>
          <w:tcPr>
            <w:tcW w:w="2693" w:type="dxa"/>
          </w:tcPr>
          <w:p w14:paraId="06D72614" w14:textId="77777777" w:rsidR="005346AA" w:rsidRDefault="005346AA" w:rsidP="009B4F2D">
            <w:pPr>
              <w:cnfStyle w:val="000000010000" w:firstRow="0" w:lastRow="0" w:firstColumn="0" w:lastColumn="0" w:oddVBand="0" w:evenVBand="0" w:oddHBand="0" w:evenHBand="1" w:firstRowFirstColumn="0" w:firstRowLastColumn="0" w:lastRowFirstColumn="0" w:lastRowLastColumn="0"/>
            </w:pPr>
            <w:r>
              <w:t>dandreol</w:t>
            </w:r>
          </w:p>
        </w:tc>
      </w:tr>
      <w:tr w:rsidR="00C5664F" w:rsidRPr="00C35BC8" w14:paraId="5850AC1E"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4EA4089" w14:textId="77777777" w:rsidR="00C5664F" w:rsidRDefault="00C5664F" w:rsidP="009B4F2D">
            <w:r>
              <w:t>14.03.14</w:t>
            </w:r>
          </w:p>
        </w:tc>
        <w:tc>
          <w:tcPr>
            <w:tcW w:w="1134" w:type="dxa"/>
          </w:tcPr>
          <w:p w14:paraId="1E817C5B" w14:textId="77777777" w:rsidR="00C5664F" w:rsidRDefault="00C5664F" w:rsidP="009B4F2D">
            <w:pPr>
              <w:cnfStyle w:val="000000100000" w:firstRow="0" w:lastRow="0" w:firstColumn="0" w:lastColumn="0" w:oddVBand="0" w:evenVBand="0" w:oddHBand="1" w:evenHBand="0" w:firstRowFirstColumn="0" w:firstRowLastColumn="0" w:lastRowFirstColumn="0" w:lastRowLastColumn="0"/>
            </w:pPr>
            <w:r>
              <w:t>0.5</w:t>
            </w:r>
          </w:p>
        </w:tc>
        <w:tc>
          <w:tcPr>
            <w:tcW w:w="4253" w:type="dxa"/>
          </w:tcPr>
          <w:p w14:paraId="4B55D5C5" w14:textId="77777777" w:rsidR="00C5664F" w:rsidRDefault="00C5664F" w:rsidP="009B4F2D">
            <w:pPr>
              <w:cnfStyle w:val="000000100000" w:firstRow="0" w:lastRow="0" w:firstColumn="0" w:lastColumn="0" w:oddVBand="0" w:evenVBand="0" w:oddHBand="1" w:evenHBand="0" w:firstRowFirstColumn="0" w:firstRowLastColumn="0" w:lastRowFirstColumn="0" w:lastRowLastColumn="0"/>
            </w:pPr>
            <w:r>
              <w:t>Korrekturen, Erweiterungen</w:t>
            </w:r>
          </w:p>
        </w:tc>
        <w:tc>
          <w:tcPr>
            <w:tcW w:w="2693" w:type="dxa"/>
          </w:tcPr>
          <w:p w14:paraId="4C9D7458" w14:textId="77777777" w:rsidR="00C5664F" w:rsidRDefault="00C5664F" w:rsidP="009B4F2D">
            <w:pPr>
              <w:cnfStyle w:val="000000100000" w:firstRow="0" w:lastRow="0" w:firstColumn="0" w:lastColumn="0" w:oddVBand="0" w:evenVBand="0" w:oddHBand="1" w:evenHBand="0" w:firstRowFirstColumn="0" w:firstRowLastColumn="0" w:lastRowFirstColumn="0" w:lastRowLastColumn="0"/>
            </w:pPr>
            <w:r>
              <w:t>rschiepe</w:t>
            </w:r>
          </w:p>
        </w:tc>
      </w:tr>
      <w:tr w:rsidR="003D2AE1" w:rsidRPr="00C35BC8" w14:paraId="35CD5722"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623650D" w14:textId="77777777" w:rsidR="003D2AE1" w:rsidRDefault="003D2AE1" w:rsidP="009B4F2D">
            <w:r>
              <w:t>18.03.14</w:t>
            </w:r>
          </w:p>
        </w:tc>
        <w:tc>
          <w:tcPr>
            <w:tcW w:w="1134" w:type="dxa"/>
          </w:tcPr>
          <w:p w14:paraId="6E8D0898" w14:textId="77777777" w:rsidR="003D2AE1" w:rsidRDefault="003D2AE1" w:rsidP="009B4F2D">
            <w:pPr>
              <w:cnfStyle w:val="000000010000" w:firstRow="0" w:lastRow="0" w:firstColumn="0" w:lastColumn="0" w:oddVBand="0" w:evenVBand="0" w:oddHBand="0" w:evenHBand="1" w:firstRowFirstColumn="0" w:firstRowLastColumn="0" w:lastRowFirstColumn="0" w:lastRowLastColumn="0"/>
            </w:pPr>
            <w:r>
              <w:t>0.6</w:t>
            </w:r>
          </w:p>
        </w:tc>
        <w:tc>
          <w:tcPr>
            <w:tcW w:w="4253" w:type="dxa"/>
          </w:tcPr>
          <w:p w14:paraId="5C2A5012" w14:textId="77777777" w:rsidR="003D2AE1" w:rsidRDefault="003D2AE1" w:rsidP="009B4F2D">
            <w:pPr>
              <w:cnfStyle w:val="000000010000" w:firstRow="0" w:lastRow="0" w:firstColumn="0" w:lastColumn="0" w:oddVBand="0" w:evenVBand="0" w:oddHBand="0" w:evenHBand="1" w:firstRowFirstColumn="0" w:firstRowLastColumn="0" w:lastRowFirstColumn="0" w:lastRowLastColumn="0"/>
            </w:pPr>
            <w:r>
              <w:t>Korrektur, Reife entfernen</w:t>
            </w:r>
          </w:p>
        </w:tc>
        <w:tc>
          <w:tcPr>
            <w:tcW w:w="2693" w:type="dxa"/>
          </w:tcPr>
          <w:p w14:paraId="286FE911" w14:textId="77777777" w:rsidR="003D2AE1" w:rsidRDefault="009E5B4B" w:rsidP="009B4F2D">
            <w:pPr>
              <w:cnfStyle w:val="000000010000" w:firstRow="0" w:lastRow="0" w:firstColumn="0" w:lastColumn="0" w:oddVBand="0" w:evenVBand="0" w:oddHBand="0" w:evenHBand="1" w:firstRowFirstColumn="0" w:firstRowLastColumn="0" w:lastRowFirstColumn="0" w:lastRowLastColumn="0"/>
            </w:pPr>
            <w:r>
              <w:t>r</w:t>
            </w:r>
            <w:r w:rsidR="003D2AE1">
              <w:t>schiepe</w:t>
            </w:r>
          </w:p>
        </w:tc>
      </w:tr>
      <w:tr w:rsidR="009E5B4B" w:rsidRPr="00C35BC8" w14:paraId="2F7467EE"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7CCA644" w14:textId="77777777" w:rsidR="009E5B4B" w:rsidRDefault="009E5B4B" w:rsidP="009B4F2D">
            <w:r>
              <w:t>21.03.14</w:t>
            </w:r>
          </w:p>
        </w:tc>
        <w:tc>
          <w:tcPr>
            <w:tcW w:w="1134" w:type="dxa"/>
          </w:tcPr>
          <w:p w14:paraId="6F251444" w14:textId="77777777" w:rsidR="009E5B4B" w:rsidRDefault="009E5B4B" w:rsidP="009B4F2D">
            <w:pPr>
              <w:cnfStyle w:val="000000100000" w:firstRow="0" w:lastRow="0" w:firstColumn="0" w:lastColumn="0" w:oddVBand="0" w:evenVBand="0" w:oddHBand="1" w:evenHBand="0" w:firstRowFirstColumn="0" w:firstRowLastColumn="0" w:lastRowFirstColumn="0" w:lastRowLastColumn="0"/>
            </w:pPr>
            <w:r>
              <w:t>1.0</w:t>
            </w:r>
          </w:p>
        </w:tc>
        <w:tc>
          <w:tcPr>
            <w:tcW w:w="4253" w:type="dxa"/>
          </w:tcPr>
          <w:p w14:paraId="0AFC3B44" w14:textId="77777777" w:rsidR="009E5B4B" w:rsidRDefault="009E5B4B" w:rsidP="009B4F2D">
            <w:pPr>
              <w:cnfStyle w:val="000000100000" w:firstRow="0" w:lastRow="0" w:firstColumn="0" w:lastColumn="0" w:oddVBand="0" w:evenVBand="0" w:oddHBand="1" w:evenHBand="0" w:firstRowFirstColumn="0" w:firstRowLastColumn="0" w:lastRowFirstColumn="0" w:lastRowLastColumn="0"/>
            </w:pPr>
            <w:r>
              <w:t>Korrekturen gemäss Review</w:t>
            </w:r>
          </w:p>
        </w:tc>
        <w:tc>
          <w:tcPr>
            <w:tcW w:w="2693" w:type="dxa"/>
          </w:tcPr>
          <w:p w14:paraId="6A06365F" w14:textId="77777777" w:rsidR="009E5B4B" w:rsidRDefault="009E5B4B" w:rsidP="009B4F2D">
            <w:pPr>
              <w:cnfStyle w:val="000000100000" w:firstRow="0" w:lastRow="0" w:firstColumn="0" w:lastColumn="0" w:oddVBand="0" w:evenVBand="0" w:oddHBand="1" w:evenHBand="0" w:firstRowFirstColumn="0" w:firstRowLastColumn="0" w:lastRowFirstColumn="0" w:lastRowLastColumn="0"/>
            </w:pPr>
            <w:r>
              <w:t>dandreol</w:t>
            </w:r>
          </w:p>
        </w:tc>
      </w:tr>
      <w:tr w:rsidR="00FE38B0" w:rsidRPr="00C35BC8" w14:paraId="3235D046"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D627499" w14:textId="77777777" w:rsidR="00FE38B0" w:rsidRDefault="00FE38B0" w:rsidP="009B4F2D">
            <w:r>
              <w:t>19.05.14</w:t>
            </w:r>
          </w:p>
        </w:tc>
        <w:tc>
          <w:tcPr>
            <w:tcW w:w="1134" w:type="dxa"/>
          </w:tcPr>
          <w:p w14:paraId="72E91B2C" w14:textId="77777777" w:rsidR="00FE38B0" w:rsidRDefault="00FE38B0" w:rsidP="009B4F2D">
            <w:pPr>
              <w:cnfStyle w:val="000000010000" w:firstRow="0" w:lastRow="0" w:firstColumn="0" w:lastColumn="0" w:oddVBand="0" w:evenVBand="0" w:oddHBand="0" w:evenHBand="1" w:firstRowFirstColumn="0" w:firstRowLastColumn="0" w:lastRowFirstColumn="0" w:lastRowLastColumn="0"/>
            </w:pPr>
            <w:r>
              <w:t>1.1</w:t>
            </w:r>
          </w:p>
        </w:tc>
        <w:tc>
          <w:tcPr>
            <w:tcW w:w="4253" w:type="dxa"/>
          </w:tcPr>
          <w:p w14:paraId="37F237EB" w14:textId="7F463D8A" w:rsidR="00FE38B0" w:rsidRDefault="00FE38B0" w:rsidP="009B4F2D">
            <w:pPr>
              <w:cnfStyle w:val="000000010000" w:firstRow="0" w:lastRow="0" w:firstColumn="0" w:lastColumn="0" w:oddVBand="0" w:evenVBand="0" w:oddHBand="0" w:evenHBand="1" w:firstRowFirstColumn="0" w:firstRowLastColumn="0" w:lastRowFirstColumn="0" w:lastRowLastColumn="0"/>
            </w:pPr>
            <w:r>
              <w:t>Nachtrag</w:t>
            </w:r>
            <w:r w:rsidR="00967039">
              <w:t>,</w:t>
            </w:r>
            <w:r>
              <w:t xml:space="preserve"> da</w:t>
            </w:r>
            <w:r w:rsidR="00967039">
              <w:t>s</w:t>
            </w:r>
            <w:r>
              <w:t>s Projektleiter wegfällt</w:t>
            </w:r>
          </w:p>
        </w:tc>
        <w:tc>
          <w:tcPr>
            <w:tcW w:w="2693" w:type="dxa"/>
          </w:tcPr>
          <w:p w14:paraId="00CAD3B8" w14:textId="77777777" w:rsidR="00FE38B0" w:rsidRDefault="00C370AD" w:rsidP="009B4F2D">
            <w:pPr>
              <w:cnfStyle w:val="000000010000" w:firstRow="0" w:lastRow="0" w:firstColumn="0" w:lastColumn="0" w:oddVBand="0" w:evenVBand="0" w:oddHBand="0" w:evenHBand="1" w:firstRowFirstColumn="0" w:firstRowLastColumn="0" w:lastRowFirstColumn="0" w:lastRowLastColumn="0"/>
            </w:pPr>
            <w:r>
              <w:t>r</w:t>
            </w:r>
            <w:r w:rsidR="00FE38B0">
              <w:t>schiepe</w:t>
            </w:r>
          </w:p>
        </w:tc>
      </w:tr>
    </w:tbl>
    <w:p w14:paraId="0EC148E4" w14:textId="77777777" w:rsidR="00C35BC8" w:rsidRPr="00C35BC8" w:rsidRDefault="00C35BC8" w:rsidP="009B4F2D">
      <w:r w:rsidRPr="00C35BC8">
        <w:br w:type="page"/>
      </w:r>
    </w:p>
    <w:p w14:paraId="7465CA26" w14:textId="77777777" w:rsidR="00C35BC8" w:rsidRPr="00C35BC8" w:rsidRDefault="00C35BC8" w:rsidP="009B4F2D">
      <w:pPr>
        <w:pStyle w:val="Heading1"/>
        <w:numPr>
          <w:ilvl w:val="0"/>
          <w:numId w:val="0"/>
        </w:numPr>
      </w:pPr>
      <w:bookmarkStart w:id="3" w:name="_Toc256432912"/>
      <w:bookmarkStart w:id="4" w:name="_Toc388969398"/>
      <w:r w:rsidRPr="00C35BC8">
        <w:lastRenderedPageBreak/>
        <w:t>Inhalt</w:t>
      </w:r>
      <w:bookmarkEnd w:id="3"/>
      <w:bookmarkEnd w:id="4"/>
    </w:p>
    <w:p w14:paraId="557FD80E" w14:textId="77777777" w:rsidR="00C35BC8" w:rsidRPr="00C35BC8" w:rsidRDefault="00C35BC8" w:rsidP="009B4F2D"/>
    <w:sdt>
      <w:sdtPr>
        <w:id w:val="7748214"/>
        <w:docPartObj>
          <w:docPartGallery w:val="Table of Contents"/>
          <w:docPartUnique/>
        </w:docPartObj>
      </w:sdtPr>
      <w:sdtEndPr>
        <w:rPr>
          <w:lang w:val="de-DE"/>
        </w:rPr>
      </w:sdtEndPr>
      <w:sdtContent>
        <w:p w14:paraId="776686BE" w14:textId="77777777" w:rsidR="00523DDF"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bookmarkStart w:id="5" w:name="_GoBack"/>
          <w:bookmarkEnd w:id="5"/>
          <w:r w:rsidR="00523DDF" w:rsidRPr="00F67102">
            <w:rPr>
              <w:rStyle w:val="Hyperlink"/>
              <w:noProof/>
            </w:rPr>
            <w:fldChar w:fldCharType="begin"/>
          </w:r>
          <w:r w:rsidR="00523DDF" w:rsidRPr="00F67102">
            <w:rPr>
              <w:rStyle w:val="Hyperlink"/>
              <w:noProof/>
            </w:rPr>
            <w:instrText xml:space="preserve"> </w:instrText>
          </w:r>
          <w:r w:rsidR="00523DDF">
            <w:rPr>
              <w:noProof/>
            </w:rPr>
            <w:instrText>HYPERLINK \l "_Toc388969397"</w:instrText>
          </w:r>
          <w:r w:rsidR="00523DDF" w:rsidRPr="00F67102">
            <w:rPr>
              <w:rStyle w:val="Hyperlink"/>
              <w:noProof/>
            </w:rPr>
            <w:instrText xml:space="preserve"> </w:instrText>
          </w:r>
          <w:r w:rsidR="00523DDF" w:rsidRPr="00F67102">
            <w:rPr>
              <w:rStyle w:val="Hyperlink"/>
              <w:noProof/>
            </w:rPr>
          </w:r>
          <w:r w:rsidR="00523DDF" w:rsidRPr="00F67102">
            <w:rPr>
              <w:rStyle w:val="Hyperlink"/>
              <w:noProof/>
            </w:rPr>
            <w:fldChar w:fldCharType="separate"/>
          </w:r>
          <w:r w:rsidR="00523DDF" w:rsidRPr="00F67102">
            <w:rPr>
              <w:rStyle w:val="Hyperlink"/>
              <w:noProof/>
            </w:rPr>
            <w:t>Änderungsgeschichte</w:t>
          </w:r>
          <w:r w:rsidR="00523DDF">
            <w:rPr>
              <w:noProof/>
              <w:webHidden/>
            </w:rPr>
            <w:tab/>
          </w:r>
          <w:r w:rsidR="00523DDF">
            <w:rPr>
              <w:noProof/>
              <w:webHidden/>
            </w:rPr>
            <w:fldChar w:fldCharType="begin"/>
          </w:r>
          <w:r w:rsidR="00523DDF">
            <w:rPr>
              <w:noProof/>
              <w:webHidden/>
            </w:rPr>
            <w:instrText xml:space="preserve"> PAGEREF _Toc388969397 \h </w:instrText>
          </w:r>
          <w:r w:rsidR="00523DDF">
            <w:rPr>
              <w:noProof/>
              <w:webHidden/>
            </w:rPr>
          </w:r>
          <w:r w:rsidR="00523DDF">
            <w:rPr>
              <w:noProof/>
              <w:webHidden/>
            </w:rPr>
            <w:fldChar w:fldCharType="separate"/>
          </w:r>
          <w:r w:rsidR="00523DDF">
            <w:rPr>
              <w:noProof/>
              <w:webHidden/>
            </w:rPr>
            <w:t>2</w:t>
          </w:r>
          <w:r w:rsidR="00523DDF">
            <w:rPr>
              <w:noProof/>
              <w:webHidden/>
            </w:rPr>
            <w:fldChar w:fldCharType="end"/>
          </w:r>
          <w:r w:rsidR="00523DDF" w:rsidRPr="00F67102">
            <w:rPr>
              <w:rStyle w:val="Hyperlink"/>
              <w:noProof/>
            </w:rPr>
            <w:fldChar w:fldCharType="end"/>
          </w:r>
        </w:p>
        <w:p w14:paraId="334C3071" w14:textId="77777777" w:rsidR="00523DDF" w:rsidRDefault="00523DDF">
          <w:pPr>
            <w:pStyle w:val="TOC1"/>
            <w:tabs>
              <w:tab w:val="right" w:leader="dot" w:pos="9062"/>
            </w:tabs>
            <w:rPr>
              <w:rFonts w:eastAsiaTheme="minorEastAsia" w:cstheme="minorBidi"/>
              <w:noProof/>
              <w:lang w:eastAsia="de-CH"/>
            </w:rPr>
          </w:pPr>
          <w:hyperlink w:anchor="_Toc388969398" w:history="1">
            <w:r w:rsidRPr="00F67102">
              <w:rPr>
                <w:rStyle w:val="Hyperlink"/>
                <w:noProof/>
              </w:rPr>
              <w:t>Inhalt</w:t>
            </w:r>
            <w:r>
              <w:rPr>
                <w:noProof/>
                <w:webHidden/>
              </w:rPr>
              <w:tab/>
            </w:r>
            <w:r>
              <w:rPr>
                <w:noProof/>
                <w:webHidden/>
              </w:rPr>
              <w:fldChar w:fldCharType="begin"/>
            </w:r>
            <w:r>
              <w:rPr>
                <w:noProof/>
                <w:webHidden/>
              </w:rPr>
              <w:instrText xml:space="preserve"> PAGEREF _Toc388969398 \h </w:instrText>
            </w:r>
            <w:r>
              <w:rPr>
                <w:noProof/>
                <w:webHidden/>
              </w:rPr>
            </w:r>
            <w:r>
              <w:rPr>
                <w:noProof/>
                <w:webHidden/>
              </w:rPr>
              <w:fldChar w:fldCharType="separate"/>
            </w:r>
            <w:r>
              <w:rPr>
                <w:noProof/>
                <w:webHidden/>
              </w:rPr>
              <w:t>3</w:t>
            </w:r>
            <w:r>
              <w:rPr>
                <w:noProof/>
                <w:webHidden/>
              </w:rPr>
              <w:fldChar w:fldCharType="end"/>
            </w:r>
          </w:hyperlink>
        </w:p>
        <w:p w14:paraId="0CEB3DFD" w14:textId="77777777" w:rsidR="00523DDF" w:rsidRDefault="00523DDF">
          <w:pPr>
            <w:pStyle w:val="TOC1"/>
            <w:tabs>
              <w:tab w:val="right" w:leader="dot" w:pos="9062"/>
            </w:tabs>
            <w:rPr>
              <w:rFonts w:eastAsiaTheme="minorEastAsia" w:cstheme="minorBidi"/>
              <w:noProof/>
              <w:lang w:eastAsia="de-CH"/>
            </w:rPr>
          </w:pPr>
          <w:hyperlink w:anchor="_Toc388969399" w:history="1">
            <w:r w:rsidRPr="00F67102">
              <w:rPr>
                <w:rStyle w:val="Hyperlink"/>
                <w:noProof/>
              </w:rPr>
              <w:t>1. Einführung</w:t>
            </w:r>
            <w:r>
              <w:rPr>
                <w:noProof/>
                <w:webHidden/>
              </w:rPr>
              <w:tab/>
            </w:r>
            <w:r>
              <w:rPr>
                <w:noProof/>
                <w:webHidden/>
              </w:rPr>
              <w:fldChar w:fldCharType="begin"/>
            </w:r>
            <w:r>
              <w:rPr>
                <w:noProof/>
                <w:webHidden/>
              </w:rPr>
              <w:instrText xml:space="preserve"> PAGEREF _Toc388969399 \h </w:instrText>
            </w:r>
            <w:r>
              <w:rPr>
                <w:noProof/>
                <w:webHidden/>
              </w:rPr>
            </w:r>
            <w:r>
              <w:rPr>
                <w:noProof/>
                <w:webHidden/>
              </w:rPr>
              <w:fldChar w:fldCharType="separate"/>
            </w:r>
            <w:r>
              <w:rPr>
                <w:noProof/>
                <w:webHidden/>
              </w:rPr>
              <w:t>5</w:t>
            </w:r>
            <w:r>
              <w:rPr>
                <w:noProof/>
                <w:webHidden/>
              </w:rPr>
              <w:fldChar w:fldCharType="end"/>
            </w:r>
          </w:hyperlink>
        </w:p>
        <w:p w14:paraId="37B5CBB5" w14:textId="77777777" w:rsidR="00523DDF" w:rsidRDefault="00523DDF">
          <w:pPr>
            <w:pStyle w:val="TOC2"/>
            <w:tabs>
              <w:tab w:val="right" w:leader="dot" w:pos="9062"/>
            </w:tabs>
            <w:rPr>
              <w:rFonts w:eastAsiaTheme="minorEastAsia" w:cstheme="minorBidi"/>
              <w:noProof/>
              <w:lang w:eastAsia="de-CH"/>
            </w:rPr>
          </w:pPr>
          <w:hyperlink w:anchor="_Toc388969400" w:history="1">
            <w:r w:rsidRPr="00F67102">
              <w:rPr>
                <w:rStyle w:val="Hyperlink"/>
                <w:noProof/>
              </w:rPr>
              <w:t>1.1 Beschreibung</w:t>
            </w:r>
            <w:r>
              <w:rPr>
                <w:noProof/>
                <w:webHidden/>
              </w:rPr>
              <w:tab/>
            </w:r>
            <w:r>
              <w:rPr>
                <w:noProof/>
                <w:webHidden/>
              </w:rPr>
              <w:fldChar w:fldCharType="begin"/>
            </w:r>
            <w:r>
              <w:rPr>
                <w:noProof/>
                <w:webHidden/>
              </w:rPr>
              <w:instrText xml:space="preserve"> PAGEREF _Toc388969400 \h </w:instrText>
            </w:r>
            <w:r>
              <w:rPr>
                <w:noProof/>
                <w:webHidden/>
              </w:rPr>
            </w:r>
            <w:r>
              <w:rPr>
                <w:noProof/>
                <w:webHidden/>
              </w:rPr>
              <w:fldChar w:fldCharType="separate"/>
            </w:r>
            <w:r>
              <w:rPr>
                <w:noProof/>
                <w:webHidden/>
              </w:rPr>
              <w:t>5</w:t>
            </w:r>
            <w:r>
              <w:rPr>
                <w:noProof/>
                <w:webHidden/>
              </w:rPr>
              <w:fldChar w:fldCharType="end"/>
            </w:r>
          </w:hyperlink>
        </w:p>
        <w:p w14:paraId="5454AC74" w14:textId="77777777" w:rsidR="00523DDF" w:rsidRDefault="00523DDF">
          <w:pPr>
            <w:pStyle w:val="TOC3"/>
            <w:tabs>
              <w:tab w:val="right" w:leader="dot" w:pos="9062"/>
            </w:tabs>
            <w:rPr>
              <w:rFonts w:eastAsiaTheme="minorEastAsia" w:cstheme="minorBidi"/>
              <w:noProof/>
              <w:lang w:eastAsia="de-CH"/>
            </w:rPr>
          </w:pPr>
          <w:hyperlink w:anchor="_Toc388969401" w:history="1">
            <w:r w:rsidRPr="00F67102">
              <w:rPr>
                <w:rStyle w:val="Hyperlink"/>
                <w:noProof/>
              </w:rPr>
              <w:t>1.1.1 Zweck der Software</w:t>
            </w:r>
            <w:r>
              <w:rPr>
                <w:noProof/>
                <w:webHidden/>
              </w:rPr>
              <w:tab/>
            </w:r>
            <w:r>
              <w:rPr>
                <w:noProof/>
                <w:webHidden/>
              </w:rPr>
              <w:fldChar w:fldCharType="begin"/>
            </w:r>
            <w:r>
              <w:rPr>
                <w:noProof/>
                <w:webHidden/>
              </w:rPr>
              <w:instrText xml:space="preserve"> PAGEREF _Toc388969401 \h </w:instrText>
            </w:r>
            <w:r>
              <w:rPr>
                <w:noProof/>
                <w:webHidden/>
              </w:rPr>
            </w:r>
            <w:r>
              <w:rPr>
                <w:noProof/>
                <w:webHidden/>
              </w:rPr>
              <w:fldChar w:fldCharType="separate"/>
            </w:r>
            <w:r>
              <w:rPr>
                <w:noProof/>
                <w:webHidden/>
              </w:rPr>
              <w:t>5</w:t>
            </w:r>
            <w:r>
              <w:rPr>
                <w:noProof/>
                <w:webHidden/>
              </w:rPr>
              <w:fldChar w:fldCharType="end"/>
            </w:r>
          </w:hyperlink>
        </w:p>
        <w:p w14:paraId="4F68C5D7" w14:textId="77777777" w:rsidR="00523DDF" w:rsidRDefault="00523DDF">
          <w:pPr>
            <w:pStyle w:val="TOC3"/>
            <w:tabs>
              <w:tab w:val="right" w:leader="dot" w:pos="9062"/>
            </w:tabs>
            <w:rPr>
              <w:rFonts w:eastAsiaTheme="minorEastAsia" w:cstheme="minorBidi"/>
              <w:noProof/>
              <w:lang w:eastAsia="de-CH"/>
            </w:rPr>
          </w:pPr>
          <w:hyperlink w:anchor="_Toc388969402" w:history="1">
            <w:r w:rsidRPr="00F67102">
              <w:rPr>
                <w:rStyle w:val="Hyperlink"/>
                <w:noProof/>
              </w:rPr>
              <w:t>1.1.2 Features</w:t>
            </w:r>
            <w:r>
              <w:rPr>
                <w:noProof/>
                <w:webHidden/>
              </w:rPr>
              <w:tab/>
            </w:r>
            <w:r>
              <w:rPr>
                <w:noProof/>
                <w:webHidden/>
              </w:rPr>
              <w:fldChar w:fldCharType="begin"/>
            </w:r>
            <w:r>
              <w:rPr>
                <w:noProof/>
                <w:webHidden/>
              </w:rPr>
              <w:instrText xml:space="preserve"> PAGEREF _Toc388969402 \h </w:instrText>
            </w:r>
            <w:r>
              <w:rPr>
                <w:noProof/>
                <w:webHidden/>
              </w:rPr>
            </w:r>
            <w:r>
              <w:rPr>
                <w:noProof/>
                <w:webHidden/>
              </w:rPr>
              <w:fldChar w:fldCharType="separate"/>
            </w:r>
            <w:r>
              <w:rPr>
                <w:noProof/>
                <w:webHidden/>
              </w:rPr>
              <w:t>5</w:t>
            </w:r>
            <w:r>
              <w:rPr>
                <w:noProof/>
                <w:webHidden/>
              </w:rPr>
              <w:fldChar w:fldCharType="end"/>
            </w:r>
          </w:hyperlink>
        </w:p>
        <w:p w14:paraId="017AB1EF" w14:textId="77777777" w:rsidR="00523DDF" w:rsidRDefault="00523DDF">
          <w:pPr>
            <w:pStyle w:val="TOC2"/>
            <w:tabs>
              <w:tab w:val="right" w:leader="dot" w:pos="9062"/>
            </w:tabs>
            <w:rPr>
              <w:rFonts w:eastAsiaTheme="minorEastAsia" w:cstheme="minorBidi"/>
              <w:noProof/>
              <w:lang w:eastAsia="de-CH"/>
            </w:rPr>
          </w:pPr>
          <w:hyperlink w:anchor="_Toc388969403" w:history="1">
            <w:r w:rsidRPr="00F67102">
              <w:rPr>
                <w:rStyle w:val="Hyperlink"/>
                <w:noProof/>
              </w:rPr>
              <w:t>1.2 Gültigkeitsbereich</w:t>
            </w:r>
            <w:r>
              <w:rPr>
                <w:noProof/>
                <w:webHidden/>
              </w:rPr>
              <w:tab/>
            </w:r>
            <w:r>
              <w:rPr>
                <w:noProof/>
                <w:webHidden/>
              </w:rPr>
              <w:fldChar w:fldCharType="begin"/>
            </w:r>
            <w:r>
              <w:rPr>
                <w:noProof/>
                <w:webHidden/>
              </w:rPr>
              <w:instrText xml:space="preserve"> PAGEREF _Toc388969403 \h </w:instrText>
            </w:r>
            <w:r>
              <w:rPr>
                <w:noProof/>
                <w:webHidden/>
              </w:rPr>
            </w:r>
            <w:r>
              <w:rPr>
                <w:noProof/>
                <w:webHidden/>
              </w:rPr>
              <w:fldChar w:fldCharType="separate"/>
            </w:r>
            <w:r>
              <w:rPr>
                <w:noProof/>
                <w:webHidden/>
              </w:rPr>
              <w:t>5</w:t>
            </w:r>
            <w:r>
              <w:rPr>
                <w:noProof/>
                <w:webHidden/>
              </w:rPr>
              <w:fldChar w:fldCharType="end"/>
            </w:r>
          </w:hyperlink>
        </w:p>
        <w:p w14:paraId="5B08D5B8" w14:textId="77777777" w:rsidR="00523DDF" w:rsidRDefault="00523DDF">
          <w:pPr>
            <w:pStyle w:val="TOC2"/>
            <w:tabs>
              <w:tab w:val="right" w:leader="dot" w:pos="9062"/>
            </w:tabs>
            <w:rPr>
              <w:rFonts w:eastAsiaTheme="minorEastAsia" w:cstheme="minorBidi"/>
              <w:noProof/>
              <w:lang w:eastAsia="de-CH"/>
            </w:rPr>
          </w:pPr>
          <w:hyperlink w:anchor="_Toc388969404" w:history="1">
            <w:r w:rsidRPr="00F67102">
              <w:rPr>
                <w:rStyle w:val="Hyperlink"/>
                <w:noProof/>
              </w:rPr>
              <w:t>1.3 Referenzen</w:t>
            </w:r>
            <w:r>
              <w:rPr>
                <w:noProof/>
                <w:webHidden/>
              </w:rPr>
              <w:tab/>
            </w:r>
            <w:r>
              <w:rPr>
                <w:noProof/>
                <w:webHidden/>
              </w:rPr>
              <w:fldChar w:fldCharType="begin"/>
            </w:r>
            <w:r>
              <w:rPr>
                <w:noProof/>
                <w:webHidden/>
              </w:rPr>
              <w:instrText xml:space="preserve"> PAGEREF _Toc388969404 \h </w:instrText>
            </w:r>
            <w:r>
              <w:rPr>
                <w:noProof/>
                <w:webHidden/>
              </w:rPr>
            </w:r>
            <w:r>
              <w:rPr>
                <w:noProof/>
                <w:webHidden/>
              </w:rPr>
              <w:fldChar w:fldCharType="separate"/>
            </w:r>
            <w:r>
              <w:rPr>
                <w:noProof/>
                <w:webHidden/>
              </w:rPr>
              <w:t>5</w:t>
            </w:r>
            <w:r>
              <w:rPr>
                <w:noProof/>
                <w:webHidden/>
              </w:rPr>
              <w:fldChar w:fldCharType="end"/>
            </w:r>
          </w:hyperlink>
        </w:p>
        <w:p w14:paraId="7CFBE103" w14:textId="77777777" w:rsidR="00523DDF" w:rsidRDefault="00523DDF">
          <w:pPr>
            <w:pStyle w:val="TOC2"/>
            <w:tabs>
              <w:tab w:val="right" w:leader="dot" w:pos="9062"/>
            </w:tabs>
            <w:rPr>
              <w:rFonts w:eastAsiaTheme="minorEastAsia" w:cstheme="minorBidi"/>
              <w:noProof/>
              <w:lang w:eastAsia="de-CH"/>
            </w:rPr>
          </w:pPr>
          <w:hyperlink w:anchor="_Toc388969405" w:history="1">
            <w:r w:rsidRPr="00F67102">
              <w:rPr>
                <w:rStyle w:val="Hyperlink"/>
                <w:noProof/>
              </w:rPr>
              <w:t>1.4 Übersicht</w:t>
            </w:r>
            <w:r>
              <w:rPr>
                <w:noProof/>
                <w:webHidden/>
              </w:rPr>
              <w:tab/>
            </w:r>
            <w:r>
              <w:rPr>
                <w:noProof/>
                <w:webHidden/>
              </w:rPr>
              <w:fldChar w:fldCharType="begin"/>
            </w:r>
            <w:r>
              <w:rPr>
                <w:noProof/>
                <w:webHidden/>
              </w:rPr>
              <w:instrText xml:space="preserve"> PAGEREF _Toc388969405 \h </w:instrText>
            </w:r>
            <w:r>
              <w:rPr>
                <w:noProof/>
                <w:webHidden/>
              </w:rPr>
            </w:r>
            <w:r>
              <w:rPr>
                <w:noProof/>
                <w:webHidden/>
              </w:rPr>
              <w:fldChar w:fldCharType="separate"/>
            </w:r>
            <w:r>
              <w:rPr>
                <w:noProof/>
                <w:webHidden/>
              </w:rPr>
              <w:t>5</w:t>
            </w:r>
            <w:r>
              <w:rPr>
                <w:noProof/>
                <w:webHidden/>
              </w:rPr>
              <w:fldChar w:fldCharType="end"/>
            </w:r>
          </w:hyperlink>
        </w:p>
        <w:p w14:paraId="65F42E58" w14:textId="77777777" w:rsidR="00523DDF" w:rsidRDefault="00523DDF">
          <w:pPr>
            <w:pStyle w:val="TOC1"/>
            <w:tabs>
              <w:tab w:val="right" w:leader="dot" w:pos="9062"/>
            </w:tabs>
            <w:rPr>
              <w:rFonts w:eastAsiaTheme="minorEastAsia" w:cstheme="minorBidi"/>
              <w:noProof/>
              <w:lang w:eastAsia="de-CH"/>
            </w:rPr>
          </w:pPr>
          <w:hyperlink w:anchor="_Toc388969406" w:history="1">
            <w:r w:rsidRPr="00F67102">
              <w:rPr>
                <w:rStyle w:val="Hyperlink"/>
                <w:noProof/>
              </w:rPr>
              <w:t>2. Allgemeine Beschreibung</w:t>
            </w:r>
            <w:r>
              <w:rPr>
                <w:noProof/>
                <w:webHidden/>
              </w:rPr>
              <w:tab/>
            </w:r>
            <w:r>
              <w:rPr>
                <w:noProof/>
                <w:webHidden/>
              </w:rPr>
              <w:fldChar w:fldCharType="begin"/>
            </w:r>
            <w:r>
              <w:rPr>
                <w:noProof/>
                <w:webHidden/>
              </w:rPr>
              <w:instrText xml:space="preserve"> PAGEREF _Toc388969406 \h </w:instrText>
            </w:r>
            <w:r>
              <w:rPr>
                <w:noProof/>
                <w:webHidden/>
              </w:rPr>
            </w:r>
            <w:r>
              <w:rPr>
                <w:noProof/>
                <w:webHidden/>
              </w:rPr>
              <w:fldChar w:fldCharType="separate"/>
            </w:r>
            <w:r>
              <w:rPr>
                <w:noProof/>
                <w:webHidden/>
              </w:rPr>
              <w:t>6</w:t>
            </w:r>
            <w:r>
              <w:rPr>
                <w:noProof/>
                <w:webHidden/>
              </w:rPr>
              <w:fldChar w:fldCharType="end"/>
            </w:r>
          </w:hyperlink>
        </w:p>
        <w:p w14:paraId="63A2C25A" w14:textId="77777777" w:rsidR="00523DDF" w:rsidRDefault="00523DDF">
          <w:pPr>
            <w:pStyle w:val="TOC2"/>
            <w:tabs>
              <w:tab w:val="right" w:leader="dot" w:pos="9062"/>
            </w:tabs>
            <w:rPr>
              <w:rFonts w:eastAsiaTheme="minorEastAsia" w:cstheme="minorBidi"/>
              <w:noProof/>
              <w:lang w:eastAsia="de-CH"/>
            </w:rPr>
          </w:pPr>
          <w:hyperlink w:anchor="_Toc388969407" w:history="1">
            <w:r w:rsidRPr="00F67102">
              <w:rPr>
                <w:rStyle w:val="Hyperlink"/>
                <w:noProof/>
              </w:rPr>
              <w:t>2.1 Produkt Perspektive</w:t>
            </w:r>
            <w:r>
              <w:rPr>
                <w:noProof/>
                <w:webHidden/>
              </w:rPr>
              <w:tab/>
            </w:r>
            <w:r>
              <w:rPr>
                <w:noProof/>
                <w:webHidden/>
              </w:rPr>
              <w:fldChar w:fldCharType="begin"/>
            </w:r>
            <w:r>
              <w:rPr>
                <w:noProof/>
                <w:webHidden/>
              </w:rPr>
              <w:instrText xml:space="preserve"> PAGEREF _Toc388969407 \h </w:instrText>
            </w:r>
            <w:r>
              <w:rPr>
                <w:noProof/>
                <w:webHidden/>
              </w:rPr>
            </w:r>
            <w:r>
              <w:rPr>
                <w:noProof/>
                <w:webHidden/>
              </w:rPr>
              <w:fldChar w:fldCharType="separate"/>
            </w:r>
            <w:r>
              <w:rPr>
                <w:noProof/>
                <w:webHidden/>
              </w:rPr>
              <w:t>6</w:t>
            </w:r>
            <w:r>
              <w:rPr>
                <w:noProof/>
                <w:webHidden/>
              </w:rPr>
              <w:fldChar w:fldCharType="end"/>
            </w:r>
          </w:hyperlink>
        </w:p>
        <w:p w14:paraId="7606F579" w14:textId="77777777" w:rsidR="00523DDF" w:rsidRDefault="00523DDF">
          <w:pPr>
            <w:pStyle w:val="TOC2"/>
            <w:tabs>
              <w:tab w:val="right" w:leader="dot" w:pos="9062"/>
            </w:tabs>
            <w:rPr>
              <w:rFonts w:eastAsiaTheme="minorEastAsia" w:cstheme="minorBidi"/>
              <w:noProof/>
              <w:lang w:eastAsia="de-CH"/>
            </w:rPr>
          </w:pPr>
          <w:hyperlink w:anchor="_Toc388969408" w:history="1">
            <w:r w:rsidRPr="00F67102">
              <w:rPr>
                <w:rStyle w:val="Hyperlink"/>
                <w:noProof/>
              </w:rPr>
              <w:t>2.2 Produkt Funktion</w:t>
            </w:r>
            <w:r>
              <w:rPr>
                <w:noProof/>
                <w:webHidden/>
              </w:rPr>
              <w:tab/>
            </w:r>
            <w:r>
              <w:rPr>
                <w:noProof/>
                <w:webHidden/>
              </w:rPr>
              <w:fldChar w:fldCharType="begin"/>
            </w:r>
            <w:r>
              <w:rPr>
                <w:noProof/>
                <w:webHidden/>
              </w:rPr>
              <w:instrText xml:space="preserve"> PAGEREF _Toc388969408 \h </w:instrText>
            </w:r>
            <w:r>
              <w:rPr>
                <w:noProof/>
                <w:webHidden/>
              </w:rPr>
            </w:r>
            <w:r>
              <w:rPr>
                <w:noProof/>
                <w:webHidden/>
              </w:rPr>
              <w:fldChar w:fldCharType="separate"/>
            </w:r>
            <w:r>
              <w:rPr>
                <w:noProof/>
                <w:webHidden/>
              </w:rPr>
              <w:t>6</w:t>
            </w:r>
            <w:r>
              <w:rPr>
                <w:noProof/>
                <w:webHidden/>
              </w:rPr>
              <w:fldChar w:fldCharType="end"/>
            </w:r>
          </w:hyperlink>
        </w:p>
        <w:p w14:paraId="040409B0" w14:textId="77777777" w:rsidR="00523DDF" w:rsidRDefault="00523DDF">
          <w:pPr>
            <w:pStyle w:val="TOC2"/>
            <w:tabs>
              <w:tab w:val="right" w:leader="dot" w:pos="9062"/>
            </w:tabs>
            <w:rPr>
              <w:rFonts w:eastAsiaTheme="minorEastAsia" w:cstheme="minorBidi"/>
              <w:noProof/>
              <w:lang w:eastAsia="de-CH"/>
            </w:rPr>
          </w:pPr>
          <w:hyperlink w:anchor="_Toc388969409" w:history="1">
            <w:r w:rsidRPr="00F67102">
              <w:rPr>
                <w:rStyle w:val="Hyperlink"/>
                <w:noProof/>
              </w:rPr>
              <w:t>2.3 Benutzer Charakteristik</w:t>
            </w:r>
            <w:r>
              <w:rPr>
                <w:noProof/>
                <w:webHidden/>
              </w:rPr>
              <w:tab/>
            </w:r>
            <w:r>
              <w:rPr>
                <w:noProof/>
                <w:webHidden/>
              </w:rPr>
              <w:fldChar w:fldCharType="begin"/>
            </w:r>
            <w:r>
              <w:rPr>
                <w:noProof/>
                <w:webHidden/>
              </w:rPr>
              <w:instrText xml:space="preserve"> PAGEREF _Toc388969409 \h </w:instrText>
            </w:r>
            <w:r>
              <w:rPr>
                <w:noProof/>
                <w:webHidden/>
              </w:rPr>
            </w:r>
            <w:r>
              <w:rPr>
                <w:noProof/>
                <w:webHidden/>
              </w:rPr>
              <w:fldChar w:fldCharType="separate"/>
            </w:r>
            <w:r>
              <w:rPr>
                <w:noProof/>
                <w:webHidden/>
              </w:rPr>
              <w:t>6</w:t>
            </w:r>
            <w:r>
              <w:rPr>
                <w:noProof/>
                <w:webHidden/>
              </w:rPr>
              <w:fldChar w:fldCharType="end"/>
            </w:r>
          </w:hyperlink>
        </w:p>
        <w:p w14:paraId="29F4599D" w14:textId="77777777" w:rsidR="00523DDF" w:rsidRDefault="00523DDF">
          <w:pPr>
            <w:pStyle w:val="TOC2"/>
            <w:tabs>
              <w:tab w:val="right" w:leader="dot" w:pos="9062"/>
            </w:tabs>
            <w:rPr>
              <w:rFonts w:eastAsiaTheme="minorEastAsia" w:cstheme="minorBidi"/>
              <w:noProof/>
              <w:lang w:eastAsia="de-CH"/>
            </w:rPr>
          </w:pPr>
          <w:hyperlink w:anchor="_Toc388969410" w:history="1">
            <w:r w:rsidRPr="00F67102">
              <w:rPr>
                <w:rStyle w:val="Hyperlink"/>
                <w:noProof/>
              </w:rPr>
              <w:t>2.4 Einschränkungen</w:t>
            </w:r>
            <w:r>
              <w:rPr>
                <w:noProof/>
                <w:webHidden/>
              </w:rPr>
              <w:tab/>
            </w:r>
            <w:r>
              <w:rPr>
                <w:noProof/>
                <w:webHidden/>
              </w:rPr>
              <w:fldChar w:fldCharType="begin"/>
            </w:r>
            <w:r>
              <w:rPr>
                <w:noProof/>
                <w:webHidden/>
              </w:rPr>
              <w:instrText xml:space="preserve"> PAGEREF _Toc388969410 \h </w:instrText>
            </w:r>
            <w:r>
              <w:rPr>
                <w:noProof/>
                <w:webHidden/>
              </w:rPr>
            </w:r>
            <w:r>
              <w:rPr>
                <w:noProof/>
                <w:webHidden/>
              </w:rPr>
              <w:fldChar w:fldCharType="separate"/>
            </w:r>
            <w:r>
              <w:rPr>
                <w:noProof/>
                <w:webHidden/>
              </w:rPr>
              <w:t>6</w:t>
            </w:r>
            <w:r>
              <w:rPr>
                <w:noProof/>
                <w:webHidden/>
              </w:rPr>
              <w:fldChar w:fldCharType="end"/>
            </w:r>
          </w:hyperlink>
        </w:p>
        <w:p w14:paraId="1E1EAA1D" w14:textId="77777777" w:rsidR="00523DDF" w:rsidRDefault="00523DDF">
          <w:pPr>
            <w:pStyle w:val="TOC2"/>
            <w:tabs>
              <w:tab w:val="right" w:leader="dot" w:pos="9062"/>
            </w:tabs>
            <w:rPr>
              <w:rFonts w:eastAsiaTheme="minorEastAsia" w:cstheme="minorBidi"/>
              <w:noProof/>
              <w:lang w:eastAsia="de-CH"/>
            </w:rPr>
          </w:pPr>
          <w:hyperlink w:anchor="_Toc388969411" w:history="1">
            <w:r w:rsidRPr="00F67102">
              <w:rPr>
                <w:rStyle w:val="Hyperlink"/>
                <w:noProof/>
              </w:rPr>
              <w:t>2.5 Annahmen</w:t>
            </w:r>
            <w:r>
              <w:rPr>
                <w:noProof/>
                <w:webHidden/>
              </w:rPr>
              <w:tab/>
            </w:r>
            <w:r>
              <w:rPr>
                <w:noProof/>
                <w:webHidden/>
              </w:rPr>
              <w:fldChar w:fldCharType="begin"/>
            </w:r>
            <w:r>
              <w:rPr>
                <w:noProof/>
                <w:webHidden/>
              </w:rPr>
              <w:instrText xml:space="preserve"> PAGEREF _Toc388969411 \h </w:instrText>
            </w:r>
            <w:r>
              <w:rPr>
                <w:noProof/>
                <w:webHidden/>
              </w:rPr>
            </w:r>
            <w:r>
              <w:rPr>
                <w:noProof/>
                <w:webHidden/>
              </w:rPr>
              <w:fldChar w:fldCharType="separate"/>
            </w:r>
            <w:r>
              <w:rPr>
                <w:noProof/>
                <w:webHidden/>
              </w:rPr>
              <w:t>6</w:t>
            </w:r>
            <w:r>
              <w:rPr>
                <w:noProof/>
                <w:webHidden/>
              </w:rPr>
              <w:fldChar w:fldCharType="end"/>
            </w:r>
          </w:hyperlink>
        </w:p>
        <w:p w14:paraId="1970D85B" w14:textId="77777777" w:rsidR="00523DDF" w:rsidRDefault="00523DDF">
          <w:pPr>
            <w:pStyle w:val="TOC2"/>
            <w:tabs>
              <w:tab w:val="right" w:leader="dot" w:pos="9062"/>
            </w:tabs>
            <w:rPr>
              <w:rFonts w:eastAsiaTheme="minorEastAsia" w:cstheme="minorBidi"/>
              <w:noProof/>
              <w:lang w:eastAsia="de-CH"/>
            </w:rPr>
          </w:pPr>
          <w:hyperlink w:anchor="_Toc388969412" w:history="1">
            <w:r w:rsidRPr="00F67102">
              <w:rPr>
                <w:rStyle w:val="Hyperlink"/>
                <w:noProof/>
              </w:rPr>
              <w:t>2.6 Abhängigkeiten</w:t>
            </w:r>
            <w:r>
              <w:rPr>
                <w:noProof/>
                <w:webHidden/>
              </w:rPr>
              <w:tab/>
            </w:r>
            <w:r>
              <w:rPr>
                <w:noProof/>
                <w:webHidden/>
              </w:rPr>
              <w:fldChar w:fldCharType="begin"/>
            </w:r>
            <w:r>
              <w:rPr>
                <w:noProof/>
                <w:webHidden/>
              </w:rPr>
              <w:instrText xml:space="preserve"> PAGEREF _Toc388969412 \h </w:instrText>
            </w:r>
            <w:r>
              <w:rPr>
                <w:noProof/>
                <w:webHidden/>
              </w:rPr>
            </w:r>
            <w:r>
              <w:rPr>
                <w:noProof/>
                <w:webHidden/>
              </w:rPr>
              <w:fldChar w:fldCharType="separate"/>
            </w:r>
            <w:r>
              <w:rPr>
                <w:noProof/>
                <w:webHidden/>
              </w:rPr>
              <w:t>6</w:t>
            </w:r>
            <w:r>
              <w:rPr>
                <w:noProof/>
                <w:webHidden/>
              </w:rPr>
              <w:fldChar w:fldCharType="end"/>
            </w:r>
          </w:hyperlink>
        </w:p>
        <w:p w14:paraId="1928C8EB" w14:textId="77777777" w:rsidR="00523DDF" w:rsidRDefault="00523DDF">
          <w:pPr>
            <w:pStyle w:val="TOC1"/>
            <w:tabs>
              <w:tab w:val="right" w:leader="dot" w:pos="9062"/>
            </w:tabs>
            <w:rPr>
              <w:rFonts w:eastAsiaTheme="minorEastAsia" w:cstheme="minorBidi"/>
              <w:noProof/>
              <w:lang w:eastAsia="de-CH"/>
            </w:rPr>
          </w:pPr>
          <w:hyperlink w:anchor="_Toc388969413" w:history="1">
            <w:r w:rsidRPr="00F67102">
              <w:rPr>
                <w:rStyle w:val="Hyperlink"/>
                <w:noProof/>
              </w:rPr>
              <w:t>3. Use Cases</w:t>
            </w:r>
            <w:r>
              <w:rPr>
                <w:noProof/>
                <w:webHidden/>
              </w:rPr>
              <w:tab/>
            </w:r>
            <w:r>
              <w:rPr>
                <w:noProof/>
                <w:webHidden/>
              </w:rPr>
              <w:fldChar w:fldCharType="begin"/>
            </w:r>
            <w:r>
              <w:rPr>
                <w:noProof/>
                <w:webHidden/>
              </w:rPr>
              <w:instrText xml:space="preserve"> PAGEREF _Toc388969413 \h </w:instrText>
            </w:r>
            <w:r>
              <w:rPr>
                <w:noProof/>
                <w:webHidden/>
              </w:rPr>
            </w:r>
            <w:r>
              <w:rPr>
                <w:noProof/>
                <w:webHidden/>
              </w:rPr>
              <w:fldChar w:fldCharType="separate"/>
            </w:r>
            <w:r>
              <w:rPr>
                <w:noProof/>
                <w:webHidden/>
              </w:rPr>
              <w:t>7</w:t>
            </w:r>
            <w:r>
              <w:rPr>
                <w:noProof/>
                <w:webHidden/>
              </w:rPr>
              <w:fldChar w:fldCharType="end"/>
            </w:r>
          </w:hyperlink>
        </w:p>
        <w:p w14:paraId="4CB09924" w14:textId="77777777" w:rsidR="00523DDF" w:rsidRDefault="00523DDF">
          <w:pPr>
            <w:pStyle w:val="TOC2"/>
            <w:tabs>
              <w:tab w:val="right" w:leader="dot" w:pos="9062"/>
            </w:tabs>
            <w:rPr>
              <w:rFonts w:eastAsiaTheme="minorEastAsia" w:cstheme="minorBidi"/>
              <w:noProof/>
              <w:lang w:eastAsia="de-CH"/>
            </w:rPr>
          </w:pPr>
          <w:hyperlink w:anchor="_Toc388969414" w:history="1">
            <w:r w:rsidRPr="00F67102">
              <w:rPr>
                <w:rStyle w:val="Hyperlink"/>
                <w:noProof/>
              </w:rPr>
              <w:t>3.1 Use Case Diagramm</w:t>
            </w:r>
            <w:r>
              <w:rPr>
                <w:noProof/>
                <w:webHidden/>
              </w:rPr>
              <w:tab/>
            </w:r>
            <w:r>
              <w:rPr>
                <w:noProof/>
                <w:webHidden/>
              </w:rPr>
              <w:fldChar w:fldCharType="begin"/>
            </w:r>
            <w:r>
              <w:rPr>
                <w:noProof/>
                <w:webHidden/>
              </w:rPr>
              <w:instrText xml:space="preserve"> PAGEREF _Toc388969414 \h </w:instrText>
            </w:r>
            <w:r>
              <w:rPr>
                <w:noProof/>
                <w:webHidden/>
              </w:rPr>
            </w:r>
            <w:r>
              <w:rPr>
                <w:noProof/>
                <w:webHidden/>
              </w:rPr>
              <w:fldChar w:fldCharType="separate"/>
            </w:r>
            <w:r>
              <w:rPr>
                <w:noProof/>
                <w:webHidden/>
              </w:rPr>
              <w:t>7</w:t>
            </w:r>
            <w:r>
              <w:rPr>
                <w:noProof/>
                <w:webHidden/>
              </w:rPr>
              <w:fldChar w:fldCharType="end"/>
            </w:r>
          </w:hyperlink>
        </w:p>
        <w:p w14:paraId="2DEFD5A4" w14:textId="77777777" w:rsidR="00523DDF" w:rsidRDefault="00523DDF">
          <w:pPr>
            <w:pStyle w:val="TOC2"/>
            <w:tabs>
              <w:tab w:val="right" w:leader="dot" w:pos="9062"/>
            </w:tabs>
            <w:rPr>
              <w:rFonts w:eastAsiaTheme="minorEastAsia" w:cstheme="minorBidi"/>
              <w:noProof/>
              <w:lang w:eastAsia="de-CH"/>
            </w:rPr>
          </w:pPr>
          <w:hyperlink w:anchor="_Toc388969415" w:history="1">
            <w:r w:rsidRPr="00F67102">
              <w:rPr>
                <w:rStyle w:val="Hyperlink"/>
                <w:noProof/>
              </w:rPr>
              <w:t>3.2 Aktoren &amp; Stakeholder</w:t>
            </w:r>
            <w:r>
              <w:rPr>
                <w:noProof/>
                <w:webHidden/>
              </w:rPr>
              <w:tab/>
            </w:r>
            <w:r>
              <w:rPr>
                <w:noProof/>
                <w:webHidden/>
              </w:rPr>
              <w:fldChar w:fldCharType="begin"/>
            </w:r>
            <w:r>
              <w:rPr>
                <w:noProof/>
                <w:webHidden/>
              </w:rPr>
              <w:instrText xml:space="preserve"> PAGEREF _Toc388969415 \h </w:instrText>
            </w:r>
            <w:r>
              <w:rPr>
                <w:noProof/>
                <w:webHidden/>
              </w:rPr>
            </w:r>
            <w:r>
              <w:rPr>
                <w:noProof/>
                <w:webHidden/>
              </w:rPr>
              <w:fldChar w:fldCharType="separate"/>
            </w:r>
            <w:r>
              <w:rPr>
                <w:noProof/>
                <w:webHidden/>
              </w:rPr>
              <w:t>7</w:t>
            </w:r>
            <w:r>
              <w:rPr>
                <w:noProof/>
                <w:webHidden/>
              </w:rPr>
              <w:fldChar w:fldCharType="end"/>
            </w:r>
          </w:hyperlink>
        </w:p>
        <w:p w14:paraId="64E3CD11" w14:textId="77777777" w:rsidR="00523DDF" w:rsidRDefault="00523DDF">
          <w:pPr>
            <w:pStyle w:val="TOC3"/>
            <w:tabs>
              <w:tab w:val="right" w:leader="dot" w:pos="9062"/>
            </w:tabs>
            <w:rPr>
              <w:rFonts w:eastAsiaTheme="minorEastAsia" w:cstheme="minorBidi"/>
              <w:noProof/>
              <w:lang w:eastAsia="de-CH"/>
            </w:rPr>
          </w:pPr>
          <w:hyperlink w:anchor="_Toc388969416" w:history="1">
            <w:r w:rsidRPr="00F67102">
              <w:rPr>
                <w:rStyle w:val="Hyperlink"/>
                <w:noProof/>
              </w:rPr>
              <w:t>3.2.1 Arbeitgeber</w:t>
            </w:r>
            <w:r>
              <w:rPr>
                <w:noProof/>
                <w:webHidden/>
              </w:rPr>
              <w:tab/>
            </w:r>
            <w:r>
              <w:rPr>
                <w:noProof/>
                <w:webHidden/>
              </w:rPr>
              <w:fldChar w:fldCharType="begin"/>
            </w:r>
            <w:r>
              <w:rPr>
                <w:noProof/>
                <w:webHidden/>
              </w:rPr>
              <w:instrText xml:space="preserve"> PAGEREF _Toc388969416 \h </w:instrText>
            </w:r>
            <w:r>
              <w:rPr>
                <w:noProof/>
                <w:webHidden/>
              </w:rPr>
            </w:r>
            <w:r>
              <w:rPr>
                <w:noProof/>
                <w:webHidden/>
              </w:rPr>
              <w:fldChar w:fldCharType="separate"/>
            </w:r>
            <w:r>
              <w:rPr>
                <w:noProof/>
                <w:webHidden/>
              </w:rPr>
              <w:t>7</w:t>
            </w:r>
            <w:r>
              <w:rPr>
                <w:noProof/>
                <w:webHidden/>
              </w:rPr>
              <w:fldChar w:fldCharType="end"/>
            </w:r>
          </w:hyperlink>
        </w:p>
        <w:p w14:paraId="123EF2E0" w14:textId="77777777" w:rsidR="00523DDF" w:rsidRDefault="00523DDF">
          <w:pPr>
            <w:pStyle w:val="TOC3"/>
            <w:tabs>
              <w:tab w:val="right" w:leader="dot" w:pos="9062"/>
            </w:tabs>
            <w:rPr>
              <w:rFonts w:eastAsiaTheme="minorEastAsia" w:cstheme="minorBidi"/>
              <w:noProof/>
              <w:lang w:eastAsia="de-CH"/>
            </w:rPr>
          </w:pPr>
          <w:hyperlink w:anchor="_Toc388969417" w:history="1">
            <w:r w:rsidRPr="00F67102">
              <w:rPr>
                <w:rStyle w:val="Hyperlink"/>
                <w:noProof/>
              </w:rPr>
              <w:t>3.2.2 Projektleiter</w:t>
            </w:r>
            <w:r>
              <w:rPr>
                <w:noProof/>
                <w:webHidden/>
              </w:rPr>
              <w:tab/>
            </w:r>
            <w:r>
              <w:rPr>
                <w:noProof/>
                <w:webHidden/>
              </w:rPr>
              <w:fldChar w:fldCharType="begin"/>
            </w:r>
            <w:r>
              <w:rPr>
                <w:noProof/>
                <w:webHidden/>
              </w:rPr>
              <w:instrText xml:space="preserve"> PAGEREF _Toc388969417 \h </w:instrText>
            </w:r>
            <w:r>
              <w:rPr>
                <w:noProof/>
                <w:webHidden/>
              </w:rPr>
            </w:r>
            <w:r>
              <w:rPr>
                <w:noProof/>
                <w:webHidden/>
              </w:rPr>
              <w:fldChar w:fldCharType="separate"/>
            </w:r>
            <w:r>
              <w:rPr>
                <w:noProof/>
                <w:webHidden/>
              </w:rPr>
              <w:t>8</w:t>
            </w:r>
            <w:r>
              <w:rPr>
                <w:noProof/>
                <w:webHidden/>
              </w:rPr>
              <w:fldChar w:fldCharType="end"/>
            </w:r>
          </w:hyperlink>
        </w:p>
        <w:p w14:paraId="13F82BDB" w14:textId="77777777" w:rsidR="00523DDF" w:rsidRDefault="00523DDF">
          <w:pPr>
            <w:pStyle w:val="TOC3"/>
            <w:tabs>
              <w:tab w:val="right" w:leader="dot" w:pos="9062"/>
            </w:tabs>
            <w:rPr>
              <w:rFonts w:eastAsiaTheme="minorEastAsia" w:cstheme="minorBidi"/>
              <w:noProof/>
              <w:lang w:eastAsia="de-CH"/>
            </w:rPr>
          </w:pPr>
          <w:hyperlink w:anchor="_Toc388969418" w:history="1">
            <w:r w:rsidRPr="00F67102">
              <w:rPr>
                <w:rStyle w:val="Hyperlink"/>
                <w:noProof/>
              </w:rPr>
              <w:t>3.2.3 Mitarbeiter</w:t>
            </w:r>
            <w:r>
              <w:rPr>
                <w:noProof/>
                <w:webHidden/>
              </w:rPr>
              <w:tab/>
            </w:r>
            <w:r>
              <w:rPr>
                <w:noProof/>
                <w:webHidden/>
              </w:rPr>
              <w:fldChar w:fldCharType="begin"/>
            </w:r>
            <w:r>
              <w:rPr>
                <w:noProof/>
                <w:webHidden/>
              </w:rPr>
              <w:instrText xml:space="preserve"> PAGEREF _Toc388969418 \h </w:instrText>
            </w:r>
            <w:r>
              <w:rPr>
                <w:noProof/>
                <w:webHidden/>
              </w:rPr>
            </w:r>
            <w:r>
              <w:rPr>
                <w:noProof/>
                <w:webHidden/>
              </w:rPr>
              <w:fldChar w:fldCharType="separate"/>
            </w:r>
            <w:r>
              <w:rPr>
                <w:noProof/>
                <w:webHidden/>
              </w:rPr>
              <w:t>8</w:t>
            </w:r>
            <w:r>
              <w:rPr>
                <w:noProof/>
                <w:webHidden/>
              </w:rPr>
              <w:fldChar w:fldCharType="end"/>
            </w:r>
          </w:hyperlink>
        </w:p>
        <w:p w14:paraId="32B7380B" w14:textId="77777777" w:rsidR="00523DDF" w:rsidRDefault="00523DDF">
          <w:pPr>
            <w:pStyle w:val="TOC2"/>
            <w:tabs>
              <w:tab w:val="right" w:leader="dot" w:pos="9062"/>
            </w:tabs>
            <w:rPr>
              <w:rFonts w:eastAsiaTheme="minorEastAsia" w:cstheme="minorBidi"/>
              <w:noProof/>
              <w:lang w:eastAsia="de-CH"/>
            </w:rPr>
          </w:pPr>
          <w:hyperlink w:anchor="_Toc388969419" w:history="1">
            <w:r w:rsidRPr="00F67102">
              <w:rPr>
                <w:rStyle w:val="Hyperlink"/>
                <w:noProof/>
              </w:rPr>
              <w:t>3.3 Beschreibung (Brief)</w:t>
            </w:r>
            <w:r>
              <w:rPr>
                <w:noProof/>
                <w:webHidden/>
              </w:rPr>
              <w:tab/>
            </w:r>
            <w:r>
              <w:rPr>
                <w:noProof/>
                <w:webHidden/>
              </w:rPr>
              <w:fldChar w:fldCharType="begin"/>
            </w:r>
            <w:r>
              <w:rPr>
                <w:noProof/>
                <w:webHidden/>
              </w:rPr>
              <w:instrText xml:space="preserve"> PAGEREF _Toc388969419 \h </w:instrText>
            </w:r>
            <w:r>
              <w:rPr>
                <w:noProof/>
                <w:webHidden/>
              </w:rPr>
            </w:r>
            <w:r>
              <w:rPr>
                <w:noProof/>
                <w:webHidden/>
              </w:rPr>
              <w:fldChar w:fldCharType="separate"/>
            </w:r>
            <w:r>
              <w:rPr>
                <w:noProof/>
                <w:webHidden/>
              </w:rPr>
              <w:t>8</w:t>
            </w:r>
            <w:r>
              <w:rPr>
                <w:noProof/>
                <w:webHidden/>
              </w:rPr>
              <w:fldChar w:fldCharType="end"/>
            </w:r>
          </w:hyperlink>
        </w:p>
        <w:p w14:paraId="39EDBC69" w14:textId="77777777" w:rsidR="00523DDF" w:rsidRDefault="00523DDF">
          <w:pPr>
            <w:pStyle w:val="TOC3"/>
            <w:tabs>
              <w:tab w:val="right" w:leader="dot" w:pos="9062"/>
            </w:tabs>
            <w:rPr>
              <w:rFonts w:eastAsiaTheme="minorEastAsia" w:cstheme="minorBidi"/>
              <w:noProof/>
              <w:lang w:eastAsia="de-CH"/>
            </w:rPr>
          </w:pPr>
          <w:hyperlink w:anchor="_Toc388969420" w:history="1">
            <w:r w:rsidRPr="00F67102">
              <w:rPr>
                <w:rStyle w:val="Hyperlink"/>
                <w:noProof/>
              </w:rPr>
              <w:t>3.3.1 UC01 Arbeitssession erfassen</w:t>
            </w:r>
            <w:r>
              <w:rPr>
                <w:noProof/>
                <w:webHidden/>
              </w:rPr>
              <w:tab/>
            </w:r>
            <w:r>
              <w:rPr>
                <w:noProof/>
                <w:webHidden/>
              </w:rPr>
              <w:fldChar w:fldCharType="begin"/>
            </w:r>
            <w:r>
              <w:rPr>
                <w:noProof/>
                <w:webHidden/>
              </w:rPr>
              <w:instrText xml:space="preserve"> PAGEREF _Toc388969420 \h </w:instrText>
            </w:r>
            <w:r>
              <w:rPr>
                <w:noProof/>
                <w:webHidden/>
              </w:rPr>
            </w:r>
            <w:r>
              <w:rPr>
                <w:noProof/>
                <w:webHidden/>
              </w:rPr>
              <w:fldChar w:fldCharType="separate"/>
            </w:r>
            <w:r>
              <w:rPr>
                <w:noProof/>
                <w:webHidden/>
              </w:rPr>
              <w:t>8</w:t>
            </w:r>
            <w:r>
              <w:rPr>
                <w:noProof/>
                <w:webHidden/>
              </w:rPr>
              <w:fldChar w:fldCharType="end"/>
            </w:r>
          </w:hyperlink>
        </w:p>
        <w:p w14:paraId="7061EDBF" w14:textId="77777777" w:rsidR="00523DDF" w:rsidRDefault="00523DDF">
          <w:pPr>
            <w:pStyle w:val="TOC3"/>
            <w:tabs>
              <w:tab w:val="right" w:leader="dot" w:pos="9062"/>
            </w:tabs>
            <w:rPr>
              <w:rFonts w:eastAsiaTheme="minorEastAsia" w:cstheme="minorBidi"/>
              <w:noProof/>
              <w:lang w:eastAsia="de-CH"/>
            </w:rPr>
          </w:pPr>
          <w:hyperlink w:anchor="_Toc388969421" w:history="1">
            <w:r w:rsidRPr="00F67102">
              <w:rPr>
                <w:rStyle w:val="Hyperlink"/>
                <w:noProof/>
              </w:rPr>
              <w:t>3.3.2 UC02 Pause erfassen</w:t>
            </w:r>
            <w:r>
              <w:rPr>
                <w:noProof/>
                <w:webHidden/>
              </w:rPr>
              <w:tab/>
            </w:r>
            <w:r>
              <w:rPr>
                <w:noProof/>
                <w:webHidden/>
              </w:rPr>
              <w:fldChar w:fldCharType="begin"/>
            </w:r>
            <w:r>
              <w:rPr>
                <w:noProof/>
                <w:webHidden/>
              </w:rPr>
              <w:instrText xml:space="preserve"> PAGEREF _Toc388969421 \h </w:instrText>
            </w:r>
            <w:r>
              <w:rPr>
                <w:noProof/>
                <w:webHidden/>
              </w:rPr>
            </w:r>
            <w:r>
              <w:rPr>
                <w:noProof/>
                <w:webHidden/>
              </w:rPr>
              <w:fldChar w:fldCharType="separate"/>
            </w:r>
            <w:r>
              <w:rPr>
                <w:noProof/>
                <w:webHidden/>
              </w:rPr>
              <w:t>8</w:t>
            </w:r>
            <w:r>
              <w:rPr>
                <w:noProof/>
                <w:webHidden/>
              </w:rPr>
              <w:fldChar w:fldCharType="end"/>
            </w:r>
          </w:hyperlink>
        </w:p>
        <w:p w14:paraId="77EA9DE9" w14:textId="77777777" w:rsidR="00523DDF" w:rsidRDefault="00523DDF">
          <w:pPr>
            <w:pStyle w:val="TOC3"/>
            <w:tabs>
              <w:tab w:val="right" w:leader="dot" w:pos="9062"/>
            </w:tabs>
            <w:rPr>
              <w:rFonts w:eastAsiaTheme="minorEastAsia" w:cstheme="minorBidi"/>
              <w:noProof/>
              <w:lang w:eastAsia="de-CH"/>
            </w:rPr>
          </w:pPr>
          <w:hyperlink w:anchor="_Toc388969422" w:history="1">
            <w:r w:rsidRPr="00F67102">
              <w:rPr>
                <w:rStyle w:val="Hyperlink"/>
                <w:noProof/>
              </w:rPr>
              <w:t>3.3.3 UC03 Projektarbeitszeit erfassen</w:t>
            </w:r>
            <w:r>
              <w:rPr>
                <w:noProof/>
                <w:webHidden/>
              </w:rPr>
              <w:tab/>
            </w:r>
            <w:r>
              <w:rPr>
                <w:noProof/>
                <w:webHidden/>
              </w:rPr>
              <w:fldChar w:fldCharType="begin"/>
            </w:r>
            <w:r>
              <w:rPr>
                <w:noProof/>
                <w:webHidden/>
              </w:rPr>
              <w:instrText xml:space="preserve"> PAGEREF _Toc388969422 \h </w:instrText>
            </w:r>
            <w:r>
              <w:rPr>
                <w:noProof/>
                <w:webHidden/>
              </w:rPr>
            </w:r>
            <w:r>
              <w:rPr>
                <w:noProof/>
                <w:webHidden/>
              </w:rPr>
              <w:fldChar w:fldCharType="separate"/>
            </w:r>
            <w:r>
              <w:rPr>
                <w:noProof/>
                <w:webHidden/>
              </w:rPr>
              <w:t>8</w:t>
            </w:r>
            <w:r>
              <w:rPr>
                <w:noProof/>
                <w:webHidden/>
              </w:rPr>
              <w:fldChar w:fldCharType="end"/>
            </w:r>
          </w:hyperlink>
        </w:p>
        <w:p w14:paraId="7EB8F8A4" w14:textId="77777777" w:rsidR="00523DDF" w:rsidRDefault="00523DDF">
          <w:pPr>
            <w:pStyle w:val="TOC3"/>
            <w:tabs>
              <w:tab w:val="right" w:leader="dot" w:pos="9062"/>
            </w:tabs>
            <w:rPr>
              <w:rFonts w:eastAsiaTheme="minorEastAsia" w:cstheme="minorBidi"/>
              <w:noProof/>
              <w:lang w:eastAsia="de-CH"/>
            </w:rPr>
          </w:pPr>
          <w:hyperlink w:anchor="_Toc388969423" w:history="1">
            <w:r w:rsidRPr="00F67102">
              <w:rPr>
                <w:rStyle w:val="Hyperlink"/>
                <w:noProof/>
              </w:rPr>
              <w:t>3.3.4 UC04 Benutzer verwalten</w:t>
            </w:r>
            <w:r>
              <w:rPr>
                <w:noProof/>
                <w:webHidden/>
              </w:rPr>
              <w:tab/>
            </w:r>
            <w:r>
              <w:rPr>
                <w:noProof/>
                <w:webHidden/>
              </w:rPr>
              <w:fldChar w:fldCharType="begin"/>
            </w:r>
            <w:r>
              <w:rPr>
                <w:noProof/>
                <w:webHidden/>
              </w:rPr>
              <w:instrText xml:space="preserve"> PAGEREF _Toc388969423 \h </w:instrText>
            </w:r>
            <w:r>
              <w:rPr>
                <w:noProof/>
                <w:webHidden/>
              </w:rPr>
            </w:r>
            <w:r>
              <w:rPr>
                <w:noProof/>
                <w:webHidden/>
              </w:rPr>
              <w:fldChar w:fldCharType="separate"/>
            </w:r>
            <w:r>
              <w:rPr>
                <w:noProof/>
                <w:webHidden/>
              </w:rPr>
              <w:t>8</w:t>
            </w:r>
            <w:r>
              <w:rPr>
                <w:noProof/>
                <w:webHidden/>
              </w:rPr>
              <w:fldChar w:fldCharType="end"/>
            </w:r>
          </w:hyperlink>
        </w:p>
        <w:p w14:paraId="1927954E" w14:textId="77777777" w:rsidR="00523DDF" w:rsidRDefault="00523DDF">
          <w:pPr>
            <w:pStyle w:val="TOC3"/>
            <w:tabs>
              <w:tab w:val="right" w:leader="dot" w:pos="9062"/>
            </w:tabs>
            <w:rPr>
              <w:rFonts w:eastAsiaTheme="minorEastAsia" w:cstheme="minorBidi"/>
              <w:noProof/>
              <w:lang w:eastAsia="de-CH"/>
            </w:rPr>
          </w:pPr>
          <w:hyperlink w:anchor="_Toc388969424" w:history="1">
            <w:r w:rsidRPr="00F67102">
              <w:rPr>
                <w:rStyle w:val="Hyperlink"/>
                <w:noProof/>
              </w:rPr>
              <w:t>3.3.5 UC05 Arbeitszeiten auswerten</w:t>
            </w:r>
            <w:r>
              <w:rPr>
                <w:noProof/>
                <w:webHidden/>
              </w:rPr>
              <w:tab/>
            </w:r>
            <w:r>
              <w:rPr>
                <w:noProof/>
                <w:webHidden/>
              </w:rPr>
              <w:fldChar w:fldCharType="begin"/>
            </w:r>
            <w:r>
              <w:rPr>
                <w:noProof/>
                <w:webHidden/>
              </w:rPr>
              <w:instrText xml:space="preserve"> PAGEREF _Toc388969424 \h </w:instrText>
            </w:r>
            <w:r>
              <w:rPr>
                <w:noProof/>
                <w:webHidden/>
              </w:rPr>
            </w:r>
            <w:r>
              <w:rPr>
                <w:noProof/>
                <w:webHidden/>
              </w:rPr>
              <w:fldChar w:fldCharType="separate"/>
            </w:r>
            <w:r>
              <w:rPr>
                <w:noProof/>
                <w:webHidden/>
              </w:rPr>
              <w:t>9</w:t>
            </w:r>
            <w:r>
              <w:rPr>
                <w:noProof/>
                <w:webHidden/>
              </w:rPr>
              <w:fldChar w:fldCharType="end"/>
            </w:r>
          </w:hyperlink>
        </w:p>
        <w:p w14:paraId="1E979034" w14:textId="77777777" w:rsidR="00523DDF" w:rsidRDefault="00523DDF">
          <w:pPr>
            <w:pStyle w:val="TOC3"/>
            <w:tabs>
              <w:tab w:val="right" w:leader="dot" w:pos="9062"/>
            </w:tabs>
            <w:rPr>
              <w:rFonts w:eastAsiaTheme="minorEastAsia" w:cstheme="minorBidi"/>
              <w:noProof/>
              <w:lang w:eastAsia="de-CH"/>
            </w:rPr>
          </w:pPr>
          <w:hyperlink w:anchor="_Toc388969425" w:history="1">
            <w:r w:rsidRPr="00F67102">
              <w:rPr>
                <w:rStyle w:val="Hyperlink"/>
                <w:noProof/>
              </w:rPr>
              <w:t>3.3.6 UC06 Export zu CSV</w:t>
            </w:r>
            <w:r>
              <w:rPr>
                <w:noProof/>
                <w:webHidden/>
              </w:rPr>
              <w:tab/>
            </w:r>
            <w:r>
              <w:rPr>
                <w:noProof/>
                <w:webHidden/>
              </w:rPr>
              <w:fldChar w:fldCharType="begin"/>
            </w:r>
            <w:r>
              <w:rPr>
                <w:noProof/>
                <w:webHidden/>
              </w:rPr>
              <w:instrText xml:space="preserve"> PAGEREF _Toc388969425 \h </w:instrText>
            </w:r>
            <w:r>
              <w:rPr>
                <w:noProof/>
                <w:webHidden/>
              </w:rPr>
            </w:r>
            <w:r>
              <w:rPr>
                <w:noProof/>
                <w:webHidden/>
              </w:rPr>
              <w:fldChar w:fldCharType="separate"/>
            </w:r>
            <w:r>
              <w:rPr>
                <w:noProof/>
                <w:webHidden/>
              </w:rPr>
              <w:t>9</w:t>
            </w:r>
            <w:r>
              <w:rPr>
                <w:noProof/>
                <w:webHidden/>
              </w:rPr>
              <w:fldChar w:fldCharType="end"/>
            </w:r>
          </w:hyperlink>
        </w:p>
        <w:p w14:paraId="3783DD94" w14:textId="77777777" w:rsidR="00523DDF" w:rsidRDefault="00523DDF">
          <w:pPr>
            <w:pStyle w:val="TOC3"/>
            <w:tabs>
              <w:tab w:val="right" w:leader="dot" w:pos="9062"/>
            </w:tabs>
            <w:rPr>
              <w:rFonts w:eastAsiaTheme="minorEastAsia" w:cstheme="minorBidi"/>
              <w:noProof/>
              <w:lang w:eastAsia="de-CH"/>
            </w:rPr>
          </w:pPr>
          <w:hyperlink w:anchor="_Toc388969426" w:history="1">
            <w:r w:rsidRPr="00F67102">
              <w:rPr>
                <w:rStyle w:val="Hyperlink"/>
                <w:noProof/>
              </w:rPr>
              <w:t>3.3.7 UC07 Projekt verwalten</w:t>
            </w:r>
            <w:r>
              <w:rPr>
                <w:noProof/>
                <w:webHidden/>
              </w:rPr>
              <w:tab/>
            </w:r>
            <w:r>
              <w:rPr>
                <w:noProof/>
                <w:webHidden/>
              </w:rPr>
              <w:fldChar w:fldCharType="begin"/>
            </w:r>
            <w:r>
              <w:rPr>
                <w:noProof/>
                <w:webHidden/>
              </w:rPr>
              <w:instrText xml:space="preserve"> PAGEREF _Toc388969426 \h </w:instrText>
            </w:r>
            <w:r>
              <w:rPr>
                <w:noProof/>
                <w:webHidden/>
              </w:rPr>
            </w:r>
            <w:r>
              <w:rPr>
                <w:noProof/>
                <w:webHidden/>
              </w:rPr>
              <w:fldChar w:fldCharType="separate"/>
            </w:r>
            <w:r>
              <w:rPr>
                <w:noProof/>
                <w:webHidden/>
              </w:rPr>
              <w:t>9</w:t>
            </w:r>
            <w:r>
              <w:rPr>
                <w:noProof/>
                <w:webHidden/>
              </w:rPr>
              <w:fldChar w:fldCharType="end"/>
            </w:r>
          </w:hyperlink>
        </w:p>
        <w:p w14:paraId="58D84391" w14:textId="77777777" w:rsidR="00523DDF" w:rsidRDefault="00523DDF">
          <w:pPr>
            <w:pStyle w:val="TOC3"/>
            <w:tabs>
              <w:tab w:val="right" w:leader="dot" w:pos="9062"/>
            </w:tabs>
            <w:rPr>
              <w:rFonts w:eastAsiaTheme="minorEastAsia" w:cstheme="minorBidi"/>
              <w:noProof/>
              <w:lang w:eastAsia="de-CH"/>
            </w:rPr>
          </w:pPr>
          <w:hyperlink w:anchor="_Toc388969427" w:history="1">
            <w:r w:rsidRPr="00F67102">
              <w:rPr>
                <w:rStyle w:val="Hyperlink"/>
                <w:noProof/>
              </w:rPr>
              <w:t>3.3.8 UC08 Projekt analysieren</w:t>
            </w:r>
            <w:r>
              <w:rPr>
                <w:noProof/>
                <w:webHidden/>
              </w:rPr>
              <w:tab/>
            </w:r>
            <w:r>
              <w:rPr>
                <w:noProof/>
                <w:webHidden/>
              </w:rPr>
              <w:fldChar w:fldCharType="begin"/>
            </w:r>
            <w:r>
              <w:rPr>
                <w:noProof/>
                <w:webHidden/>
              </w:rPr>
              <w:instrText xml:space="preserve"> PAGEREF _Toc388969427 \h </w:instrText>
            </w:r>
            <w:r>
              <w:rPr>
                <w:noProof/>
                <w:webHidden/>
              </w:rPr>
            </w:r>
            <w:r>
              <w:rPr>
                <w:noProof/>
                <w:webHidden/>
              </w:rPr>
              <w:fldChar w:fldCharType="separate"/>
            </w:r>
            <w:r>
              <w:rPr>
                <w:noProof/>
                <w:webHidden/>
              </w:rPr>
              <w:t>9</w:t>
            </w:r>
            <w:r>
              <w:rPr>
                <w:noProof/>
                <w:webHidden/>
              </w:rPr>
              <w:fldChar w:fldCharType="end"/>
            </w:r>
          </w:hyperlink>
        </w:p>
        <w:p w14:paraId="7BA4F27B" w14:textId="77777777" w:rsidR="00523DDF" w:rsidRDefault="00523DDF">
          <w:pPr>
            <w:pStyle w:val="TOC2"/>
            <w:tabs>
              <w:tab w:val="right" w:leader="dot" w:pos="9062"/>
            </w:tabs>
            <w:rPr>
              <w:rFonts w:eastAsiaTheme="minorEastAsia" w:cstheme="minorBidi"/>
              <w:noProof/>
              <w:lang w:eastAsia="de-CH"/>
            </w:rPr>
          </w:pPr>
          <w:hyperlink w:anchor="_Toc388969428" w:history="1">
            <w:r w:rsidRPr="00F67102">
              <w:rPr>
                <w:rStyle w:val="Hyperlink"/>
                <w:noProof/>
              </w:rPr>
              <w:t>3.4 Beschreibung (Fully Dressed)</w:t>
            </w:r>
            <w:r>
              <w:rPr>
                <w:noProof/>
                <w:webHidden/>
              </w:rPr>
              <w:tab/>
            </w:r>
            <w:r>
              <w:rPr>
                <w:noProof/>
                <w:webHidden/>
              </w:rPr>
              <w:fldChar w:fldCharType="begin"/>
            </w:r>
            <w:r>
              <w:rPr>
                <w:noProof/>
                <w:webHidden/>
              </w:rPr>
              <w:instrText xml:space="preserve"> PAGEREF _Toc388969428 \h </w:instrText>
            </w:r>
            <w:r>
              <w:rPr>
                <w:noProof/>
                <w:webHidden/>
              </w:rPr>
            </w:r>
            <w:r>
              <w:rPr>
                <w:noProof/>
                <w:webHidden/>
              </w:rPr>
              <w:fldChar w:fldCharType="separate"/>
            </w:r>
            <w:r>
              <w:rPr>
                <w:noProof/>
                <w:webHidden/>
              </w:rPr>
              <w:t>9</w:t>
            </w:r>
            <w:r>
              <w:rPr>
                <w:noProof/>
                <w:webHidden/>
              </w:rPr>
              <w:fldChar w:fldCharType="end"/>
            </w:r>
          </w:hyperlink>
        </w:p>
        <w:p w14:paraId="01F74C9A" w14:textId="77777777" w:rsidR="00523DDF" w:rsidRDefault="00523DDF">
          <w:pPr>
            <w:pStyle w:val="TOC3"/>
            <w:tabs>
              <w:tab w:val="right" w:leader="dot" w:pos="9062"/>
            </w:tabs>
            <w:rPr>
              <w:rFonts w:eastAsiaTheme="minorEastAsia" w:cstheme="minorBidi"/>
              <w:noProof/>
              <w:lang w:eastAsia="de-CH"/>
            </w:rPr>
          </w:pPr>
          <w:hyperlink w:anchor="_Toc388969429" w:history="1">
            <w:r w:rsidRPr="00F67102">
              <w:rPr>
                <w:rStyle w:val="Hyperlink"/>
                <w:noProof/>
              </w:rPr>
              <w:t>3.4.1 UC01 Arbeitszeit erfassen</w:t>
            </w:r>
            <w:r>
              <w:rPr>
                <w:noProof/>
                <w:webHidden/>
              </w:rPr>
              <w:tab/>
            </w:r>
            <w:r>
              <w:rPr>
                <w:noProof/>
                <w:webHidden/>
              </w:rPr>
              <w:fldChar w:fldCharType="begin"/>
            </w:r>
            <w:r>
              <w:rPr>
                <w:noProof/>
                <w:webHidden/>
              </w:rPr>
              <w:instrText xml:space="preserve"> PAGEREF _Toc388969429 \h </w:instrText>
            </w:r>
            <w:r>
              <w:rPr>
                <w:noProof/>
                <w:webHidden/>
              </w:rPr>
            </w:r>
            <w:r>
              <w:rPr>
                <w:noProof/>
                <w:webHidden/>
              </w:rPr>
              <w:fldChar w:fldCharType="separate"/>
            </w:r>
            <w:r>
              <w:rPr>
                <w:noProof/>
                <w:webHidden/>
              </w:rPr>
              <w:t>9</w:t>
            </w:r>
            <w:r>
              <w:rPr>
                <w:noProof/>
                <w:webHidden/>
              </w:rPr>
              <w:fldChar w:fldCharType="end"/>
            </w:r>
          </w:hyperlink>
        </w:p>
        <w:p w14:paraId="0742636D" w14:textId="77777777" w:rsidR="00523DDF" w:rsidRDefault="00523DDF">
          <w:pPr>
            <w:pStyle w:val="TOC3"/>
            <w:tabs>
              <w:tab w:val="right" w:leader="dot" w:pos="9062"/>
            </w:tabs>
            <w:rPr>
              <w:rFonts w:eastAsiaTheme="minorEastAsia" w:cstheme="minorBidi"/>
              <w:noProof/>
              <w:lang w:eastAsia="de-CH"/>
            </w:rPr>
          </w:pPr>
          <w:hyperlink w:anchor="_Toc388969430" w:history="1">
            <w:r w:rsidRPr="00F67102">
              <w:rPr>
                <w:rStyle w:val="Hyperlink"/>
                <w:noProof/>
              </w:rPr>
              <w:t>3.4.2 UC08 Projekt analysieren</w:t>
            </w:r>
            <w:r>
              <w:rPr>
                <w:noProof/>
                <w:webHidden/>
              </w:rPr>
              <w:tab/>
            </w:r>
            <w:r>
              <w:rPr>
                <w:noProof/>
                <w:webHidden/>
              </w:rPr>
              <w:fldChar w:fldCharType="begin"/>
            </w:r>
            <w:r>
              <w:rPr>
                <w:noProof/>
                <w:webHidden/>
              </w:rPr>
              <w:instrText xml:space="preserve"> PAGEREF _Toc388969430 \h </w:instrText>
            </w:r>
            <w:r>
              <w:rPr>
                <w:noProof/>
                <w:webHidden/>
              </w:rPr>
            </w:r>
            <w:r>
              <w:rPr>
                <w:noProof/>
                <w:webHidden/>
              </w:rPr>
              <w:fldChar w:fldCharType="separate"/>
            </w:r>
            <w:r>
              <w:rPr>
                <w:noProof/>
                <w:webHidden/>
              </w:rPr>
              <w:t>10</w:t>
            </w:r>
            <w:r>
              <w:rPr>
                <w:noProof/>
                <w:webHidden/>
              </w:rPr>
              <w:fldChar w:fldCharType="end"/>
            </w:r>
          </w:hyperlink>
        </w:p>
        <w:p w14:paraId="18ECF7E9" w14:textId="77777777" w:rsidR="00523DDF" w:rsidRDefault="00523DDF">
          <w:pPr>
            <w:pStyle w:val="TOC1"/>
            <w:tabs>
              <w:tab w:val="right" w:leader="dot" w:pos="9062"/>
            </w:tabs>
            <w:rPr>
              <w:rFonts w:eastAsiaTheme="minorEastAsia" w:cstheme="minorBidi"/>
              <w:noProof/>
              <w:lang w:eastAsia="de-CH"/>
            </w:rPr>
          </w:pPr>
          <w:hyperlink w:anchor="_Toc388969431" w:history="1">
            <w:r w:rsidRPr="00F67102">
              <w:rPr>
                <w:rStyle w:val="Hyperlink"/>
                <w:noProof/>
              </w:rPr>
              <w:t>4. Nicht funktionale Anforderungen</w:t>
            </w:r>
            <w:r>
              <w:rPr>
                <w:noProof/>
                <w:webHidden/>
              </w:rPr>
              <w:tab/>
            </w:r>
            <w:r>
              <w:rPr>
                <w:noProof/>
                <w:webHidden/>
              </w:rPr>
              <w:fldChar w:fldCharType="begin"/>
            </w:r>
            <w:r>
              <w:rPr>
                <w:noProof/>
                <w:webHidden/>
              </w:rPr>
              <w:instrText xml:space="preserve"> PAGEREF _Toc388969431 \h </w:instrText>
            </w:r>
            <w:r>
              <w:rPr>
                <w:noProof/>
                <w:webHidden/>
              </w:rPr>
            </w:r>
            <w:r>
              <w:rPr>
                <w:noProof/>
                <w:webHidden/>
              </w:rPr>
              <w:fldChar w:fldCharType="separate"/>
            </w:r>
            <w:r>
              <w:rPr>
                <w:noProof/>
                <w:webHidden/>
              </w:rPr>
              <w:t>12</w:t>
            </w:r>
            <w:r>
              <w:rPr>
                <w:noProof/>
                <w:webHidden/>
              </w:rPr>
              <w:fldChar w:fldCharType="end"/>
            </w:r>
          </w:hyperlink>
        </w:p>
        <w:p w14:paraId="55EF6FAA" w14:textId="77777777" w:rsidR="00523DDF" w:rsidRDefault="00523DDF">
          <w:pPr>
            <w:pStyle w:val="TOC2"/>
            <w:tabs>
              <w:tab w:val="right" w:leader="dot" w:pos="9062"/>
            </w:tabs>
            <w:rPr>
              <w:rFonts w:eastAsiaTheme="minorEastAsia" w:cstheme="minorBidi"/>
              <w:noProof/>
              <w:lang w:eastAsia="de-CH"/>
            </w:rPr>
          </w:pPr>
          <w:hyperlink w:anchor="_Toc388969432" w:history="1">
            <w:r w:rsidRPr="00F67102">
              <w:rPr>
                <w:rStyle w:val="Hyperlink"/>
                <w:noProof/>
              </w:rPr>
              <w:t>4.1 Leistung</w:t>
            </w:r>
            <w:r>
              <w:rPr>
                <w:noProof/>
                <w:webHidden/>
              </w:rPr>
              <w:tab/>
            </w:r>
            <w:r>
              <w:rPr>
                <w:noProof/>
                <w:webHidden/>
              </w:rPr>
              <w:fldChar w:fldCharType="begin"/>
            </w:r>
            <w:r>
              <w:rPr>
                <w:noProof/>
                <w:webHidden/>
              </w:rPr>
              <w:instrText xml:space="preserve"> PAGEREF _Toc388969432 \h </w:instrText>
            </w:r>
            <w:r>
              <w:rPr>
                <w:noProof/>
                <w:webHidden/>
              </w:rPr>
            </w:r>
            <w:r>
              <w:rPr>
                <w:noProof/>
                <w:webHidden/>
              </w:rPr>
              <w:fldChar w:fldCharType="separate"/>
            </w:r>
            <w:r>
              <w:rPr>
                <w:noProof/>
                <w:webHidden/>
              </w:rPr>
              <w:t>12</w:t>
            </w:r>
            <w:r>
              <w:rPr>
                <w:noProof/>
                <w:webHidden/>
              </w:rPr>
              <w:fldChar w:fldCharType="end"/>
            </w:r>
          </w:hyperlink>
        </w:p>
        <w:p w14:paraId="5D9BA908" w14:textId="77777777" w:rsidR="00523DDF" w:rsidRDefault="00523DDF">
          <w:pPr>
            <w:pStyle w:val="TOC2"/>
            <w:tabs>
              <w:tab w:val="right" w:leader="dot" w:pos="9062"/>
            </w:tabs>
            <w:rPr>
              <w:rFonts w:eastAsiaTheme="minorEastAsia" w:cstheme="minorBidi"/>
              <w:noProof/>
              <w:lang w:eastAsia="de-CH"/>
            </w:rPr>
          </w:pPr>
          <w:hyperlink w:anchor="_Toc388969433" w:history="1">
            <w:r w:rsidRPr="00F67102">
              <w:rPr>
                <w:rStyle w:val="Hyperlink"/>
                <w:noProof/>
              </w:rPr>
              <w:t>4.2 Mengen</w:t>
            </w:r>
            <w:r>
              <w:rPr>
                <w:noProof/>
                <w:webHidden/>
              </w:rPr>
              <w:tab/>
            </w:r>
            <w:r>
              <w:rPr>
                <w:noProof/>
                <w:webHidden/>
              </w:rPr>
              <w:fldChar w:fldCharType="begin"/>
            </w:r>
            <w:r>
              <w:rPr>
                <w:noProof/>
                <w:webHidden/>
              </w:rPr>
              <w:instrText xml:space="preserve"> PAGEREF _Toc388969433 \h </w:instrText>
            </w:r>
            <w:r>
              <w:rPr>
                <w:noProof/>
                <w:webHidden/>
              </w:rPr>
            </w:r>
            <w:r>
              <w:rPr>
                <w:noProof/>
                <w:webHidden/>
              </w:rPr>
              <w:fldChar w:fldCharType="separate"/>
            </w:r>
            <w:r>
              <w:rPr>
                <w:noProof/>
                <w:webHidden/>
              </w:rPr>
              <w:t>12</w:t>
            </w:r>
            <w:r>
              <w:rPr>
                <w:noProof/>
                <w:webHidden/>
              </w:rPr>
              <w:fldChar w:fldCharType="end"/>
            </w:r>
          </w:hyperlink>
        </w:p>
        <w:p w14:paraId="37B07904" w14:textId="77777777" w:rsidR="00523DDF" w:rsidRDefault="00523DDF">
          <w:pPr>
            <w:pStyle w:val="TOC2"/>
            <w:tabs>
              <w:tab w:val="right" w:leader="dot" w:pos="9062"/>
            </w:tabs>
            <w:rPr>
              <w:rFonts w:eastAsiaTheme="minorEastAsia" w:cstheme="minorBidi"/>
              <w:noProof/>
              <w:lang w:eastAsia="de-CH"/>
            </w:rPr>
          </w:pPr>
          <w:hyperlink w:anchor="_Toc388969434" w:history="1">
            <w:r w:rsidRPr="00F67102">
              <w:rPr>
                <w:rStyle w:val="Hyperlink"/>
                <w:noProof/>
              </w:rPr>
              <w:t>4.3 Qualitätsmerkmale (ISO 9126)</w:t>
            </w:r>
            <w:r>
              <w:rPr>
                <w:noProof/>
                <w:webHidden/>
              </w:rPr>
              <w:tab/>
            </w:r>
            <w:r>
              <w:rPr>
                <w:noProof/>
                <w:webHidden/>
              </w:rPr>
              <w:fldChar w:fldCharType="begin"/>
            </w:r>
            <w:r>
              <w:rPr>
                <w:noProof/>
                <w:webHidden/>
              </w:rPr>
              <w:instrText xml:space="preserve"> PAGEREF _Toc388969434 \h </w:instrText>
            </w:r>
            <w:r>
              <w:rPr>
                <w:noProof/>
                <w:webHidden/>
              </w:rPr>
            </w:r>
            <w:r>
              <w:rPr>
                <w:noProof/>
                <w:webHidden/>
              </w:rPr>
              <w:fldChar w:fldCharType="separate"/>
            </w:r>
            <w:r>
              <w:rPr>
                <w:noProof/>
                <w:webHidden/>
              </w:rPr>
              <w:t>12</w:t>
            </w:r>
            <w:r>
              <w:rPr>
                <w:noProof/>
                <w:webHidden/>
              </w:rPr>
              <w:fldChar w:fldCharType="end"/>
            </w:r>
          </w:hyperlink>
        </w:p>
        <w:p w14:paraId="081F5185" w14:textId="77777777" w:rsidR="00523DDF" w:rsidRDefault="00523DDF">
          <w:pPr>
            <w:pStyle w:val="TOC3"/>
            <w:tabs>
              <w:tab w:val="right" w:leader="dot" w:pos="9062"/>
            </w:tabs>
            <w:rPr>
              <w:rFonts w:eastAsiaTheme="minorEastAsia" w:cstheme="minorBidi"/>
              <w:noProof/>
              <w:lang w:eastAsia="de-CH"/>
            </w:rPr>
          </w:pPr>
          <w:hyperlink w:anchor="_Toc388969435" w:history="1">
            <w:r w:rsidRPr="00F67102">
              <w:rPr>
                <w:rStyle w:val="Hyperlink"/>
                <w:noProof/>
              </w:rPr>
              <w:t>4.3.1 Funktionalität</w:t>
            </w:r>
            <w:r>
              <w:rPr>
                <w:noProof/>
                <w:webHidden/>
              </w:rPr>
              <w:tab/>
            </w:r>
            <w:r>
              <w:rPr>
                <w:noProof/>
                <w:webHidden/>
              </w:rPr>
              <w:fldChar w:fldCharType="begin"/>
            </w:r>
            <w:r>
              <w:rPr>
                <w:noProof/>
                <w:webHidden/>
              </w:rPr>
              <w:instrText xml:space="preserve"> PAGEREF _Toc388969435 \h </w:instrText>
            </w:r>
            <w:r>
              <w:rPr>
                <w:noProof/>
                <w:webHidden/>
              </w:rPr>
            </w:r>
            <w:r>
              <w:rPr>
                <w:noProof/>
                <w:webHidden/>
              </w:rPr>
              <w:fldChar w:fldCharType="separate"/>
            </w:r>
            <w:r>
              <w:rPr>
                <w:noProof/>
                <w:webHidden/>
              </w:rPr>
              <w:t>12</w:t>
            </w:r>
            <w:r>
              <w:rPr>
                <w:noProof/>
                <w:webHidden/>
              </w:rPr>
              <w:fldChar w:fldCharType="end"/>
            </w:r>
          </w:hyperlink>
        </w:p>
        <w:p w14:paraId="3486FE3C" w14:textId="77777777" w:rsidR="00523DDF" w:rsidRDefault="00523DDF">
          <w:pPr>
            <w:pStyle w:val="TOC3"/>
            <w:tabs>
              <w:tab w:val="right" w:leader="dot" w:pos="9062"/>
            </w:tabs>
            <w:rPr>
              <w:rFonts w:eastAsiaTheme="minorEastAsia" w:cstheme="minorBidi"/>
              <w:noProof/>
              <w:lang w:eastAsia="de-CH"/>
            </w:rPr>
          </w:pPr>
          <w:hyperlink w:anchor="_Toc388969436" w:history="1">
            <w:r w:rsidRPr="00F67102">
              <w:rPr>
                <w:rStyle w:val="Hyperlink"/>
                <w:noProof/>
              </w:rPr>
              <w:t>4.3.2 Zuverlässigkeit</w:t>
            </w:r>
            <w:r>
              <w:rPr>
                <w:noProof/>
                <w:webHidden/>
              </w:rPr>
              <w:tab/>
            </w:r>
            <w:r>
              <w:rPr>
                <w:noProof/>
                <w:webHidden/>
              </w:rPr>
              <w:fldChar w:fldCharType="begin"/>
            </w:r>
            <w:r>
              <w:rPr>
                <w:noProof/>
                <w:webHidden/>
              </w:rPr>
              <w:instrText xml:space="preserve"> PAGEREF _Toc388969436 \h </w:instrText>
            </w:r>
            <w:r>
              <w:rPr>
                <w:noProof/>
                <w:webHidden/>
              </w:rPr>
            </w:r>
            <w:r>
              <w:rPr>
                <w:noProof/>
                <w:webHidden/>
              </w:rPr>
              <w:fldChar w:fldCharType="separate"/>
            </w:r>
            <w:r>
              <w:rPr>
                <w:noProof/>
                <w:webHidden/>
              </w:rPr>
              <w:t>12</w:t>
            </w:r>
            <w:r>
              <w:rPr>
                <w:noProof/>
                <w:webHidden/>
              </w:rPr>
              <w:fldChar w:fldCharType="end"/>
            </w:r>
          </w:hyperlink>
        </w:p>
        <w:p w14:paraId="39D41000" w14:textId="77777777" w:rsidR="00523DDF" w:rsidRDefault="00523DDF">
          <w:pPr>
            <w:pStyle w:val="TOC3"/>
            <w:tabs>
              <w:tab w:val="right" w:leader="dot" w:pos="9062"/>
            </w:tabs>
            <w:rPr>
              <w:rFonts w:eastAsiaTheme="minorEastAsia" w:cstheme="minorBidi"/>
              <w:noProof/>
              <w:lang w:eastAsia="de-CH"/>
            </w:rPr>
          </w:pPr>
          <w:hyperlink w:anchor="_Toc388969437" w:history="1">
            <w:r w:rsidRPr="00F67102">
              <w:rPr>
                <w:rStyle w:val="Hyperlink"/>
                <w:noProof/>
              </w:rPr>
              <w:t>4.3.3 Benutzbarkeit</w:t>
            </w:r>
            <w:r>
              <w:rPr>
                <w:noProof/>
                <w:webHidden/>
              </w:rPr>
              <w:tab/>
            </w:r>
            <w:r>
              <w:rPr>
                <w:noProof/>
                <w:webHidden/>
              </w:rPr>
              <w:fldChar w:fldCharType="begin"/>
            </w:r>
            <w:r>
              <w:rPr>
                <w:noProof/>
                <w:webHidden/>
              </w:rPr>
              <w:instrText xml:space="preserve"> PAGEREF _Toc388969437 \h </w:instrText>
            </w:r>
            <w:r>
              <w:rPr>
                <w:noProof/>
                <w:webHidden/>
              </w:rPr>
            </w:r>
            <w:r>
              <w:rPr>
                <w:noProof/>
                <w:webHidden/>
              </w:rPr>
              <w:fldChar w:fldCharType="separate"/>
            </w:r>
            <w:r>
              <w:rPr>
                <w:noProof/>
                <w:webHidden/>
              </w:rPr>
              <w:t>13</w:t>
            </w:r>
            <w:r>
              <w:rPr>
                <w:noProof/>
                <w:webHidden/>
              </w:rPr>
              <w:fldChar w:fldCharType="end"/>
            </w:r>
          </w:hyperlink>
        </w:p>
        <w:p w14:paraId="17769F6D" w14:textId="77777777" w:rsidR="00523DDF" w:rsidRDefault="00523DDF">
          <w:pPr>
            <w:pStyle w:val="TOC3"/>
            <w:tabs>
              <w:tab w:val="right" w:leader="dot" w:pos="9062"/>
            </w:tabs>
            <w:rPr>
              <w:rFonts w:eastAsiaTheme="minorEastAsia" w:cstheme="minorBidi"/>
              <w:noProof/>
              <w:lang w:eastAsia="de-CH"/>
            </w:rPr>
          </w:pPr>
          <w:hyperlink w:anchor="_Toc388969438" w:history="1">
            <w:r w:rsidRPr="00F67102">
              <w:rPr>
                <w:rStyle w:val="Hyperlink"/>
                <w:noProof/>
              </w:rPr>
              <w:t>4.3.4 Effizienz</w:t>
            </w:r>
            <w:r>
              <w:rPr>
                <w:noProof/>
                <w:webHidden/>
              </w:rPr>
              <w:tab/>
            </w:r>
            <w:r>
              <w:rPr>
                <w:noProof/>
                <w:webHidden/>
              </w:rPr>
              <w:fldChar w:fldCharType="begin"/>
            </w:r>
            <w:r>
              <w:rPr>
                <w:noProof/>
                <w:webHidden/>
              </w:rPr>
              <w:instrText xml:space="preserve"> PAGEREF _Toc388969438 \h </w:instrText>
            </w:r>
            <w:r>
              <w:rPr>
                <w:noProof/>
                <w:webHidden/>
              </w:rPr>
            </w:r>
            <w:r>
              <w:rPr>
                <w:noProof/>
                <w:webHidden/>
              </w:rPr>
              <w:fldChar w:fldCharType="separate"/>
            </w:r>
            <w:r>
              <w:rPr>
                <w:noProof/>
                <w:webHidden/>
              </w:rPr>
              <w:t>13</w:t>
            </w:r>
            <w:r>
              <w:rPr>
                <w:noProof/>
                <w:webHidden/>
              </w:rPr>
              <w:fldChar w:fldCharType="end"/>
            </w:r>
          </w:hyperlink>
        </w:p>
        <w:p w14:paraId="3CCEE0C1" w14:textId="77777777" w:rsidR="00523DDF" w:rsidRDefault="00523DDF">
          <w:pPr>
            <w:pStyle w:val="TOC3"/>
            <w:tabs>
              <w:tab w:val="right" w:leader="dot" w:pos="9062"/>
            </w:tabs>
            <w:rPr>
              <w:rFonts w:eastAsiaTheme="minorEastAsia" w:cstheme="minorBidi"/>
              <w:noProof/>
              <w:lang w:eastAsia="de-CH"/>
            </w:rPr>
          </w:pPr>
          <w:hyperlink w:anchor="_Toc388969439" w:history="1">
            <w:r w:rsidRPr="00F67102">
              <w:rPr>
                <w:rStyle w:val="Hyperlink"/>
                <w:noProof/>
              </w:rPr>
              <w:t>4.3.5 Änderbarkeit</w:t>
            </w:r>
            <w:r>
              <w:rPr>
                <w:noProof/>
                <w:webHidden/>
              </w:rPr>
              <w:tab/>
            </w:r>
            <w:r>
              <w:rPr>
                <w:noProof/>
                <w:webHidden/>
              </w:rPr>
              <w:fldChar w:fldCharType="begin"/>
            </w:r>
            <w:r>
              <w:rPr>
                <w:noProof/>
                <w:webHidden/>
              </w:rPr>
              <w:instrText xml:space="preserve"> PAGEREF _Toc388969439 \h </w:instrText>
            </w:r>
            <w:r>
              <w:rPr>
                <w:noProof/>
                <w:webHidden/>
              </w:rPr>
            </w:r>
            <w:r>
              <w:rPr>
                <w:noProof/>
                <w:webHidden/>
              </w:rPr>
              <w:fldChar w:fldCharType="separate"/>
            </w:r>
            <w:r>
              <w:rPr>
                <w:noProof/>
                <w:webHidden/>
              </w:rPr>
              <w:t>13</w:t>
            </w:r>
            <w:r>
              <w:rPr>
                <w:noProof/>
                <w:webHidden/>
              </w:rPr>
              <w:fldChar w:fldCharType="end"/>
            </w:r>
          </w:hyperlink>
        </w:p>
        <w:p w14:paraId="679122E1" w14:textId="77777777" w:rsidR="00523DDF" w:rsidRDefault="00523DDF">
          <w:pPr>
            <w:pStyle w:val="TOC3"/>
            <w:tabs>
              <w:tab w:val="right" w:leader="dot" w:pos="9062"/>
            </w:tabs>
            <w:rPr>
              <w:rFonts w:eastAsiaTheme="minorEastAsia" w:cstheme="minorBidi"/>
              <w:noProof/>
              <w:lang w:eastAsia="de-CH"/>
            </w:rPr>
          </w:pPr>
          <w:hyperlink w:anchor="_Toc388969440" w:history="1">
            <w:r w:rsidRPr="00F67102">
              <w:rPr>
                <w:rStyle w:val="Hyperlink"/>
                <w:noProof/>
              </w:rPr>
              <w:t>4.3.6 Übertragbarkeit</w:t>
            </w:r>
            <w:r>
              <w:rPr>
                <w:noProof/>
                <w:webHidden/>
              </w:rPr>
              <w:tab/>
            </w:r>
            <w:r>
              <w:rPr>
                <w:noProof/>
                <w:webHidden/>
              </w:rPr>
              <w:fldChar w:fldCharType="begin"/>
            </w:r>
            <w:r>
              <w:rPr>
                <w:noProof/>
                <w:webHidden/>
              </w:rPr>
              <w:instrText xml:space="preserve"> PAGEREF _Toc388969440 \h </w:instrText>
            </w:r>
            <w:r>
              <w:rPr>
                <w:noProof/>
                <w:webHidden/>
              </w:rPr>
            </w:r>
            <w:r>
              <w:rPr>
                <w:noProof/>
                <w:webHidden/>
              </w:rPr>
              <w:fldChar w:fldCharType="separate"/>
            </w:r>
            <w:r>
              <w:rPr>
                <w:noProof/>
                <w:webHidden/>
              </w:rPr>
              <w:t>14</w:t>
            </w:r>
            <w:r>
              <w:rPr>
                <w:noProof/>
                <w:webHidden/>
              </w:rPr>
              <w:fldChar w:fldCharType="end"/>
            </w:r>
          </w:hyperlink>
        </w:p>
        <w:p w14:paraId="45F3F89D" w14:textId="77777777" w:rsidR="00523DDF" w:rsidRDefault="00523DDF">
          <w:pPr>
            <w:pStyle w:val="TOC2"/>
            <w:tabs>
              <w:tab w:val="right" w:leader="dot" w:pos="9062"/>
            </w:tabs>
            <w:rPr>
              <w:rFonts w:eastAsiaTheme="minorEastAsia" w:cstheme="minorBidi"/>
              <w:noProof/>
              <w:lang w:eastAsia="de-CH"/>
            </w:rPr>
          </w:pPr>
          <w:hyperlink w:anchor="_Toc388969441" w:history="1">
            <w:r w:rsidRPr="00F67102">
              <w:rPr>
                <w:rStyle w:val="Hyperlink"/>
                <w:noProof/>
              </w:rPr>
              <w:t>4.4 Schnittstellen</w:t>
            </w:r>
            <w:r>
              <w:rPr>
                <w:noProof/>
                <w:webHidden/>
              </w:rPr>
              <w:tab/>
            </w:r>
            <w:r>
              <w:rPr>
                <w:noProof/>
                <w:webHidden/>
              </w:rPr>
              <w:fldChar w:fldCharType="begin"/>
            </w:r>
            <w:r>
              <w:rPr>
                <w:noProof/>
                <w:webHidden/>
              </w:rPr>
              <w:instrText xml:space="preserve"> PAGEREF _Toc388969441 \h </w:instrText>
            </w:r>
            <w:r>
              <w:rPr>
                <w:noProof/>
                <w:webHidden/>
              </w:rPr>
            </w:r>
            <w:r>
              <w:rPr>
                <w:noProof/>
                <w:webHidden/>
              </w:rPr>
              <w:fldChar w:fldCharType="separate"/>
            </w:r>
            <w:r>
              <w:rPr>
                <w:noProof/>
                <w:webHidden/>
              </w:rPr>
              <w:t>14</w:t>
            </w:r>
            <w:r>
              <w:rPr>
                <w:noProof/>
                <w:webHidden/>
              </w:rPr>
              <w:fldChar w:fldCharType="end"/>
            </w:r>
          </w:hyperlink>
        </w:p>
        <w:p w14:paraId="3B9587EF" w14:textId="77777777" w:rsidR="00523DDF" w:rsidRDefault="00523DDF">
          <w:pPr>
            <w:pStyle w:val="TOC3"/>
            <w:tabs>
              <w:tab w:val="right" w:leader="dot" w:pos="9062"/>
            </w:tabs>
            <w:rPr>
              <w:rFonts w:eastAsiaTheme="minorEastAsia" w:cstheme="minorBidi"/>
              <w:noProof/>
              <w:lang w:eastAsia="de-CH"/>
            </w:rPr>
          </w:pPr>
          <w:hyperlink w:anchor="_Toc388969442" w:history="1">
            <w:r w:rsidRPr="00F67102">
              <w:rPr>
                <w:rStyle w:val="Hyperlink"/>
                <w:noProof/>
              </w:rPr>
              <w:t>4.4.1 Benutzerschnittstelle</w:t>
            </w:r>
            <w:r>
              <w:rPr>
                <w:noProof/>
                <w:webHidden/>
              </w:rPr>
              <w:tab/>
            </w:r>
            <w:r>
              <w:rPr>
                <w:noProof/>
                <w:webHidden/>
              </w:rPr>
              <w:fldChar w:fldCharType="begin"/>
            </w:r>
            <w:r>
              <w:rPr>
                <w:noProof/>
                <w:webHidden/>
              </w:rPr>
              <w:instrText xml:space="preserve"> PAGEREF _Toc388969442 \h </w:instrText>
            </w:r>
            <w:r>
              <w:rPr>
                <w:noProof/>
                <w:webHidden/>
              </w:rPr>
            </w:r>
            <w:r>
              <w:rPr>
                <w:noProof/>
                <w:webHidden/>
              </w:rPr>
              <w:fldChar w:fldCharType="separate"/>
            </w:r>
            <w:r>
              <w:rPr>
                <w:noProof/>
                <w:webHidden/>
              </w:rPr>
              <w:t>14</w:t>
            </w:r>
            <w:r>
              <w:rPr>
                <w:noProof/>
                <w:webHidden/>
              </w:rPr>
              <w:fldChar w:fldCharType="end"/>
            </w:r>
          </w:hyperlink>
        </w:p>
        <w:p w14:paraId="728CC10D" w14:textId="77777777" w:rsidR="00523DDF" w:rsidRDefault="00523DDF">
          <w:pPr>
            <w:pStyle w:val="TOC3"/>
            <w:tabs>
              <w:tab w:val="right" w:leader="dot" w:pos="9062"/>
            </w:tabs>
            <w:rPr>
              <w:rFonts w:eastAsiaTheme="minorEastAsia" w:cstheme="minorBidi"/>
              <w:noProof/>
              <w:lang w:eastAsia="de-CH"/>
            </w:rPr>
          </w:pPr>
          <w:hyperlink w:anchor="_Toc388969443" w:history="1">
            <w:r w:rsidRPr="00F67102">
              <w:rPr>
                <w:rStyle w:val="Hyperlink"/>
                <w:noProof/>
              </w:rPr>
              <w:t>4.4.2 Client/Server Schnittstelle</w:t>
            </w:r>
            <w:r>
              <w:rPr>
                <w:noProof/>
                <w:webHidden/>
              </w:rPr>
              <w:tab/>
            </w:r>
            <w:r>
              <w:rPr>
                <w:noProof/>
                <w:webHidden/>
              </w:rPr>
              <w:fldChar w:fldCharType="begin"/>
            </w:r>
            <w:r>
              <w:rPr>
                <w:noProof/>
                <w:webHidden/>
              </w:rPr>
              <w:instrText xml:space="preserve"> PAGEREF _Toc388969443 \h </w:instrText>
            </w:r>
            <w:r>
              <w:rPr>
                <w:noProof/>
                <w:webHidden/>
              </w:rPr>
            </w:r>
            <w:r>
              <w:rPr>
                <w:noProof/>
                <w:webHidden/>
              </w:rPr>
              <w:fldChar w:fldCharType="separate"/>
            </w:r>
            <w:r>
              <w:rPr>
                <w:noProof/>
                <w:webHidden/>
              </w:rPr>
              <w:t>14</w:t>
            </w:r>
            <w:r>
              <w:rPr>
                <w:noProof/>
                <w:webHidden/>
              </w:rPr>
              <w:fldChar w:fldCharType="end"/>
            </w:r>
          </w:hyperlink>
        </w:p>
        <w:p w14:paraId="1CD6F8C6" w14:textId="77777777" w:rsidR="00523DDF" w:rsidRDefault="00523DDF">
          <w:pPr>
            <w:pStyle w:val="TOC3"/>
            <w:tabs>
              <w:tab w:val="right" w:leader="dot" w:pos="9062"/>
            </w:tabs>
            <w:rPr>
              <w:rFonts w:eastAsiaTheme="minorEastAsia" w:cstheme="minorBidi"/>
              <w:noProof/>
              <w:lang w:eastAsia="de-CH"/>
            </w:rPr>
          </w:pPr>
          <w:hyperlink w:anchor="_Toc388969444" w:history="1">
            <w:r w:rsidRPr="00F67102">
              <w:rPr>
                <w:rStyle w:val="Hyperlink"/>
                <w:noProof/>
              </w:rPr>
              <w:t>4.4.3 Datenbankschnittstelle</w:t>
            </w:r>
            <w:r>
              <w:rPr>
                <w:noProof/>
                <w:webHidden/>
              </w:rPr>
              <w:tab/>
            </w:r>
            <w:r>
              <w:rPr>
                <w:noProof/>
                <w:webHidden/>
              </w:rPr>
              <w:fldChar w:fldCharType="begin"/>
            </w:r>
            <w:r>
              <w:rPr>
                <w:noProof/>
                <w:webHidden/>
              </w:rPr>
              <w:instrText xml:space="preserve"> PAGEREF _Toc388969444 \h </w:instrText>
            </w:r>
            <w:r>
              <w:rPr>
                <w:noProof/>
                <w:webHidden/>
              </w:rPr>
            </w:r>
            <w:r>
              <w:rPr>
                <w:noProof/>
                <w:webHidden/>
              </w:rPr>
              <w:fldChar w:fldCharType="separate"/>
            </w:r>
            <w:r>
              <w:rPr>
                <w:noProof/>
                <w:webHidden/>
              </w:rPr>
              <w:t>14</w:t>
            </w:r>
            <w:r>
              <w:rPr>
                <w:noProof/>
                <w:webHidden/>
              </w:rPr>
              <w:fldChar w:fldCharType="end"/>
            </w:r>
          </w:hyperlink>
        </w:p>
        <w:p w14:paraId="7E1290E1" w14:textId="77777777" w:rsidR="00523DDF" w:rsidRDefault="00523DDF">
          <w:pPr>
            <w:pStyle w:val="TOC2"/>
            <w:tabs>
              <w:tab w:val="right" w:leader="dot" w:pos="9062"/>
            </w:tabs>
            <w:rPr>
              <w:rFonts w:eastAsiaTheme="minorEastAsia" w:cstheme="minorBidi"/>
              <w:noProof/>
              <w:lang w:eastAsia="de-CH"/>
            </w:rPr>
          </w:pPr>
          <w:hyperlink w:anchor="_Toc388969445" w:history="1">
            <w:r w:rsidRPr="00F67102">
              <w:rPr>
                <w:rStyle w:val="Hyperlink"/>
                <w:noProof/>
              </w:rPr>
              <w:t>4.5 Randbedingungen</w:t>
            </w:r>
            <w:r>
              <w:rPr>
                <w:noProof/>
                <w:webHidden/>
              </w:rPr>
              <w:tab/>
            </w:r>
            <w:r>
              <w:rPr>
                <w:noProof/>
                <w:webHidden/>
              </w:rPr>
              <w:fldChar w:fldCharType="begin"/>
            </w:r>
            <w:r>
              <w:rPr>
                <w:noProof/>
                <w:webHidden/>
              </w:rPr>
              <w:instrText xml:space="preserve"> PAGEREF _Toc388969445 \h </w:instrText>
            </w:r>
            <w:r>
              <w:rPr>
                <w:noProof/>
                <w:webHidden/>
              </w:rPr>
            </w:r>
            <w:r>
              <w:rPr>
                <w:noProof/>
                <w:webHidden/>
              </w:rPr>
              <w:fldChar w:fldCharType="separate"/>
            </w:r>
            <w:r>
              <w:rPr>
                <w:noProof/>
                <w:webHidden/>
              </w:rPr>
              <w:t>14</w:t>
            </w:r>
            <w:r>
              <w:rPr>
                <w:noProof/>
                <w:webHidden/>
              </w:rPr>
              <w:fldChar w:fldCharType="end"/>
            </w:r>
          </w:hyperlink>
        </w:p>
        <w:p w14:paraId="290AA4DC" w14:textId="77777777" w:rsidR="00C35BC8" w:rsidRPr="00C35BC8" w:rsidRDefault="00C87CAE" w:rsidP="009B4F2D">
          <w:pPr>
            <w:pStyle w:val="TOC3"/>
            <w:tabs>
              <w:tab w:val="right" w:leader="dot" w:pos="9062"/>
            </w:tabs>
            <w:ind w:left="0"/>
            <w:rPr>
              <w:lang w:val="de-DE"/>
            </w:rPr>
          </w:pPr>
          <w:r w:rsidRPr="00C35BC8">
            <w:rPr>
              <w:lang w:val="de-DE"/>
            </w:rPr>
            <w:fldChar w:fldCharType="end"/>
          </w:r>
        </w:p>
      </w:sdtContent>
    </w:sdt>
    <w:p w14:paraId="7BD2593C" w14:textId="77777777" w:rsidR="00C35BC8" w:rsidRDefault="00493EF6" w:rsidP="009B4F2D">
      <w:pPr>
        <w:pStyle w:val="Heading1"/>
        <w:pageBreakBefore/>
      </w:pPr>
      <w:bookmarkStart w:id="6" w:name="_Toc256432913"/>
      <w:bookmarkStart w:id="7" w:name="_Toc388969399"/>
      <w:r>
        <w:lastRenderedPageBreak/>
        <w:t>Einführung</w:t>
      </w:r>
      <w:bookmarkEnd w:id="6"/>
      <w:bookmarkEnd w:id="7"/>
    </w:p>
    <w:p w14:paraId="4FB68385" w14:textId="77777777" w:rsidR="009234C2" w:rsidRDefault="00493EF6" w:rsidP="009B4F2D">
      <w:pPr>
        <w:pStyle w:val="Heading2"/>
        <w:ind w:left="0"/>
      </w:pPr>
      <w:bookmarkStart w:id="8" w:name="_Toc256432914"/>
      <w:bookmarkStart w:id="9" w:name="_Toc388969400"/>
      <w:r>
        <w:t>Beschreibung</w:t>
      </w:r>
      <w:bookmarkEnd w:id="8"/>
      <w:bookmarkEnd w:id="9"/>
    </w:p>
    <w:p w14:paraId="5A8823DB" w14:textId="77777777" w:rsidR="00474AE3" w:rsidRDefault="00DF1646" w:rsidP="009B4F2D">
      <w:pPr>
        <w:pStyle w:val="Heading3"/>
        <w:ind w:left="0"/>
      </w:pPr>
      <w:bookmarkStart w:id="10" w:name="_Toc256432915"/>
      <w:bookmarkStart w:id="11" w:name="_Toc388969401"/>
      <w:r>
        <w:t>Zweck der Software</w:t>
      </w:r>
      <w:bookmarkEnd w:id="10"/>
      <w:bookmarkEnd w:id="11"/>
    </w:p>
    <w:p w14:paraId="109A2128" w14:textId="6092EC4C" w:rsidR="000A6ACC" w:rsidRDefault="00DF1646" w:rsidP="009B4F2D">
      <w:r>
        <w:t>Wt4u ist ein Arbeits- und Projektzeiterfassungstool. Zweck ist, das</w:t>
      </w:r>
      <w:r w:rsidR="00CA1E89">
        <w:t>s</w:t>
      </w:r>
      <w:r>
        <w:t xml:space="preserve"> Mitarbeiter </w:t>
      </w:r>
      <w:r w:rsidR="00967039">
        <w:t>ihre Arbeitszeit</w:t>
      </w:r>
      <w:r w:rsidR="000A6ACC">
        <w:t xml:space="preserve"> ein- und ausstempeln </w:t>
      </w:r>
      <w:r w:rsidR="00CA1E89">
        <w:t>können</w:t>
      </w:r>
      <w:r w:rsidR="000A6ACC">
        <w:t>. Dabei werden nicht nur Arbeitszeiten der Mitarbeiter erfasst, sondern auch Zeiten, die sie an Projekten arbeiten. Arbeitgeber und Projektleiter können sich über wt4u eine Übersicht über Arbeitszeiten und Projektarbeitszeiten der Mitarbeiter machen um so wichtige Entscheidungen treffen zu können.</w:t>
      </w:r>
    </w:p>
    <w:p w14:paraId="603EFF0E" w14:textId="77777777" w:rsidR="000A6ACC" w:rsidRDefault="000A6ACC" w:rsidP="009B4F2D">
      <w:pPr>
        <w:pStyle w:val="Heading3"/>
        <w:ind w:left="0"/>
      </w:pPr>
      <w:bookmarkStart w:id="12" w:name="_Toc256432916"/>
      <w:bookmarkStart w:id="13" w:name="_Toc388969402"/>
      <w:r>
        <w:t>Features</w:t>
      </w:r>
      <w:bookmarkEnd w:id="12"/>
      <w:bookmarkEnd w:id="13"/>
    </w:p>
    <w:p w14:paraId="1CB69F4D" w14:textId="77777777" w:rsidR="000A6ACC" w:rsidRDefault="000A6ACC" w:rsidP="00AB3A1E">
      <w:pPr>
        <w:pStyle w:val="ListParagraph"/>
        <w:numPr>
          <w:ilvl w:val="0"/>
          <w:numId w:val="33"/>
        </w:numPr>
        <w:ind w:left="426" w:hanging="283"/>
      </w:pPr>
      <w:r>
        <w:t>Einc</w:t>
      </w:r>
      <w:r w:rsidR="00AB3A1E">
        <w:t>hecken / Auschecken Mitarbeiter</w:t>
      </w:r>
      <w:r w:rsidR="00066C3D">
        <w:t xml:space="preserve">, </w:t>
      </w:r>
      <w:r>
        <w:t>Projektleiter</w:t>
      </w:r>
      <w:r w:rsidR="00066C3D">
        <w:t xml:space="preserve"> und Arbeitgeber</w:t>
      </w:r>
    </w:p>
    <w:p w14:paraId="0BC38A8C" w14:textId="77777777" w:rsidR="000A6ACC" w:rsidRDefault="00132AEC" w:rsidP="00AB3A1E">
      <w:pPr>
        <w:pStyle w:val="ListParagraph"/>
        <w:numPr>
          <w:ilvl w:val="0"/>
          <w:numId w:val="33"/>
        </w:numPr>
        <w:ind w:left="426" w:hanging="283"/>
      </w:pPr>
      <w:r>
        <w:t>Arbeitgeber kann Arbeitszeiten einsehen und auswerten.</w:t>
      </w:r>
    </w:p>
    <w:p w14:paraId="7D9D239D" w14:textId="77777777" w:rsidR="00132AEC" w:rsidRDefault="00132AEC" w:rsidP="00AB3A1E">
      <w:pPr>
        <w:pStyle w:val="ListParagraph"/>
        <w:numPr>
          <w:ilvl w:val="0"/>
          <w:numId w:val="33"/>
        </w:numPr>
        <w:ind w:left="426" w:hanging="283"/>
      </w:pPr>
      <w:r>
        <w:t>Arbeitgeber und Projektleiter kann neue Projekte erstellen (CRUD) und Mitarbeiter zuweisen.</w:t>
      </w:r>
    </w:p>
    <w:p w14:paraId="0F6B992E" w14:textId="77777777" w:rsidR="00132AEC" w:rsidRDefault="00132AEC" w:rsidP="00AB3A1E">
      <w:pPr>
        <w:pStyle w:val="ListParagraph"/>
        <w:numPr>
          <w:ilvl w:val="0"/>
          <w:numId w:val="33"/>
        </w:numPr>
        <w:ind w:left="426" w:hanging="283"/>
      </w:pPr>
      <w:r>
        <w:t>Arbeitgeber kann Arbeitszeiten von allen Mitarbeitern einsehen und Auswertungen erstellen.</w:t>
      </w:r>
    </w:p>
    <w:p w14:paraId="20D2CC87" w14:textId="77777777" w:rsidR="00132AEC" w:rsidRDefault="00132AEC" w:rsidP="00AB3A1E">
      <w:pPr>
        <w:pStyle w:val="ListParagraph"/>
        <w:numPr>
          <w:ilvl w:val="0"/>
          <w:numId w:val="33"/>
        </w:numPr>
        <w:ind w:left="426" w:hanging="283"/>
      </w:pPr>
      <w:r>
        <w:t xml:space="preserve">Projektleiter kann </w:t>
      </w:r>
      <w:r w:rsidR="00474481">
        <w:t>Projektarbeitszeiten</w:t>
      </w:r>
      <w:r>
        <w:t xml:space="preserve"> seiner Projektmitglieder einsehen und Auswertungen erstellen.</w:t>
      </w:r>
    </w:p>
    <w:p w14:paraId="014B40BE" w14:textId="77777777" w:rsidR="009234C2" w:rsidRDefault="00130D2B" w:rsidP="009B4F2D">
      <w:pPr>
        <w:pStyle w:val="Heading2"/>
        <w:ind w:left="0"/>
      </w:pPr>
      <w:bookmarkStart w:id="14" w:name="_Toc256432917"/>
      <w:bookmarkStart w:id="15" w:name="_Toc388969403"/>
      <w:r>
        <w:t>Gültigkeitsbereich</w:t>
      </w:r>
      <w:bookmarkEnd w:id="14"/>
      <w:bookmarkEnd w:id="15"/>
    </w:p>
    <w:p w14:paraId="6CF989CB" w14:textId="77777777" w:rsidR="00657DFF" w:rsidRPr="00FE75F8" w:rsidRDefault="00657DFF" w:rsidP="009B4F2D">
      <w:r>
        <w:t>Dieses Dokument dokumentiert die Analyse und Anforderungen des Projekts „wt4u“. Es gilt allgemein und definiert Requirements und Use</w:t>
      </w:r>
      <w:r w:rsidR="00474481">
        <w:t xml:space="preserve"> </w:t>
      </w:r>
      <w:r>
        <w:t>Cases.</w:t>
      </w:r>
    </w:p>
    <w:p w14:paraId="3D42F493" w14:textId="77777777" w:rsidR="00130D2B" w:rsidRDefault="00130D2B" w:rsidP="009B4F2D">
      <w:pPr>
        <w:pStyle w:val="Heading2"/>
        <w:ind w:left="0"/>
      </w:pPr>
      <w:r>
        <w:t xml:space="preserve"> </w:t>
      </w:r>
      <w:bookmarkStart w:id="16" w:name="_Toc256432918"/>
      <w:bookmarkStart w:id="17" w:name="_Toc388969404"/>
      <w:r>
        <w:t>Referenzen</w:t>
      </w:r>
      <w:bookmarkEnd w:id="16"/>
      <w:bookmarkEnd w:id="17"/>
    </w:p>
    <w:p w14:paraId="302FBE14" w14:textId="77777777" w:rsidR="00130D2B" w:rsidRDefault="008A6F20" w:rsidP="009B4F2D">
      <w:r>
        <w:t>Keine Referenzen vorhanden.</w:t>
      </w:r>
    </w:p>
    <w:p w14:paraId="4488E4B7" w14:textId="77777777" w:rsidR="00130D2B" w:rsidRDefault="00130D2B" w:rsidP="009B4F2D">
      <w:pPr>
        <w:pStyle w:val="Heading2"/>
        <w:ind w:left="0"/>
      </w:pPr>
      <w:bookmarkStart w:id="18" w:name="_Toc256432919"/>
      <w:bookmarkStart w:id="19" w:name="_Toc388969405"/>
      <w:r>
        <w:t>Übersicht</w:t>
      </w:r>
      <w:bookmarkEnd w:id="18"/>
      <w:bookmarkEnd w:id="19"/>
    </w:p>
    <w:p w14:paraId="598DB272" w14:textId="77777777" w:rsidR="00EF0795" w:rsidRDefault="00556610" w:rsidP="009B4F2D">
      <w:r>
        <w:t>In diesem Dokument werden Anfo</w:t>
      </w:r>
      <w:r w:rsidR="00474481">
        <w:t>r</w:t>
      </w:r>
      <w:r>
        <w:t>derungen für wt4u erläutert. Allgemeine Anforderungen an die Software, Use</w:t>
      </w:r>
      <w:r w:rsidR="00474481">
        <w:t xml:space="preserve"> </w:t>
      </w:r>
      <w:r>
        <w:t>Cases sowie sonstige nicht funktionale Anforderungen werden erläutert.</w:t>
      </w:r>
    </w:p>
    <w:p w14:paraId="51510135" w14:textId="77777777" w:rsidR="00EF0795" w:rsidRDefault="00EF0795" w:rsidP="009B4F2D">
      <w:r>
        <w:br w:type="page"/>
      </w:r>
    </w:p>
    <w:p w14:paraId="13969E15" w14:textId="77777777" w:rsidR="00556610" w:rsidRDefault="00EF0795" w:rsidP="009B4F2D">
      <w:pPr>
        <w:pStyle w:val="Heading1"/>
      </w:pPr>
      <w:bookmarkStart w:id="20" w:name="_Toc256432920"/>
      <w:bookmarkStart w:id="21" w:name="_Toc388969406"/>
      <w:r>
        <w:lastRenderedPageBreak/>
        <w:t>Allgemeine Beschreibung</w:t>
      </w:r>
      <w:bookmarkEnd w:id="20"/>
      <w:bookmarkEnd w:id="21"/>
    </w:p>
    <w:p w14:paraId="20516B0E" w14:textId="77777777" w:rsidR="00EF0795" w:rsidRDefault="002F428C" w:rsidP="009B4F2D">
      <w:pPr>
        <w:pStyle w:val="Heading2"/>
        <w:ind w:left="0"/>
      </w:pPr>
      <w:bookmarkStart w:id="22" w:name="_Toc256432921"/>
      <w:bookmarkStart w:id="23" w:name="_Toc388969407"/>
      <w:r>
        <w:t>Produkt Perspektive</w:t>
      </w:r>
      <w:bookmarkEnd w:id="22"/>
      <w:bookmarkEnd w:id="23"/>
    </w:p>
    <w:p w14:paraId="08FB801D" w14:textId="77777777" w:rsidR="00EF0795" w:rsidRDefault="00CD70A3" w:rsidP="009B4F2D">
      <w:r>
        <w:t>Das Produkt wt4u steht öffentlich zum Verkauf. Die Zielgruppe sind sämtliche Firmen, Organisationen oder Vereine, die eine Zeiterfassung benötigen.</w:t>
      </w:r>
    </w:p>
    <w:p w14:paraId="5FEB365D" w14:textId="77777777" w:rsidR="00EF0795" w:rsidRDefault="00EF0795" w:rsidP="009B4F2D">
      <w:pPr>
        <w:pStyle w:val="Heading2"/>
        <w:ind w:left="0"/>
      </w:pPr>
      <w:bookmarkStart w:id="24" w:name="_Toc256432922"/>
      <w:bookmarkStart w:id="25" w:name="_Toc388969408"/>
      <w:r>
        <w:t>Produkt Funktion</w:t>
      </w:r>
      <w:bookmarkEnd w:id="24"/>
      <w:bookmarkEnd w:id="25"/>
    </w:p>
    <w:p w14:paraId="3E689C4F" w14:textId="77777777" w:rsidR="00F9786F" w:rsidRDefault="00F9786F" w:rsidP="004428FA">
      <w:pPr>
        <w:pStyle w:val="ListParagraph"/>
        <w:numPr>
          <w:ilvl w:val="0"/>
          <w:numId w:val="33"/>
        </w:numPr>
        <w:ind w:left="426" w:hanging="295"/>
      </w:pPr>
      <w:r>
        <w:t>Einchecken / Auschecken Mitarbeiter</w:t>
      </w:r>
      <w:r w:rsidR="00066C3D">
        <w:t>,</w:t>
      </w:r>
      <w:r>
        <w:t xml:space="preserve"> Projektleiter</w:t>
      </w:r>
      <w:r w:rsidR="00066C3D">
        <w:t xml:space="preserve"> und Arbeitgeber</w:t>
      </w:r>
    </w:p>
    <w:p w14:paraId="52725F48" w14:textId="77777777" w:rsidR="00F9786F" w:rsidRDefault="00F9786F" w:rsidP="004428FA">
      <w:pPr>
        <w:pStyle w:val="ListParagraph"/>
        <w:numPr>
          <w:ilvl w:val="0"/>
          <w:numId w:val="33"/>
        </w:numPr>
        <w:ind w:left="426" w:hanging="295"/>
      </w:pPr>
      <w:r>
        <w:t>Arbeitgeber kann Arbeitszeiten einsehen und auswerten.</w:t>
      </w:r>
    </w:p>
    <w:p w14:paraId="7F2181B3" w14:textId="77777777" w:rsidR="00F9786F" w:rsidRDefault="00F9786F" w:rsidP="004428FA">
      <w:pPr>
        <w:pStyle w:val="ListParagraph"/>
        <w:numPr>
          <w:ilvl w:val="0"/>
          <w:numId w:val="33"/>
        </w:numPr>
        <w:ind w:left="426" w:hanging="295"/>
      </w:pPr>
      <w:r>
        <w:t>Arbeitgeber und Projektleiter kann neue Projekte erstellen (CRUD) und Mitarbeiter zuweisen.</w:t>
      </w:r>
    </w:p>
    <w:p w14:paraId="2C4E57FE" w14:textId="77777777" w:rsidR="00F9786F" w:rsidRDefault="00F9786F" w:rsidP="004428FA">
      <w:pPr>
        <w:pStyle w:val="ListParagraph"/>
        <w:numPr>
          <w:ilvl w:val="0"/>
          <w:numId w:val="33"/>
        </w:numPr>
        <w:ind w:left="426" w:hanging="295"/>
      </w:pPr>
      <w:r>
        <w:t>Arbeitgeber kann Arbeitszeiten von allen Mitarbeitern einsehen und Auswertungen erstellen.</w:t>
      </w:r>
    </w:p>
    <w:p w14:paraId="30AA7C32" w14:textId="77777777" w:rsidR="00F9786F" w:rsidRDefault="00F9786F" w:rsidP="004428FA">
      <w:pPr>
        <w:pStyle w:val="ListParagraph"/>
        <w:numPr>
          <w:ilvl w:val="0"/>
          <w:numId w:val="33"/>
        </w:numPr>
        <w:ind w:left="426" w:hanging="295"/>
      </w:pPr>
      <w:r>
        <w:t xml:space="preserve">Projektleiter kann </w:t>
      </w:r>
      <w:r w:rsidR="004428FA">
        <w:t>Projekta</w:t>
      </w:r>
      <w:r>
        <w:t>rbeitszeiten seiner Projektmitglieder einsehen und Auswertungen erstellen.</w:t>
      </w:r>
    </w:p>
    <w:p w14:paraId="638275CA" w14:textId="77777777" w:rsidR="00EF0795" w:rsidRDefault="00EF0795" w:rsidP="009B4F2D">
      <w:pPr>
        <w:pStyle w:val="Heading2"/>
        <w:ind w:left="0"/>
      </w:pPr>
      <w:bookmarkStart w:id="26" w:name="_Toc256432923"/>
      <w:bookmarkStart w:id="27" w:name="_Toc388969409"/>
      <w:r>
        <w:t>Benutzer Charakteris</w:t>
      </w:r>
      <w:r w:rsidR="002234E1">
        <w:t>t</w:t>
      </w:r>
      <w:r>
        <w:t>ik</w:t>
      </w:r>
      <w:bookmarkEnd w:id="26"/>
      <w:bookmarkEnd w:id="27"/>
    </w:p>
    <w:p w14:paraId="40D3221D" w14:textId="77777777" w:rsidR="00EF0795" w:rsidRDefault="00587214" w:rsidP="009B4F2D">
      <w:r>
        <w:t xml:space="preserve">Dei wt4u-Software richtet sich an alle Firmen, Organisationen oder Vereine, die eine Zeiterfassung benötigen. Die Software </w:t>
      </w:r>
      <w:r w:rsidR="00EE14CE">
        <w:t>sollte von allen Mitarbeitern in</w:t>
      </w:r>
      <w:r>
        <w:t xml:space="preserve">klusive </w:t>
      </w:r>
      <w:r w:rsidR="004A51B7">
        <w:t>Vorgesetzten</w:t>
      </w:r>
      <w:r>
        <w:t xml:space="preserve"> </w:t>
      </w:r>
      <w:r w:rsidR="00EE14CE">
        <w:t xml:space="preserve">verwendet werden. </w:t>
      </w:r>
      <w:r w:rsidR="004A51B7">
        <w:t>Sowohl</w:t>
      </w:r>
      <w:r w:rsidR="00EE14CE">
        <w:t xml:space="preserve"> sehr junge </w:t>
      </w:r>
      <w:r w:rsidR="004A51B7">
        <w:t>als auch</w:t>
      </w:r>
      <w:r w:rsidR="00EE14CE">
        <w:t xml:space="preserve"> alte Menschen </w:t>
      </w:r>
      <w:r w:rsidR="004A51B7">
        <w:t>sollen</w:t>
      </w:r>
      <w:r w:rsidR="00EE14CE">
        <w:t xml:space="preserve"> die Software ohne Probleme bedienen können ohne irgendwelche Tutorials erarbeiten zu müssen. Das User Interface der Software sollte deshalb selbsterklärend und sehr simpel gestaltet sein.</w:t>
      </w:r>
    </w:p>
    <w:p w14:paraId="478B8C25" w14:textId="77777777" w:rsidR="00EF0795" w:rsidRDefault="00EF0795" w:rsidP="009B4F2D">
      <w:pPr>
        <w:pStyle w:val="Heading2"/>
        <w:ind w:left="0"/>
      </w:pPr>
      <w:bookmarkStart w:id="28" w:name="_Toc256432924"/>
      <w:bookmarkStart w:id="29" w:name="_Toc388969410"/>
      <w:r>
        <w:t>Einsch</w:t>
      </w:r>
      <w:r w:rsidR="002234E1">
        <w:t>r</w:t>
      </w:r>
      <w:r>
        <w:t>änkungen</w:t>
      </w:r>
      <w:bookmarkEnd w:id="28"/>
      <w:bookmarkEnd w:id="29"/>
    </w:p>
    <w:p w14:paraId="52EA237E" w14:textId="77777777" w:rsidR="00EF0795" w:rsidRDefault="00587214" w:rsidP="009B4F2D">
      <w:r>
        <w:t>Eine Einschränkung von wt4u ist, dass der Kunde einen Web-Server benötigt. So ist es notwendig</w:t>
      </w:r>
      <w:r w:rsidR="00BA5543">
        <w:t>,</w:t>
      </w:r>
      <w:r>
        <w:t xml:space="preserve"> da</w:t>
      </w:r>
      <w:r w:rsidR="00BA5543">
        <w:t>s</w:t>
      </w:r>
      <w:r>
        <w:t>s ein Informatiker oder Administrator einer Firma oder Organisation den Server inklusive wt4u und Datenbank einrichtet. Dies bedeutet</w:t>
      </w:r>
      <w:r w:rsidR="002234E1">
        <w:t>,</w:t>
      </w:r>
      <w:r>
        <w:t xml:space="preserve"> da</w:t>
      </w:r>
      <w:r w:rsidR="002234E1">
        <w:t>s</w:t>
      </w:r>
      <w:r>
        <w:t>s nicht jeder Privat-Benutzer sofort mit der Software durchstarten kann.</w:t>
      </w:r>
    </w:p>
    <w:p w14:paraId="4FA977CC" w14:textId="77777777" w:rsidR="00C70882" w:rsidRDefault="00C70882" w:rsidP="009B4F2D">
      <w:r>
        <w:t>Ausserdem muss der Kunde einen Microsoft-Server benutzen, da die Software im .NET Framework entwickelt wurde.</w:t>
      </w:r>
    </w:p>
    <w:p w14:paraId="59A186E6" w14:textId="77777777" w:rsidR="00EF0795" w:rsidRDefault="00EF0795" w:rsidP="009B4F2D">
      <w:pPr>
        <w:pStyle w:val="Heading2"/>
        <w:ind w:left="0"/>
      </w:pPr>
      <w:bookmarkStart w:id="30" w:name="_Toc256432925"/>
      <w:bookmarkStart w:id="31" w:name="_Toc388969411"/>
      <w:r>
        <w:t>Annahmen</w:t>
      </w:r>
      <w:bookmarkEnd w:id="30"/>
      <w:bookmarkEnd w:id="31"/>
    </w:p>
    <w:p w14:paraId="3208EB20" w14:textId="77777777" w:rsidR="00EF0795" w:rsidRDefault="00BD5D3F" w:rsidP="00BA5543">
      <w:pPr>
        <w:pStyle w:val="ListParagraph"/>
        <w:numPr>
          <w:ilvl w:val="0"/>
          <w:numId w:val="34"/>
        </w:numPr>
        <w:ind w:left="426" w:hanging="284"/>
      </w:pPr>
      <w:r>
        <w:t>Skalierbarkeit des Servers: Es wird davon ausgegangen, dass der Kunde seine Ressourcen aufstockt, falls die Speicherkapazität des Servers an seine Grenzen gerät. Bei der Arbeits- und Pro</w:t>
      </w:r>
      <w:r w:rsidR="00BA5543">
        <w:t>j</w:t>
      </w:r>
      <w:r>
        <w:t>ektzeiterfassung können sehr schnell grosse Datenmengen entstehen.</w:t>
      </w:r>
    </w:p>
    <w:p w14:paraId="7D8BF2D3" w14:textId="77777777" w:rsidR="00BD5D3F" w:rsidRDefault="0023129C" w:rsidP="00BA5543">
      <w:pPr>
        <w:pStyle w:val="ListParagraph"/>
        <w:numPr>
          <w:ilvl w:val="0"/>
          <w:numId w:val="34"/>
        </w:numPr>
        <w:ind w:left="426" w:hanging="284"/>
      </w:pPr>
      <w:r>
        <w:t>Kunden sind bereit einen eigenen Webserver mit Microsoftprodukten zu besitzen und selbst zu warten. Das wt4u</w:t>
      </w:r>
      <w:r w:rsidR="00BA5543">
        <w:t>-Team</w:t>
      </w:r>
      <w:r>
        <w:t xml:space="preserve"> bietet keine Service-Leistungen an.</w:t>
      </w:r>
    </w:p>
    <w:p w14:paraId="1885B0F2" w14:textId="77777777" w:rsidR="0002520E" w:rsidRDefault="0002520E" w:rsidP="00BA5543">
      <w:pPr>
        <w:pStyle w:val="ListParagraph"/>
        <w:numPr>
          <w:ilvl w:val="0"/>
          <w:numId w:val="34"/>
        </w:numPr>
        <w:ind w:left="426" w:hanging="284"/>
      </w:pPr>
      <w:r>
        <w:t xml:space="preserve">Sicherung der Daten wird von Kunden selbst durchgeführt. Wt4u bietet kein Feature für </w:t>
      </w:r>
      <w:r w:rsidR="000227FD">
        <w:t xml:space="preserve">die </w:t>
      </w:r>
      <w:r>
        <w:t>Datensicherung.</w:t>
      </w:r>
    </w:p>
    <w:p w14:paraId="138A7F42" w14:textId="77777777" w:rsidR="00EF0795" w:rsidRDefault="00EF0795" w:rsidP="009B4F2D">
      <w:pPr>
        <w:pStyle w:val="Heading2"/>
        <w:ind w:left="0"/>
      </w:pPr>
      <w:bookmarkStart w:id="32" w:name="_Toc256432926"/>
      <w:bookmarkStart w:id="33" w:name="_Toc388969412"/>
      <w:r>
        <w:t>Abhängi</w:t>
      </w:r>
      <w:r w:rsidR="002234E1">
        <w:t>g</w:t>
      </w:r>
      <w:r>
        <w:t>keiten</w:t>
      </w:r>
      <w:bookmarkEnd w:id="32"/>
      <w:bookmarkEnd w:id="33"/>
    </w:p>
    <w:p w14:paraId="1D8DB954" w14:textId="77777777" w:rsidR="002C23F3" w:rsidRDefault="00066C3D" w:rsidP="00066C3D">
      <w:pPr>
        <w:pStyle w:val="ListParagraph"/>
        <w:numPr>
          <w:ilvl w:val="0"/>
          <w:numId w:val="35"/>
        </w:numPr>
        <w:ind w:left="426" w:hanging="284"/>
      </w:pPr>
      <w:r>
        <w:t>Betreiber</w:t>
      </w:r>
      <w:r w:rsidR="002C23F3">
        <w:t xml:space="preserve"> besitzen einen Server mit Microsoft-Server Software und Datenbank-Software.</w:t>
      </w:r>
    </w:p>
    <w:p w14:paraId="5350C0CF" w14:textId="77777777" w:rsidR="00415A6A" w:rsidRDefault="002C23F3" w:rsidP="00066C3D">
      <w:pPr>
        <w:pStyle w:val="ListParagraph"/>
        <w:numPr>
          <w:ilvl w:val="0"/>
          <w:numId w:val="35"/>
        </w:numPr>
        <w:ind w:left="426" w:hanging="284"/>
      </w:pPr>
      <w:r>
        <w:t>Benutzer müssen einen aktuellen Web-Explorer benutzen.</w:t>
      </w:r>
    </w:p>
    <w:p w14:paraId="0F2B696C" w14:textId="77777777" w:rsidR="0002520E" w:rsidRDefault="0002520E" w:rsidP="00066C3D">
      <w:pPr>
        <w:pStyle w:val="ListParagraph"/>
        <w:numPr>
          <w:ilvl w:val="0"/>
          <w:numId w:val="35"/>
        </w:numPr>
        <w:ind w:left="426" w:hanging="284"/>
      </w:pPr>
      <w:r>
        <w:t>Benutzer müssen JavaScript in ihrem Web-Explorer aktiviert haben.</w:t>
      </w:r>
    </w:p>
    <w:p w14:paraId="16A5284B" w14:textId="77777777" w:rsidR="00431E50" w:rsidRDefault="0002520E" w:rsidP="00066C3D">
      <w:pPr>
        <w:pStyle w:val="ListParagraph"/>
        <w:numPr>
          <w:ilvl w:val="0"/>
          <w:numId w:val="35"/>
        </w:numPr>
        <w:ind w:left="426" w:hanging="284"/>
      </w:pPr>
      <w:r>
        <w:t>Client/Server-Verbindung muss innerhalb einer Firma/Organis</w:t>
      </w:r>
      <w:r w:rsidR="00066C3D">
        <w:t>a</w:t>
      </w:r>
      <w:r>
        <w:t xml:space="preserve">tion komplett vorhanden sein. </w:t>
      </w:r>
    </w:p>
    <w:p w14:paraId="32F8DFCA" w14:textId="77777777" w:rsidR="00431E50" w:rsidRDefault="00431E50" w:rsidP="009B4F2D">
      <w:r>
        <w:br w:type="page"/>
      </w:r>
    </w:p>
    <w:p w14:paraId="6C561C54" w14:textId="77777777" w:rsidR="0002520E" w:rsidRDefault="00431E50" w:rsidP="009B4F2D">
      <w:pPr>
        <w:pStyle w:val="Heading1"/>
      </w:pPr>
      <w:bookmarkStart w:id="34" w:name="_Toc256432927"/>
      <w:bookmarkStart w:id="35" w:name="_Toc388969413"/>
      <w:r>
        <w:lastRenderedPageBreak/>
        <w:t>Use Cases</w:t>
      </w:r>
      <w:bookmarkEnd w:id="34"/>
      <w:bookmarkEnd w:id="35"/>
    </w:p>
    <w:p w14:paraId="6E4BA930" w14:textId="77777777" w:rsidR="00431E50" w:rsidRDefault="00431E50" w:rsidP="009B4F2D">
      <w:pPr>
        <w:pStyle w:val="Heading2"/>
        <w:ind w:left="0"/>
      </w:pPr>
      <w:bookmarkStart w:id="36" w:name="_Toc256432928"/>
      <w:bookmarkStart w:id="37" w:name="_Toc388969414"/>
      <w:r>
        <w:t>Use Case Diagramm</w:t>
      </w:r>
      <w:bookmarkEnd w:id="36"/>
      <w:bookmarkEnd w:id="37"/>
    </w:p>
    <w:p w14:paraId="3DCF2462" w14:textId="77777777" w:rsidR="00431E50" w:rsidRPr="00431E50" w:rsidRDefault="009E5B4B" w:rsidP="009B4F2D">
      <w:r>
        <w:rPr>
          <w:noProof/>
          <w:lang w:eastAsia="de-CH"/>
        </w:rPr>
        <w:drawing>
          <wp:inline distT="0" distB="0" distL="0" distR="0" wp14:anchorId="3691AA7A" wp14:editId="3F890410">
            <wp:extent cx="5760720" cy="3519805"/>
            <wp:effectExtent l="0" t="0" r="5080" b="1079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19805"/>
                    </a:xfrm>
                    <a:prstGeom prst="rect">
                      <a:avLst/>
                    </a:prstGeom>
                  </pic:spPr>
                </pic:pic>
              </a:graphicData>
            </a:graphic>
          </wp:inline>
        </w:drawing>
      </w:r>
    </w:p>
    <w:p w14:paraId="33CC6296" w14:textId="77777777" w:rsidR="00431E50" w:rsidRDefault="00431E50" w:rsidP="009B4F2D">
      <w:pPr>
        <w:pStyle w:val="Heading2"/>
        <w:ind w:left="0"/>
      </w:pPr>
      <w:bookmarkStart w:id="38" w:name="_Toc256432929"/>
      <w:bookmarkStart w:id="39" w:name="_Toc388969415"/>
      <w:r>
        <w:t>Aktoren &amp; Stakeholder</w:t>
      </w:r>
      <w:bookmarkEnd w:id="38"/>
      <w:bookmarkEnd w:id="39"/>
    </w:p>
    <w:p w14:paraId="4A83C734" w14:textId="77777777" w:rsidR="00EA08E3" w:rsidRDefault="00BB2E27" w:rsidP="009B4F2D">
      <w:r>
        <w:rPr>
          <w:noProof/>
          <w:lang w:eastAsia="de-CH"/>
        </w:rPr>
        <mc:AlternateContent>
          <mc:Choice Requires="wps">
            <w:drawing>
              <wp:anchor distT="0" distB="0" distL="114300" distR="114300" simplePos="0" relativeHeight="251659264" behindDoc="0" locked="0" layoutInCell="1" allowOverlap="1" wp14:anchorId="0110D26C" wp14:editId="7D652AFC">
                <wp:simplePos x="0" y="0"/>
                <wp:positionH relativeFrom="column">
                  <wp:posOffset>2048510</wp:posOffset>
                </wp:positionH>
                <wp:positionV relativeFrom="paragraph">
                  <wp:posOffset>605155</wp:posOffset>
                </wp:positionV>
                <wp:extent cx="1477010" cy="0"/>
                <wp:effectExtent l="0" t="76200" r="27940" b="114300"/>
                <wp:wrapNone/>
                <wp:docPr id="6" name="Straight Arrow Connector 6"/>
                <wp:cNvGraphicFramePr/>
                <a:graphic xmlns:a="http://schemas.openxmlformats.org/drawingml/2006/main">
                  <a:graphicData uri="http://schemas.microsoft.com/office/word/2010/wordprocessingShape">
                    <wps:wsp>
                      <wps:cNvCnPr/>
                      <wps:spPr>
                        <a:xfrm>
                          <a:off x="0" y="0"/>
                          <a:ext cx="147701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w14:anchorId="0753683A">
              <v:shapetype id="_x0000_t32" coordsize="21600,21600" o:spt="32" o:oned="t" path="m,l21600,21600e" filled="f">
                <v:path arrowok="t" fillok="f" o:connecttype="none"/>
                <o:lock v:ext="edit" shapetype="t"/>
              </v:shapetype>
              <v:shape id="Straight Arrow Connector 6" o:spid="_x0000_s1026" type="#_x0000_t32" style="position:absolute;margin-left:161.3pt;margin-top:47.65pt;width:116.3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" strokecolor="#bc4542 [3045]">
                <v:stroke endarrow="open"/>
              </v:shape>
            </w:pict>
          </mc:Fallback>
        </mc:AlternateContent>
      </w:r>
      <w:r>
        <w:rPr>
          <w:noProof/>
          <w:lang w:eastAsia="de-CH"/>
        </w:rPr>
        <mc:AlternateContent>
          <mc:Choice Requires="wps">
            <w:drawing>
              <wp:anchor distT="0" distB="0" distL="114300" distR="114300" simplePos="0" relativeHeight="251657215" behindDoc="0" locked="0" layoutInCell="1" allowOverlap="1" wp14:anchorId="163C7AE9" wp14:editId="2943FB49">
                <wp:simplePos x="0" y="0"/>
                <wp:positionH relativeFrom="column">
                  <wp:posOffset>2095451</wp:posOffset>
                </wp:positionH>
                <wp:positionV relativeFrom="paragraph">
                  <wp:posOffset>312127</wp:posOffset>
                </wp:positionV>
                <wp:extent cx="1470660" cy="2711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271145"/>
                        </a:xfrm>
                        <a:prstGeom prst="rect">
                          <a:avLst/>
                        </a:prstGeom>
                        <a:solidFill>
                          <a:srgbClr val="FFFFFF"/>
                        </a:solidFill>
                        <a:ln w="9525">
                          <a:noFill/>
                          <a:miter lim="800000"/>
                          <a:headEnd/>
                          <a:tailEnd/>
                        </a:ln>
                      </wps:spPr>
                      <wps:txbx>
                        <w:txbxContent>
                          <w:p w14:paraId="3ABCE196" w14:textId="77777777" w:rsidR="00351A3D" w:rsidRPr="00BB2E27" w:rsidRDefault="00351A3D">
                            <w:pPr>
                              <w:rPr>
                                <w:lang w:val="en-US"/>
                              </w:rPr>
                            </w:pPr>
                            <w:r>
                              <w:t>Nachtrag 19.05.2014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w14:anchorId="7B79DA0D">
              <v:shapetype id="_x0000_t202" coordsize="21600,21600" o:spt="202" path="m,l,21600r21600,l21600,xe">
                <v:stroke joinstyle="miter"/>
                <v:path gradientshapeok="t" o:connecttype="rect"/>
              </v:shapetype>
              <v:shape id="Text Box 2" o:spid="_x0000_s1026" type="#_x0000_t202" style="position:absolute;margin-left:165pt;margin-top:24.6pt;width:115.85pt;height:110.55pt;z-index:25165721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" stroked="f">
                <v:textbox style="mso-fit-shape-to-text:t">
                  <w:txbxContent>
                    <w:p w14:paraId="43F3D22F" w:rsidR="00351A3D" w:rsidRPr="00BB2E27" w:rsidRDefault="00351A3D">
                      <w:pPr>
                        <w:rPr>
                          <w:lang w:val="en-US"/>
                        </w:rPr>
                      </w:pPr>
                      <w:r>
                        <w:t>Nachtrag 19.05.2014</w:t>
                      </w:r>
                    </w:p>
                  </w:txbxContent>
                </v:textbox>
              </v:shape>
            </w:pict>
          </mc:Fallback>
        </mc:AlternateContent>
      </w:r>
      <w:r>
        <w:rPr>
          <w:noProof/>
          <w:lang w:eastAsia="de-CH"/>
        </w:rPr>
        <w:drawing>
          <wp:anchor distT="0" distB="0" distL="114300" distR="114300" simplePos="0" relativeHeight="251658240" behindDoc="0" locked="0" layoutInCell="1" allowOverlap="1" wp14:anchorId="300BF3AA" wp14:editId="558F99EC">
            <wp:simplePos x="0" y="0"/>
            <wp:positionH relativeFrom="column">
              <wp:posOffset>3618865</wp:posOffset>
            </wp:positionH>
            <wp:positionV relativeFrom="paragraph">
              <wp:posOffset>1270</wp:posOffset>
            </wp:positionV>
            <wp:extent cx="1934210" cy="1265555"/>
            <wp:effectExtent l="0" t="0" r="0" b="10795"/>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Pr>
          <w:noProof/>
          <w:lang w:eastAsia="de-CH"/>
        </w:rPr>
        <w:drawing>
          <wp:inline distT="0" distB="0" distL="0" distR="0" wp14:anchorId="2D300E6A" wp14:editId="27A5C802">
            <wp:extent cx="1934308" cy="1266092"/>
            <wp:effectExtent l="0" t="0" r="0" b="107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534166D" w14:textId="77777777" w:rsidR="00967039" w:rsidRDefault="00967039" w:rsidP="009B4F2D"/>
    <w:p w14:paraId="7F7FF759" w14:textId="579AD718" w:rsidR="00967039" w:rsidRPr="00EA08E3" w:rsidRDefault="00967039" w:rsidP="009B4F2D">
      <w:r>
        <w:t>Nachtrag 19.05.2014: Im Verlaufe des Projektes hat sich herausgestellt, dass die Rolle des Projektleiters überflüssig ist. Projektleiter werden nun nur über die ProjectLeaderAllocation Tabelle definiert und besitzen die Rolle eines Mitarbeiters.</w:t>
      </w:r>
    </w:p>
    <w:p w14:paraId="046F56E1" w14:textId="77777777" w:rsidR="000B51BC" w:rsidRDefault="000B51BC" w:rsidP="009B4F2D">
      <w:pPr>
        <w:pStyle w:val="Heading3"/>
        <w:ind w:left="0"/>
      </w:pPr>
      <w:bookmarkStart w:id="40" w:name="_Toc256432930"/>
      <w:bookmarkStart w:id="41" w:name="_Toc388969416"/>
      <w:r>
        <w:t>Arbeitgeber</w:t>
      </w:r>
      <w:bookmarkEnd w:id="40"/>
      <w:bookmarkEnd w:id="41"/>
    </w:p>
    <w:p w14:paraId="536E91BA" w14:textId="77777777" w:rsidR="000B51BC" w:rsidRDefault="000B51BC" w:rsidP="009B4F2D">
      <w:r>
        <w:t>Der Arbeitgeber besitzt die höchsten Rechte in der wt4u-Software.</w:t>
      </w:r>
      <w:r w:rsidR="00674029">
        <w:t xml:space="preserve"> Folgende Features stehen dem Arbeitgeber zur Verfügung.</w:t>
      </w:r>
    </w:p>
    <w:p w14:paraId="3E373291" w14:textId="77777777" w:rsidR="00674029" w:rsidRDefault="00674029" w:rsidP="009B4F2D"/>
    <w:p w14:paraId="7CAF0A08" w14:textId="77777777" w:rsidR="00674029" w:rsidRDefault="00674029" w:rsidP="008419DB">
      <w:pPr>
        <w:pStyle w:val="ListParagraph"/>
        <w:numPr>
          <w:ilvl w:val="0"/>
          <w:numId w:val="37"/>
        </w:numPr>
        <w:ind w:left="426"/>
      </w:pPr>
      <w:r>
        <w:t>Einchecken/Auschecken Arbeitszeit</w:t>
      </w:r>
    </w:p>
    <w:p w14:paraId="491F6E7E" w14:textId="77777777" w:rsidR="00674029" w:rsidRDefault="00674029" w:rsidP="008419DB">
      <w:pPr>
        <w:pStyle w:val="ListParagraph"/>
        <w:numPr>
          <w:ilvl w:val="0"/>
          <w:numId w:val="37"/>
        </w:numPr>
        <w:ind w:left="426"/>
      </w:pPr>
      <w:r>
        <w:t>Einchecken/Auschecken Projektarbeitszeit</w:t>
      </w:r>
    </w:p>
    <w:p w14:paraId="3D69BCED" w14:textId="77777777" w:rsidR="00674029" w:rsidRDefault="00674029" w:rsidP="008419DB">
      <w:pPr>
        <w:pStyle w:val="ListParagraph"/>
        <w:numPr>
          <w:ilvl w:val="0"/>
          <w:numId w:val="37"/>
        </w:numPr>
        <w:ind w:left="426"/>
      </w:pPr>
      <w:r>
        <w:t>Projekt verwalten (CRUD)</w:t>
      </w:r>
    </w:p>
    <w:p w14:paraId="7D44243C" w14:textId="77777777" w:rsidR="00674029" w:rsidRDefault="00674029" w:rsidP="008419DB">
      <w:pPr>
        <w:pStyle w:val="ListParagraph"/>
        <w:numPr>
          <w:ilvl w:val="0"/>
          <w:numId w:val="37"/>
        </w:numPr>
        <w:ind w:left="426"/>
      </w:pPr>
      <w:r>
        <w:t>Benutzer verwalten (CRUD)</w:t>
      </w:r>
    </w:p>
    <w:p w14:paraId="5B66A227" w14:textId="77777777" w:rsidR="00674029" w:rsidRDefault="00674029" w:rsidP="008419DB">
      <w:pPr>
        <w:pStyle w:val="ListParagraph"/>
        <w:numPr>
          <w:ilvl w:val="0"/>
          <w:numId w:val="37"/>
        </w:numPr>
        <w:ind w:left="426"/>
      </w:pPr>
      <w:r>
        <w:t>Projekt statistisch auswerten</w:t>
      </w:r>
    </w:p>
    <w:p w14:paraId="644BC929" w14:textId="77777777" w:rsidR="00674029" w:rsidRDefault="00674029" w:rsidP="008419DB">
      <w:pPr>
        <w:pStyle w:val="ListParagraph"/>
        <w:numPr>
          <w:ilvl w:val="0"/>
          <w:numId w:val="37"/>
        </w:numPr>
        <w:ind w:left="426"/>
      </w:pPr>
      <w:r>
        <w:t>Arbeitszeiten Mitarbeiter/Projektleiter/Arbeitgeber statistisch auswerten</w:t>
      </w:r>
    </w:p>
    <w:p w14:paraId="2F9482DC" w14:textId="77777777" w:rsidR="00674029" w:rsidRDefault="00674029" w:rsidP="009B4F2D"/>
    <w:p w14:paraId="39342982" w14:textId="77777777" w:rsidR="00674029" w:rsidRDefault="00674029" w:rsidP="009B4F2D">
      <w:pPr>
        <w:pStyle w:val="Heading3"/>
        <w:ind w:left="0"/>
      </w:pPr>
      <w:bookmarkStart w:id="42" w:name="_Toc256432931"/>
      <w:bookmarkStart w:id="43" w:name="_Toc388969417"/>
      <w:r>
        <w:lastRenderedPageBreak/>
        <w:t>Projektleiter</w:t>
      </w:r>
      <w:bookmarkEnd w:id="42"/>
      <w:bookmarkEnd w:id="43"/>
    </w:p>
    <w:p w14:paraId="4AF0686E" w14:textId="77777777" w:rsidR="00674029" w:rsidRDefault="00674029" w:rsidP="009B4F2D">
      <w:r>
        <w:t>Der Projektleiter dient dazu neue Projekte zu erstellen und zu verwalten.</w:t>
      </w:r>
      <w:r w:rsidR="00CB679E">
        <w:t xml:space="preserve"> Er kann mit wt4u verschiedene Mitarbeiter seinen Projekten zuweisen. Folgende Features stehen zur Verfügung:</w:t>
      </w:r>
    </w:p>
    <w:p w14:paraId="36119778" w14:textId="77777777" w:rsidR="00CB679E" w:rsidRDefault="00CB679E" w:rsidP="008419DB">
      <w:pPr>
        <w:pStyle w:val="ListParagraph"/>
        <w:numPr>
          <w:ilvl w:val="0"/>
          <w:numId w:val="38"/>
        </w:numPr>
        <w:ind w:left="426"/>
      </w:pPr>
      <w:r>
        <w:t>Einchecken/Auschecken Arbeitszeit</w:t>
      </w:r>
    </w:p>
    <w:p w14:paraId="3C8175AF" w14:textId="77777777" w:rsidR="00CB679E" w:rsidRDefault="00CB679E" w:rsidP="008419DB">
      <w:pPr>
        <w:pStyle w:val="ListParagraph"/>
        <w:numPr>
          <w:ilvl w:val="0"/>
          <w:numId w:val="38"/>
        </w:numPr>
        <w:ind w:left="426"/>
      </w:pPr>
      <w:r>
        <w:t>Einchecken/Auschecken Projektarbeitszeit</w:t>
      </w:r>
    </w:p>
    <w:p w14:paraId="512954BA" w14:textId="77777777" w:rsidR="00CB679E" w:rsidRDefault="00CB679E" w:rsidP="008419DB">
      <w:pPr>
        <w:pStyle w:val="ListParagraph"/>
        <w:numPr>
          <w:ilvl w:val="0"/>
          <w:numId w:val="38"/>
        </w:numPr>
        <w:ind w:left="426"/>
      </w:pPr>
      <w:r>
        <w:t>Projekt verwalten (CRUD)</w:t>
      </w:r>
    </w:p>
    <w:p w14:paraId="27A9B9D7" w14:textId="77777777" w:rsidR="00CB679E" w:rsidRDefault="00CB679E" w:rsidP="008419DB">
      <w:pPr>
        <w:pStyle w:val="ListParagraph"/>
        <w:numPr>
          <w:ilvl w:val="0"/>
          <w:numId w:val="38"/>
        </w:numPr>
        <w:ind w:left="426"/>
      </w:pPr>
      <w:r>
        <w:t>Projekt statistisch auswerten</w:t>
      </w:r>
    </w:p>
    <w:p w14:paraId="3AF09EAB" w14:textId="77777777" w:rsidR="00351A3D" w:rsidRDefault="00351A3D" w:rsidP="00351A3D"/>
    <w:p w14:paraId="3FB701BF" w14:textId="77777777" w:rsidR="00351A3D" w:rsidRDefault="00351A3D" w:rsidP="00351A3D">
      <w:pPr>
        <w:rPr>
          <w:b/>
          <w:u w:val="single"/>
        </w:rPr>
      </w:pPr>
      <w:r w:rsidRPr="00351A3D">
        <w:rPr>
          <w:b/>
          <w:u w:val="single"/>
        </w:rPr>
        <w:t>Nachtrag 19.05.2014</w:t>
      </w:r>
    </w:p>
    <w:p w14:paraId="17AA0D22" w14:textId="77777777" w:rsidR="00351A3D" w:rsidRPr="00674029" w:rsidRDefault="00351A3D" w:rsidP="00351A3D">
      <w:r w:rsidRPr="00351A3D">
        <w:t>In der Contructionphase C1 wurde entschieden die Projektleiteransicht und auch die Rechte „Projektleiter“ wegzulassen.</w:t>
      </w:r>
      <w:r>
        <w:t xml:space="preserve"> Ein Arbeitgeber kann einen Mitarbeiter als Projektleiter eines Projekts bestimmen. Dieser Mitarbeiter kann nur für dieses spezifische Projekt</w:t>
      </w:r>
      <w:r w:rsidR="00CF7B5F">
        <w:t xml:space="preserve"> Einstellungen vornehmen und Details einsehen. Aber die Rolle und Ansicht „Projektleiter“ gibt es in der Endversion von wt4u nicht.</w:t>
      </w:r>
    </w:p>
    <w:p w14:paraId="30FE6575" w14:textId="77777777" w:rsidR="008F1A11" w:rsidRDefault="008F1A11" w:rsidP="009B4F2D">
      <w:pPr>
        <w:pStyle w:val="Heading3"/>
        <w:ind w:left="0"/>
      </w:pPr>
      <w:bookmarkStart w:id="44" w:name="_Toc256432932"/>
      <w:bookmarkStart w:id="45" w:name="_Toc388969418"/>
      <w:r>
        <w:t>Mitarbeiter</w:t>
      </w:r>
      <w:bookmarkEnd w:id="44"/>
      <w:bookmarkEnd w:id="45"/>
    </w:p>
    <w:p w14:paraId="3BFFF91E" w14:textId="77777777" w:rsidR="008F1A11" w:rsidRDefault="008F1A11" w:rsidP="009B4F2D">
      <w:r>
        <w:t>Der Mitarbeiter kann folgende Features der Software benutzen:</w:t>
      </w:r>
    </w:p>
    <w:p w14:paraId="7E004065" w14:textId="77777777" w:rsidR="008F1A11" w:rsidRDefault="008F1A11" w:rsidP="008419DB">
      <w:pPr>
        <w:pStyle w:val="ListParagraph"/>
        <w:numPr>
          <w:ilvl w:val="0"/>
          <w:numId w:val="36"/>
        </w:numPr>
        <w:ind w:left="426"/>
      </w:pPr>
      <w:r>
        <w:t>Einchecken/Auschecken Arbeitszeit</w:t>
      </w:r>
    </w:p>
    <w:p w14:paraId="046B34A9" w14:textId="77777777" w:rsidR="000B51BC" w:rsidRDefault="008F1A11" w:rsidP="008419DB">
      <w:pPr>
        <w:pStyle w:val="ListParagraph"/>
        <w:numPr>
          <w:ilvl w:val="0"/>
          <w:numId w:val="36"/>
        </w:numPr>
        <w:ind w:left="426"/>
      </w:pPr>
      <w:r>
        <w:t>Einchecken/Auschecken Projektarbeitszeit</w:t>
      </w:r>
    </w:p>
    <w:p w14:paraId="1BE26DE2" w14:textId="77777777" w:rsidR="00967039" w:rsidRDefault="00967039" w:rsidP="00967039"/>
    <w:p w14:paraId="0AA75F1F" w14:textId="5FF66E0C" w:rsidR="00967039" w:rsidRDefault="00967039" w:rsidP="00967039">
      <w:r>
        <w:t>Nachtrag 19.05.2014:</w:t>
      </w:r>
    </w:p>
    <w:p w14:paraId="77890E4C" w14:textId="5C5064C3" w:rsidR="00967039" w:rsidRPr="008F1A11" w:rsidRDefault="00967039" w:rsidP="00967039">
      <w:pPr>
        <w:pStyle w:val="ListParagraph"/>
        <w:numPr>
          <w:ilvl w:val="0"/>
          <w:numId w:val="48"/>
        </w:numPr>
      </w:pPr>
      <w:r>
        <w:t>Projektauswertungen (sofern als Projektleiter definiert)</w:t>
      </w:r>
    </w:p>
    <w:p w14:paraId="09AC42C3" w14:textId="77777777" w:rsidR="00431E50" w:rsidRDefault="00431E50" w:rsidP="009B4F2D">
      <w:pPr>
        <w:pStyle w:val="Heading2"/>
        <w:ind w:left="0"/>
      </w:pPr>
      <w:bookmarkStart w:id="46" w:name="_Toc256432933"/>
      <w:bookmarkStart w:id="47" w:name="_Toc388969419"/>
      <w:r>
        <w:t>Beschreibung (Brief)</w:t>
      </w:r>
      <w:bookmarkEnd w:id="46"/>
      <w:bookmarkEnd w:id="47"/>
    </w:p>
    <w:p w14:paraId="5602A052" w14:textId="77777777" w:rsidR="00B862B6" w:rsidRDefault="00B862B6" w:rsidP="009B4F2D">
      <w:pPr>
        <w:pStyle w:val="Heading3"/>
        <w:ind w:left="0"/>
      </w:pPr>
      <w:bookmarkStart w:id="48" w:name="_Toc256432934"/>
      <w:bookmarkStart w:id="49" w:name="_Toc388969420"/>
      <w:r>
        <w:t>UC01</w:t>
      </w:r>
      <w:r w:rsidR="00F10E34">
        <w:t xml:space="preserve"> </w:t>
      </w:r>
      <w:r>
        <w:t>Arbeitssession erfassen</w:t>
      </w:r>
      <w:bookmarkEnd w:id="48"/>
      <w:bookmarkEnd w:id="49"/>
    </w:p>
    <w:p w14:paraId="73951A08" w14:textId="001FC0C4" w:rsidR="00FF3EF1" w:rsidRPr="00FF3EF1" w:rsidRDefault="003B622C" w:rsidP="009B4F2D">
      <w:r>
        <w:t xml:space="preserve">Sobald ein Mitarbeiter, Projektleiter oder </w:t>
      </w:r>
      <w:r w:rsidR="00967039">
        <w:t>Arbeitgeber zu Arbeiten beginnt,</w:t>
      </w:r>
      <w:r>
        <w:t xml:space="preserve"> </w:t>
      </w:r>
      <w:r w:rsidR="00967039">
        <w:t>m</w:t>
      </w:r>
      <w:r>
        <w:t>uss er sich im System einchecken. Ist der Arbeitstag vorbei wird wieder ausgecheckt.</w:t>
      </w:r>
    </w:p>
    <w:p w14:paraId="501CF31E" w14:textId="77777777" w:rsidR="0090036F" w:rsidRDefault="00FF3EF1" w:rsidP="009B4F2D">
      <w:pPr>
        <w:pStyle w:val="Heading3"/>
        <w:ind w:left="0"/>
      </w:pPr>
      <w:bookmarkStart w:id="50" w:name="_Toc256432935"/>
      <w:bookmarkStart w:id="51" w:name="_Toc388969421"/>
      <w:r>
        <w:t>UC02 Pause erfassen</w:t>
      </w:r>
      <w:bookmarkEnd w:id="50"/>
      <w:bookmarkEnd w:id="51"/>
    </w:p>
    <w:p w14:paraId="14A33AE6" w14:textId="2F24BBD2" w:rsidR="00AB6DA2" w:rsidRDefault="00AB6DA2" w:rsidP="009B4F2D">
      <w:r>
        <w:t>Nachdem ein Mitarbeiter angefangen hat zu arbeiten und sich erfolgreich am System angemeldet hat, kann er allfällige Pausen buchen. Genau wie bei der Arbeitszeit hat der User die Möglichke</w:t>
      </w:r>
      <w:r w:rsidR="00484FE1">
        <w:t>i</w:t>
      </w:r>
      <w:r>
        <w:t>t die Pause ein- und auszuchecken.</w:t>
      </w:r>
      <w:r w:rsidR="00EE53CD">
        <w:t xml:space="preserve"> Beendet er die Arbeitssession, wird automatisch auch die Pause beendet.</w:t>
      </w:r>
    </w:p>
    <w:p w14:paraId="4B551F1D" w14:textId="77777777" w:rsidR="00364DCD" w:rsidRDefault="00364DCD" w:rsidP="009B4F2D">
      <w:pPr>
        <w:pStyle w:val="Heading3"/>
        <w:ind w:left="0"/>
      </w:pPr>
      <w:bookmarkStart w:id="52" w:name="_Toc256432936"/>
      <w:bookmarkStart w:id="53" w:name="_Toc388969422"/>
      <w:r>
        <w:t>UC03 Projektarbeitszeit erfassen</w:t>
      </w:r>
      <w:bookmarkEnd w:id="52"/>
      <w:bookmarkEnd w:id="53"/>
    </w:p>
    <w:p w14:paraId="61CA90C9" w14:textId="77777777" w:rsidR="00364DCD" w:rsidRPr="00364DCD" w:rsidRDefault="00364DCD" w:rsidP="009B4F2D">
      <w:r>
        <w:t>Mitarbeiter und Projektleiter können Arbeitszeiten auf Projekte erfassen. Dies ist nur möglich, wenn sie sich in einer Arbeitssession befinden.</w:t>
      </w:r>
      <w:r w:rsidR="00152C6F">
        <w:t xml:space="preserve"> Schliesst der Benutzer die Arbeitssession (auschecken), </w:t>
      </w:r>
      <w:r w:rsidR="00067E1F">
        <w:t>dann wird bei der Projektarbeitszeit automatisch eine End-Zeit gesetzt</w:t>
      </w:r>
      <w:r w:rsidR="00152C6F">
        <w:t>.</w:t>
      </w:r>
      <w:r w:rsidR="00067E1F">
        <w:t xml:space="preserve"> Sobald er wieder eine neue Arbeitssession startet, weiss das System in welcher Projektarbeitszeit er sich befand und die neue Zeit wird automatisch auch wieder fürs Projekt erfasst.</w:t>
      </w:r>
    </w:p>
    <w:p w14:paraId="295713F8" w14:textId="77777777" w:rsidR="00B862B6" w:rsidRDefault="00B862B6" w:rsidP="009B4F2D">
      <w:pPr>
        <w:pStyle w:val="Heading3"/>
        <w:ind w:left="0"/>
      </w:pPr>
      <w:bookmarkStart w:id="54" w:name="_Toc256432937"/>
      <w:bookmarkStart w:id="55" w:name="_Toc388969423"/>
      <w:r>
        <w:t>UC0</w:t>
      </w:r>
      <w:r w:rsidR="00364DCD">
        <w:t>4</w:t>
      </w:r>
      <w:r>
        <w:t xml:space="preserve"> Benutzer verwalten</w:t>
      </w:r>
      <w:bookmarkEnd w:id="54"/>
      <w:bookmarkEnd w:id="55"/>
    </w:p>
    <w:p w14:paraId="28C59434" w14:textId="5A7044A2" w:rsidR="00885171" w:rsidRDefault="00885171" w:rsidP="009B4F2D">
      <w:r>
        <w:t>Der Arbeitgeber hat die Mög</w:t>
      </w:r>
      <w:r w:rsidR="00484FE1">
        <w:t>l</w:t>
      </w:r>
      <w:r>
        <w:t xml:space="preserve">ichkeit Benutzer (Mitglieder der Organisation oder Mitarbeiter der Firma) anzulegen. Vollständige CRUD Operationen sind für die Benutzer vorgesehen. Die Eigenschaften wie </w:t>
      </w:r>
      <w:r w:rsidR="00967039">
        <w:t>Adresse</w:t>
      </w:r>
      <w:r>
        <w:t xml:space="preserve">, Name usw. Können </w:t>
      </w:r>
      <w:r w:rsidR="00484FE1">
        <w:t>b</w:t>
      </w:r>
      <w:r>
        <w:t>earbeite</w:t>
      </w:r>
      <w:r w:rsidR="00484FE1">
        <w:t>t</w:t>
      </w:r>
      <w:r>
        <w:t xml:space="preserve"> werden.</w:t>
      </w:r>
    </w:p>
    <w:p w14:paraId="4559480F" w14:textId="77777777" w:rsidR="00885171" w:rsidRPr="00885171" w:rsidRDefault="00885171" w:rsidP="009B4F2D">
      <w:r>
        <w:t>Ausserdem kann der Arbeitgeber den Benutzer in einen der folg</w:t>
      </w:r>
      <w:r w:rsidR="00484FE1">
        <w:t>end</w:t>
      </w:r>
      <w:r>
        <w:t>en Kategorien einteilen: Arbeitgeber, Projektleiter, Mitarbeiter.</w:t>
      </w:r>
    </w:p>
    <w:p w14:paraId="0397B9F6" w14:textId="77777777" w:rsidR="00B862B6" w:rsidRDefault="00B862B6" w:rsidP="009B4F2D">
      <w:pPr>
        <w:pStyle w:val="Heading3"/>
        <w:ind w:left="0"/>
      </w:pPr>
      <w:bookmarkStart w:id="56" w:name="_Toc256432938"/>
      <w:bookmarkStart w:id="57" w:name="_Toc388969424"/>
      <w:r>
        <w:lastRenderedPageBreak/>
        <w:t>UC0</w:t>
      </w:r>
      <w:r w:rsidR="00364DCD">
        <w:t>5</w:t>
      </w:r>
      <w:r>
        <w:t xml:space="preserve"> Arbeitszeiten auswerten</w:t>
      </w:r>
      <w:bookmarkEnd w:id="56"/>
      <w:bookmarkEnd w:id="57"/>
    </w:p>
    <w:p w14:paraId="4E7ACC9D" w14:textId="77777777" w:rsidR="00885171" w:rsidRPr="00885171" w:rsidRDefault="00885171" w:rsidP="009B4F2D">
      <w:r>
        <w:t>Der Arbeitgeber kann die Arbeitszeiten der einzelnen Mitarbeiter, Projektleiter oder Arbeitgeber auswerten. Dies bedeutet er kann tabellarisch darstellen wie lange sie über einen gewissen Zeitraum gearbeitet haben. Verschiedene Filter und Sortierungen können angewendet werden.</w:t>
      </w:r>
    </w:p>
    <w:p w14:paraId="7C3AE611" w14:textId="77777777" w:rsidR="00B862B6" w:rsidRDefault="00B862B6" w:rsidP="009B4F2D">
      <w:pPr>
        <w:pStyle w:val="Heading3"/>
        <w:ind w:left="0"/>
      </w:pPr>
      <w:bookmarkStart w:id="58" w:name="_Toc256432939"/>
      <w:bookmarkStart w:id="59" w:name="_Toc388969425"/>
      <w:r>
        <w:t>UC0</w:t>
      </w:r>
      <w:r w:rsidR="00364DCD">
        <w:t>6</w:t>
      </w:r>
      <w:r>
        <w:t xml:space="preserve"> Export zu CSV</w:t>
      </w:r>
      <w:bookmarkEnd w:id="58"/>
      <w:bookmarkEnd w:id="59"/>
    </w:p>
    <w:p w14:paraId="1B6A5455" w14:textId="77777777" w:rsidR="005C0129" w:rsidRPr="005C0129" w:rsidRDefault="005C0129" w:rsidP="009B4F2D">
      <w:r>
        <w:t xml:space="preserve">Die Arbeitszeiten können durch den Arbeitgeber mit wt4u als .csv exportiert werden. </w:t>
      </w:r>
      <w:r w:rsidR="00A01473">
        <w:t>Durch die tabellarische Struktur können die Daten leicht in andere Systeme portiert werden.</w:t>
      </w:r>
    </w:p>
    <w:p w14:paraId="3559E117" w14:textId="77777777" w:rsidR="00B862B6" w:rsidRDefault="00B862B6" w:rsidP="009B4F2D">
      <w:pPr>
        <w:pStyle w:val="Heading3"/>
        <w:ind w:left="0"/>
      </w:pPr>
      <w:bookmarkStart w:id="60" w:name="_Toc256432940"/>
      <w:bookmarkStart w:id="61" w:name="_Toc388969426"/>
      <w:r>
        <w:t>UC0</w:t>
      </w:r>
      <w:r w:rsidR="00364DCD">
        <w:t>7</w:t>
      </w:r>
      <w:r>
        <w:t xml:space="preserve"> Projekt verwalten</w:t>
      </w:r>
      <w:bookmarkEnd w:id="60"/>
      <w:bookmarkEnd w:id="61"/>
    </w:p>
    <w:p w14:paraId="346C8455" w14:textId="77777777" w:rsidR="00A64B31" w:rsidRPr="00A64B31" w:rsidRDefault="00A64B31" w:rsidP="009B4F2D">
      <w:r>
        <w:t>Arbeitgeber und Projektleiter können Projekte mit sämtlichen Eigenschaften erstellen und bearbeiten (CRUD). Dazu ist es möglich verschiedene Mitarbeiter einem Projekt zuzuordnen.</w:t>
      </w:r>
    </w:p>
    <w:p w14:paraId="5B1BF404" w14:textId="77777777" w:rsidR="00B862B6" w:rsidRDefault="00B862B6" w:rsidP="009B4F2D">
      <w:pPr>
        <w:pStyle w:val="Heading3"/>
        <w:ind w:left="0"/>
      </w:pPr>
      <w:bookmarkStart w:id="62" w:name="_Toc256432941"/>
      <w:bookmarkStart w:id="63" w:name="_Toc388969427"/>
      <w:r>
        <w:t>UC0</w:t>
      </w:r>
      <w:r w:rsidR="00364DCD">
        <w:t>8</w:t>
      </w:r>
      <w:r>
        <w:t xml:space="preserve"> Projekt analysieren</w:t>
      </w:r>
      <w:bookmarkEnd w:id="62"/>
      <w:bookmarkEnd w:id="63"/>
    </w:p>
    <w:p w14:paraId="16465B05" w14:textId="77777777" w:rsidR="00A64B31" w:rsidRDefault="00A64B31" w:rsidP="009B4F2D">
      <w:r>
        <w:t>Arbeitgeber und Projektleiter können die Arbeitszeiten ver</w:t>
      </w:r>
      <w:r w:rsidR="00484FE1">
        <w:t>s</w:t>
      </w:r>
      <w:r>
        <w:t xml:space="preserve">chiedener Mitarbeiter die an Projekten gearbeitet haben statistisch auswerten. So haben sie die Möglichkeit die </w:t>
      </w:r>
      <w:r w:rsidR="00B44C08">
        <w:t>Projekta</w:t>
      </w:r>
      <w:r>
        <w:t>rbeitszeiten tabellarisch darzustellen, zu sortieren und diverse Filter zu setzen. Der Arbeitgeber hat im Gegensatz zum Projektleiter die Möglichkeit ALLE Projekte einzusehen. Wobei der Projektleiter nur die Projekte analysieren kann, bei welchen er als Leiter eingetragen ist.</w:t>
      </w:r>
    </w:p>
    <w:p w14:paraId="4227172C" w14:textId="77777777" w:rsidR="0014576A" w:rsidRPr="00A64B31" w:rsidRDefault="0014576A" w:rsidP="009B4F2D">
      <w:r>
        <w:t>Arbeitgeber und Projektleiter haben ebenso die Möglichkeit die Statistiken grafisch auswerten zu lassen</w:t>
      </w:r>
      <w:r w:rsidR="004469A8">
        <w:t>(Kuchendiagramm, Balkendiagramm)</w:t>
      </w:r>
      <w:r>
        <w:t xml:space="preserve"> (wird optional implementiert)</w:t>
      </w:r>
      <w:r w:rsidR="004469A8">
        <w:t>.</w:t>
      </w:r>
    </w:p>
    <w:p w14:paraId="6F04F7A5" w14:textId="77777777" w:rsidR="00431E50" w:rsidRDefault="00431E50" w:rsidP="009B4F2D">
      <w:pPr>
        <w:pStyle w:val="Heading2"/>
        <w:ind w:left="0"/>
      </w:pPr>
      <w:bookmarkStart w:id="64" w:name="_Toc256432942"/>
      <w:bookmarkStart w:id="65" w:name="_Toc388969428"/>
      <w:r>
        <w:t>Beschreibung (Fully Dressed)</w:t>
      </w:r>
      <w:bookmarkEnd w:id="64"/>
      <w:bookmarkEnd w:id="65"/>
    </w:p>
    <w:p w14:paraId="5F96E68F" w14:textId="77777777" w:rsidR="00720A63" w:rsidRPr="00720A63" w:rsidRDefault="00720A63" w:rsidP="009B4F2D">
      <w:pPr>
        <w:pStyle w:val="Heading3"/>
        <w:ind w:left="0"/>
      </w:pPr>
      <w:bookmarkStart w:id="66" w:name="_Toc256432943"/>
      <w:bookmarkStart w:id="67" w:name="_Toc388969429"/>
      <w:r>
        <w:t>UC01 Arbeitszeit erfassen</w:t>
      </w:r>
      <w:bookmarkEnd w:id="66"/>
      <w:bookmarkEnd w:id="67"/>
    </w:p>
    <w:p w14:paraId="5D70FEC8" w14:textId="77777777" w:rsidR="00720A63" w:rsidRDefault="00720A63" w:rsidP="009B4F2D"/>
    <w:tbl>
      <w:tblPr>
        <w:tblStyle w:val="MediumShading1-Accent2"/>
        <w:tblW w:w="0" w:type="auto"/>
        <w:tblLook w:val="04A0" w:firstRow="1" w:lastRow="0" w:firstColumn="1" w:lastColumn="0" w:noHBand="0" w:noVBand="1"/>
      </w:tblPr>
      <w:tblGrid>
        <w:gridCol w:w="1951"/>
        <w:gridCol w:w="7261"/>
      </w:tblGrid>
      <w:tr w:rsidR="00720A63" w14:paraId="6808775B" w14:textId="77777777" w:rsidTr="0072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64484DC" w14:textId="77777777" w:rsidR="00720A63" w:rsidRPr="00FB71BE" w:rsidRDefault="00720A63" w:rsidP="009B4F2D"/>
        </w:tc>
        <w:tc>
          <w:tcPr>
            <w:tcW w:w="7261" w:type="dxa"/>
          </w:tcPr>
          <w:p w14:paraId="31CA3381" w14:textId="77777777" w:rsidR="00720A63" w:rsidRPr="00FB71BE" w:rsidRDefault="00720A63" w:rsidP="009B4F2D">
            <w:pPr>
              <w:cnfStyle w:val="100000000000" w:firstRow="1" w:lastRow="0" w:firstColumn="0" w:lastColumn="0" w:oddVBand="0" w:evenVBand="0" w:oddHBand="0" w:evenHBand="0" w:firstRowFirstColumn="0" w:firstRowLastColumn="0" w:lastRowFirstColumn="0" w:lastRowLastColumn="0"/>
            </w:pPr>
          </w:p>
        </w:tc>
      </w:tr>
      <w:tr w:rsidR="00361F43" w14:paraId="6CA5CFA7" w14:textId="77777777" w:rsidTr="0072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C22A8BF" w14:textId="77777777" w:rsidR="00361F43" w:rsidRDefault="00361F43" w:rsidP="009B4F2D">
            <w:r>
              <w:t>Ziel</w:t>
            </w:r>
          </w:p>
        </w:tc>
        <w:tc>
          <w:tcPr>
            <w:tcW w:w="7261" w:type="dxa"/>
          </w:tcPr>
          <w:p w14:paraId="0F932889" w14:textId="77777777" w:rsidR="00361F43" w:rsidRDefault="009C0C8D" w:rsidP="009B4F2D">
            <w:pPr>
              <w:cnfStyle w:val="000000100000" w:firstRow="0" w:lastRow="0" w:firstColumn="0" w:lastColumn="0" w:oddVBand="0" w:evenVBand="0" w:oddHBand="1" w:evenHBand="0" w:firstRowFirstColumn="0" w:firstRowLastColumn="0" w:lastRowFirstColumn="0" w:lastRowLastColumn="0"/>
            </w:pPr>
            <w:r>
              <w:t xml:space="preserve">Person </w:t>
            </w:r>
            <w:r w:rsidR="00361F43">
              <w:t>einer Organistation erfasst eine neue Arbeitssession.</w:t>
            </w:r>
          </w:p>
        </w:tc>
      </w:tr>
      <w:tr w:rsidR="00720A63" w14:paraId="479C667A" w14:textId="77777777" w:rsidTr="00720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12D474" w14:textId="77777777" w:rsidR="00720A63" w:rsidRDefault="00720A63" w:rsidP="009B4F2D">
            <w:r>
              <w:t>Primary Actor</w:t>
            </w:r>
          </w:p>
        </w:tc>
        <w:tc>
          <w:tcPr>
            <w:tcW w:w="7261" w:type="dxa"/>
          </w:tcPr>
          <w:p w14:paraId="4A7B7498" w14:textId="77777777" w:rsidR="00720A63" w:rsidRDefault="00364DCD" w:rsidP="009B4F2D">
            <w:pPr>
              <w:cnfStyle w:val="000000010000" w:firstRow="0" w:lastRow="0" w:firstColumn="0" w:lastColumn="0" w:oddVBand="0" w:evenVBand="0" w:oddHBand="0" w:evenHBand="1" w:firstRowFirstColumn="0" w:firstRowLastColumn="0" w:lastRowFirstColumn="0" w:lastRowLastColumn="0"/>
            </w:pPr>
            <w:r>
              <w:t>Mitarbeiter / Projektleiter</w:t>
            </w:r>
            <w:r w:rsidR="00707A40">
              <w:t xml:space="preserve"> / Arbeitgeber</w:t>
            </w:r>
          </w:p>
        </w:tc>
      </w:tr>
      <w:tr w:rsidR="00361F43" w14:paraId="07F3D911" w14:textId="77777777" w:rsidTr="0072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66F167B" w14:textId="77777777" w:rsidR="00361F43" w:rsidRDefault="00361F43" w:rsidP="009B4F2D">
            <w:r>
              <w:t>Trigger</w:t>
            </w:r>
          </w:p>
        </w:tc>
        <w:tc>
          <w:tcPr>
            <w:tcW w:w="7261" w:type="dxa"/>
          </w:tcPr>
          <w:p w14:paraId="4F035D11" w14:textId="77777777" w:rsidR="00361F43" w:rsidRDefault="00361F43" w:rsidP="009B4F2D">
            <w:pPr>
              <w:cnfStyle w:val="000000100000" w:firstRow="0" w:lastRow="0" w:firstColumn="0" w:lastColumn="0" w:oddVBand="0" w:evenVBand="0" w:oddHBand="1" w:evenHBand="0" w:firstRowFirstColumn="0" w:firstRowLastColumn="0" w:lastRowFirstColumn="0" w:lastRowLastColumn="0"/>
            </w:pPr>
            <w:r>
              <w:t>Benutzer agiert mit dem UI durch „einchecken“ und „auschecken“.</w:t>
            </w:r>
          </w:p>
        </w:tc>
      </w:tr>
      <w:tr w:rsidR="00720A63" w14:paraId="348AEFCE" w14:textId="77777777" w:rsidTr="00720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6AC69B6" w14:textId="77777777" w:rsidR="00720A63" w:rsidRDefault="00720A63" w:rsidP="009B4F2D">
            <w:r>
              <w:t>Stakeholders and Interests</w:t>
            </w:r>
          </w:p>
        </w:tc>
        <w:tc>
          <w:tcPr>
            <w:tcW w:w="7261" w:type="dxa"/>
          </w:tcPr>
          <w:p w14:paraId="558A5475" w14:textId="77777777" w:rsidR="00720A63" w:rsidRDefault="00603F4F" w:rsidP="009B4F2D">
            <w:pPr>
              <w:cnfStyle w:val="000000010000" w:firstRow="0" w:lastRow="0" w:firstColumn="0" w:lastColumn="0" w:oddVBand="0" w:evenVBand="0" w:oddHBand="0" w:evenHBand="1" w:firstRowFirstColumn="0" w:firstRowLastColumn="0" w:lastRowFirstColumn="0" w:lastRowLastColumn="0"/>
            </w:pPr>
            <w:r w:rsidRPr="00484FE1">
              <w:t>Projektleiter / Mitarbeiter</w:t>
            </w:r>
            <w:r w:rsidR="00D675CD">
              <w:t xml:space="preserve"> / Arbeitgeber</w:t>
            </w:r>
            <w:r w:rsidR="00720A63">
              <w:t xml:space="preserve">: </w:t>
            </w:r>
          </w:p>
          <w:p w14:paraId="6D4CC9CE" w14:textId="77777777" w:rsidR="00720A63" w:rsidRDefault="00364DCD" w:rsidP="00484FE1">
            <w:pPr>
              <w:pStyle w:val="ListParagraph"/>
              <w:numPr>
                <w:ilvl w:val="0"/>
                <w:numId w:val="39"/>
              </w:numPr>
              <w:spacing w:after="120"/>
              <w:ind w:left="459" w:hanging="283"/>
              <w:cnfStyle w:val="000000010000" w:firstRow="0" w:lastRow="0" w:firstColumn="0" w:lastColumn="0" w:oddVBand="0" w:evenVBand="0" w:oddHBand="0" w:evenHBand="1" w:firstRowFirstColumn="0" w:firstRowLastColumn="0" w:lastRowFirstColumn="0" w:lastRowLastColumn="0"/>
            </w:pPr>
            <w:r>
              <w:t>Möchte Arbeitszeit buchen: entweder ein- oder auschecken. (Kommen oder Gehen)</w:t>
            </w:r>
          </w:p>
          <w:p w14:paraId="68A0E956" w14:textId="77777777" w:rsidR="00720A63" w:rsidRDefault="00603F4F" w:rsidP="009B4F2D">
            <w:pPr>
              <w:cnfStyle w:val="000000010000" w:firstRow="0" w:lastRow="0" w:firstColumn="0" w:lastColumn="0" w:oddVBand="0" w:evenVBand="0" w:oddHBand="0" w:evenHBand="1" w:firstRowFirstColumn="0" w:firstRowLastColumn="0" w:lastRowFirstColumn="0" w:lastRowLastColumn="0"/>
            </w:pPr>
            <w:r w:rsidRPr="00484FE1">
              <w:t>Arbeitgeber</w:t>
            </w:r>
            <w:r w:rsidR="00720A63">
              <w:t>:</w:t>
            </w:r>
          </w:p>
          <w:p w14:paraId="1011830A" w14:textId="77777777" w:rsidR="00720A63" w:rsidRDefault="00603F4F" w:rsidP="00484FE1">
            <w:pPr>
              <w:pStyle w:val="ListParagraph"/>
              <w:numPr>
                <w:ilvl w:val="0"/>
                <w:numId w:val="39"/>
              </w:numPr>
              <w:spacing w:after="120"/>
              <w:ind w:left="459" w:hanging="283"/>
              <w:cnfStyle w:val="000000010000" w:firstRow="0" w:lastRow="0" w:firstColumn="0" w:lastColumn="0" w:oddVBand="0" w:evenVBand="0" w:oddHBand="0" w:evenHBand="1" w:firstRowFirstColumn="0" w:firstRowLastColumn="0" w:lastRowFirstColumn="0" w:lastRowLastColumn="0"/>
            </w:pPr>
            <w:r>
              <w:t>Möchte das sämtliche Arbeitszeiten korrekt erfasst sind mit Start- und Endzeit.</w:t>
            </w:r>
          </w:p>
        </w:tc>
      </w:tr>
      <w:tr w:rsidR="00720A63" w14:paraId="02813860" w14:textId="77777777" w:rsidTr="0072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63D6EE4" w14:textId="77777777" w:rsidR="00720A63" w:rsidRDefault="00720A63" w:rsidP="009B4F2D">
            <w:r>
              <w:t>Preconditions</w:t>
            </w:r>
          </w:p>
        </w:tc>
        <w:tc>
          <w:tcPr>
            <w:tcW w:w="7261" w:type="dxa"/>
          </w:tcPr>
          <w:p w14:paraId="106E954E" w14:textId="77777777" w:rsidR="00591A80" w:rsidRDefault="007E4F6E" w:rsidP="003B198C">
            <w:pPr>
              <w:pStyle w:val="ListParagraph"/>
              <w:numPr>
                <w:ilvl w:val="0"/>
                <w:numId w:val="39"/>
              </w:numPr>
              <w:spacing w:after="120"/>
              <w:ind w:left="459"/>
              <w:cnfStyle w:val="000000100000" w:firstRow="0" w:lastRow="0" w:firstColumn="0" w:lastColumn="0" w:oddVBand="0" w:evenVBand="0" w:oddHBand="1" w:evenHBand="0" w:firstRowFirstColumn="0" w:firstRowLastColumn="0" w:lastRowFirstColumn="0" w:lastRowLastColumn="0"/>
            </w:pPr>
            <w:r>
              <w:t>Person</w:t>
            </w:r>
            <w:r w:rsidR="00591A80">
              <w:t xml:space="preserve"> muss eingeloggt sein (Username, Password)</w:t>
            </w:r>
          </w:p>
          <w:p w14:paraId="0597205F" w14:textId="77777777" w:rsidR="00720A63" w:rsidRDefault="00591A80" w:rsidP="003B198C">
            <w:pPr>
              <w:pStyle w:val="ListParagraph"/>
              <w:numPr>
                <w:ilvl w:val="0"/>
                <w:numId w:val="39"/>
              </w:numPr>
              <w:spacing w:after="120"/>
              <w:ind w:left="459"/>
              <w:cnfStyle w:val="000000100000" w:firstRow="0" w:lastRow="0" w:firstColumn="0" w:lastColumn="0" w:oddVBand="0" w:evenVBand="0" w:oddHBand="1" w:evenHBand="0" w:firstRowFirstColumn="0" w:firstRowLastColumn="0" w:lastRowFirstColumn="0" w:lastRowLastColumn="0"/>
            </w:pPr>
            <w:r>
              <w:t>Für</w:t>
            </w:r>
            <w:r w:rsidR="00ED59B6">
              <w:t xml:space="preserve"> UC02/UC03: Arbeitssession muss gesta</w:t>
            </w:r>
            <w:r w:rsidR="00484FE1">
              <w:t>r</w:t>
            </w:r>
            <w:r w:rsidR="00ED59B6">
              <w:t>tet sein (Startzeit gesetzt)</w:t>
            </w:r>
          </w:p>
        </w:tc>
      </w:tr>
      <w:tr w:rsidR="00720A63" w14:paraId="3279DD82" w14:textId="77777777" w:rsidTr="00720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E06A911" w14:textId="77777777" w:rsidR="00720A63" w:rsidRDefault="00720A63" w:rsidP="009B4F2D">
            <w:r>
              <w:t>Postconditions</w:t>
            </w:r>
          </w:p>
        </w:tc>
        <w:tc>
          <w:tcPr>
            <w:tcW w:w="7261" w:type="dxa"/>
          </w:tcPr>
          <w:p w14:paraId="54EE6EA8" w14:textId="77777777" w:rsidR="00720A63" w:rsidRDefault="00ED59B6" w:rsidP="003B198C">
            <w:pPr>
              <w:pStyle w:val="ListParagraph"/>
              <w:numPr>
                <w:ilvl w:val="0"/>
                <w:numId w:val="39"/>
              </w:numPr>
              <w:spacing w:after="120"/>
              <w:ind w:left="459"/>
              <w:cnfStyle w:val="000000010000" w:firstRow="0" w:lastRow="0" w:firstColumn="0" w:lastColumn="0" w:oddVBand="0" w:evenVBand="0" w:oddHBand="0" w:evenHBand="1" w:firstRowFirstColumn="0" w:firstRowLastColumn="0" w:lastRowFirstColumn="0" w:lastRowLastColumn="0"/>
            </w:pPr>
            <w:r>
              <w:t>Arbeitssession ist erstellt</w:t>
            </w:r>
          </w:p>
          <w:p w14:paraId="0C3F6582" w14:textId="77777777" w:rsidR="00720A63" w:rsidRDefault="00ED59B6" w:rsidP="003B198C">
            <w:pPr>
              <w:pStyle w:val="ListParagraph"/>
              <w:numPr>
                <w:ilvl w:val="0"/>
                <w:numId w:val="39"/>
              </w:numPr>
              <w:spacing w:after="120"/>
              <w:ind w:left="459"/>
              <w:cnfStyle w:val="000000010000" w:firstRow="0" w:lastRow="0" w:firstColumn="0" w:lastColumn="0" w:oddVBand="0" w:evenVBand="0" w:oddHBand="0" w:evenHBand="1" w:firstRowFirstColumn="0" w:firstRowLastColumn="0" w:lastRowFirstColumn="0" w:lastRowLastColumn="0"/>
            </w:pPr>
            <w:r>
              <w:t>In der Arbeitssession si</w:t>
            </w:r>
            <w:r w:rsidR="00925A4D">
              <w:t>nd allfällige Pausen eingetragen</w:t>
            </w:r>
          </w:p>
          <w:p w14:paraId="0596BD94" w14:textId="77777777" w:rsidR="007D2E14" w:rsidRDefault="007D2E14" w:rsidP="003B198C">
            <w:pPr>
              <w:pStyle w:val="ListParagraph"/>
              <w:numPr>
                <w:ilvl w:val="0"/>
                <w:numId w:val="39"/>
              </w:numPr>
              <w:spacing w:after="120"/>
              <w:ind w:left="459"/>
              <w:cnfStyle w:val="000000010000" w:firstRow="0" w:lastRow="0" w:firstColumn="0" w:lastColumn="0" w:oddVBand="0" w:evenVBand="0" w:oddHBand="0" w:evenHBand="1" w:firstRowFirstColumn="0" w:firstRowLastColumn="0" w:lastRowFirstColumn="0" w:lastRowLastColumn="0"/>
            </w:pPr>
            <w:r>
              <w:t>In der Arbeitssession sind allfällige Projektarbeitszeiten eingetragen</w:t>
            </w:r>
          </w:p>
        </w:tc>
      </w:tr>
      <w:tr w:rsidR="00720A63" w14:paraId="0B4A7D6A" w14:textId="77777777" w:rsidTr="0072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8E191D" w14:textId="77777777" w:rsidR="00720A63" w:rsidRDefault="00925A4D" w:rsidP="009B4F2D">
            <w:r>
              <w:t>Main Success Scenario</w:t>
            </w:r>
          </w:p>
        </w:tc>
        <w:tc>
          <w:tcPr>
            <w:tcW w:w="7261" w:type="dxa"/>
          </w:tcPr>
          <w:p w14:paraId="1AB80A70" w14:textId="77777777" w:rsidR="00720A63" w:rsidRDefault="00925A4D" w:rsidP="00971B3C">
            <w:pPr>
              <w:pStyle w:val="ListParagraph"/>
              <w:numPr>
                <w:ilvl w:val="0"/>
                <w:numId w:val="40"/>
              </w:numPr>
              <w:spacing w:after="120"/>
              <w:ind w:left="459"/>
              <w:cnfStyle w:val="000000100000" w:firstRow="0" w:lastRow="0" w:firstColumn="0" w:lastColumn="0" w:oddVBand="0" w:evenVBand="0" w:oddHBand="1" w:evenHBand="0" w:firstRowFirstColumn="0" w:firstRowLastColumn="0" w:lastRowFirstColumn="0" w:lastRowLastColumn="0"/>
            </w:pPr>
            <w:r>
              <w:t>Benut</w:t>
            </w:r>
            <w:r w:rsidR="00DE2FEE">
              <w:t>z</w:t>
            </w:r>
            <w:r>
              <w:t>er startet Arbeitssession und setzt aktuelle Systemzeit als Startzeit.</w:t>
            </w:r>
          </w:p>
          <w:p w14:paraId="79D8E1F1" w14:textId="77777777" w:rsidR="00BF1C89" w:rsidRDefault="00BF1C89" w:rsidP="00971B3C">
            <w:pPr>
              <w:pStyle w:val="ListParagraph"/>
              <w:numPr>
                <w:ilvl w:val="0"/>
                <w:numId w:val="40"/>
              </w:numPr>
              <w:spacing w:after="120"/>
              <w:ind w:left="459"/>
              <w:cnfStyle w:val="000000100000" w:firstRow="0" w:lastRow="0" w:firstColumn="0" w:lastColumn="0" w:oddVBand="0" w:evenVBand="0" w:oddHBand="1" w:evenHBand="0" w:firstRowFirstColumn="0" w:firstRowLastColumn="0" w:lastRowFirstColumn="0" w:lastRowLastColumn="0"/>
            </w:pPr>
            <w:r>
              <w:t>UC02: Pause erfassen</w:t>
            </w:r>
            <w:r>
              <w:br/>
              <w:t>Dieser Schritt kann beliebig oft wiederholt werden.</w:t>
            </w:r>
          </w:p>
          <w:p w14:paraId="0EFB48C0" w14:textId="77777777" w:rsidR="00720A63" w:rsidRDefault="00BF1C89" w:rsidP="00971B3C">
            <w:pPr>
              <w:pStyle w:val="ListParagraph"/>
              <w:numPr>
                <w:ilvl w:val="0"/>
                <w:numId w:val="40"/>
              </w:numPr>
              <w:spacing w:after="120"/>
              <w:ind w:left="459"/>
              <w:cnfStyle w:val="000000100000" w:firstRow="0" w:lastRow="0" w:firstColumn="0" w:lastColumn="0" w:oddVBand="0" w:evenVBand="0" w:oddHBand="1" w:evenHBand="0" w:firstRowFirstColumn="0" w:firstRowLastColumn="0" w:lastRowFirstColumn="0" w:lastRowLastColumn="0"/>
            </w:pPr>
            <w:r>
              <w:t>UC03: Projektarbeitszeiterfassen</w:t>
            </w:r>
            <w:r>
              <w:br/>
              <w:t xml:space="preserve">Dieser Schritt kann beliebig oft wiederholt werden. </w:t>
            </w:r>
          </w:p>
          <w:p w14:paraId="24D44E19" w14:textId="77777777" w:rsidR="00720A63" w:rsidRPr="00BF1C89" w:rsidRDefault="00BF1C89" w:rsidP="00971B3C">
            <w:pPr>
              <w:pStyle w:val="ListParagraph"/>
              <w:numPr>
                <w:ilvl w:val="0"/>
                <w:numId w:val="40"/>
              </w:numPr>
              <w:spacing w:after="120"/>
              <w:ind w:left="459"/>
              <w:cnfStyle w:val="000000100000" w:firstRow="0" w:lastRow="0" w:firstColumn="0" w:lastColumn="0" w:oddVBand="0" w:evenVBand="0" w:oddHBand="1" w:evenHBand="0" w:firstRowFirstColumn="0" w:firstRowLastColumn="0" w:lastRowFirstColumn="0" w:lastRowLastColumn="0"/>
            </w:pPr>
            <w:r>
              <w:lastRenderedPageBreak/>
              <w:t>Benutzer beendet Arbeitssession und setzt aktuelle Systemzeit als Endzeit.</w:t>
            </w:r>
          </w:p>
        </w:tc>
      </w:tr>
      <w:tr w:rsidR="00720A63" w14:paraId="2C3B43FA" w14:textId="77777777" w:rsidTr="00720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FA28F6" w14:textId="77777777" w:rsidR="00720A63" w:rsidRDefault="00720A63" w:rsidP="009B4F2D">
            <w:r>
              <w:lastRenderedPageBreak/>
              <w:t>Alternative Flows</w:t>
            </w:r>
          </w:p>
        </w:tc>
        <w:tc>
          <w:tcPr>
            <w:tcW w:w="7261" w:type="dxa"/>
          </w:tcPr>
          <w:p w14:paraId="3D50952C" w14:textId="77777777" w:rsidR="0056562E" w:rsidRDefault="0056562E" w:rsidP="00971B3C">
            <w:pPr>
              <w:pStyle w:val="ListParagraph"/>
              <w:numPr>
                <w:ilvl w:val="0"/>
                <w:numId w:val="43"/>
              </w:numPr>
              <w:ind w:left="459"/>
              <w:cnfStyle w:val="000000010000" w:firstRow="0" w:lastRow="0" w:firstColumn="0" w:lastColumn="0" w:oddVBand="0" w:evenVBand="0" w:oddHBand="0" w:evenHBand="1" w:firstRowFirstColumn="0" w:firstRowLastColumn="0" w:lastRowFirstColumn="0" w:lastRowLastColumn="0"/>
            </w:pPr>
            <w:r>
              <w:t>Wenn Mitarbeiter Pause machen will:</w:t>
            </w:r>
            <w:r>
              <w:br/>
            </w:r>
            <w:r w:rsidR="00967E02">
              <w:t>2</w:t>
            </w:r>
            <w:r>
              <w:t>.a Mitarbeiter erfasst Pause und setzt aktuelle Systemzeit als Startzeit.</w:t>
            </w:r>
            <w:r>
              <w:br/>
            </w:r>
            <w:r w:rsidR="00967E02">
              <w:t>2</w:t>
            </w:r>
            <w:r>
              <w:t>.b Mitarbeiter setzt bei der aktuellen Pause die aktuelle Systemzeit als Endzeit.</w:t>
            </w:r>
          </w:p>
          <w:p w14:paraId="1E52BF9D" w14:textId="77777777" w:rsidR="00720A63" w:rsidRDefault="0056562E" w:rsidP="00971B3C">
            <w:pPr>
              <w:pStyle w:val="ListParagraph"/>
              <w:numPr>
                <w:ilvl w:val="0"/>
                <w:numId w:val="43"/>
              </w:numPr>
              <w:ind w:left="459"/>
              <w:cnfStyle w:val="000000010000" w:firstRow="0" w:lastRow="0" w:firstColumn="0" w:lastColumn="0" w:oddVBand="0" w:evenVBand="0" w:oddHBand="0" w:evenHBand="1" w:firstRowFirstColumn="0" w:firstRowLastColumn="0" w:lastRowFirstColumn="0" w:lastRowLastColumn="0"/>
            </w:pPr>
            <w:r>
              <w:t>Wenn Mitarbeiter Zeit auf ein Projekt erfassen will:</w:t>
            </w:r>
            <w:r>
              <w:br/>
            </w:r>
            <w:r w:rsidR="00967E02">
              <w:t>3</w:t>
            </w:r>
            <w:r>
              <w:t xml:space="preserve">.a Mitarbeiter erfasst </w:t>
            </w:r>
            <w:r w:rsidR="00E5388E">
              <w:t>Zeit auf ein Projekt</w:t>
            </w:r>
            <w:r>
              <w:t xml:space="preserve"> und setzt aktuelle Systemzeit als Startzeit.</w:t>
            </w:r>
            <w:r>
              <w:br/>
            </w:r>
            <w:r w:rsidR="00967E02">
              <w:t>3</w:t>
            </w:r>
            <w:r>
              <w:t xml:space="preserve">.b Mitarbeiter setzt bei der aktuellen </w:t>
            </w:r>
            <w:r w:rsidR="00E5388E">
              <w:t>Projektzeitphase</w:t>
            </w:r>
            <w:r>
              <w:t xml:space="preserve"> die aktuelle Systemzeit als Endzeit.</w:t>
            </w:r>
          </w:p>
        </w:tc>
      </w:tr>
      <w:tr w:rsidR="00720A63" w14:paraId="27FD6B3E" w14:textId="77777777" w:rsidTr="0072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F32765E" w14:textId="77777777" w:rsidR="00720A63" w:rsidRDefault="00720A63" w:rsidP="009B4F2D">
            <w:r>
              <w:t>Special Requirements</w:t>
            </w:r>
          </w:p>
        </w:tc>
        <w:tc>
          <w:tcPr>
            <w:tcW w:w="7261" w:type="dxa"/>
          </w:tcPr>
          <w:p w14:paraId="52376840" w14:textId="77777777" w:rsidR="00720A63" w:rsidRDefault="00591A80" w:rsidP="003B198C">
            <w:pPr>
              <w:pStyle w:val="ListParagraph"/>
              <w:numPr>
                <w:ilvl w:val="0"/>
                <w:numId w:val="39"/>
              </w:numPr>
              <w:spacing w:after="120"/>
              <w:ind w:left="317"/>
              <w:cnfStyle w:val="000000100000" w:firstRow="0" w:lastRow="0" w:firstColumn="0" w:lastColumn="0" w:oddVBand="0" w:evenVBand="0" w:oddHBand="1" w:evenHBand="0" w:firstRowFirstColumn="0" w:firstRowLastColumn="0" w:lastRowFirstColumn="0" w:lastRowLastColumn="0"/>
            </w:pPr>
            <w:r>
              <w:t>Webserver muss erreichbar sein</w:t>
            </w:r>
          </w:p>
        </w:tc>
      </w:tr>
      <w:tr w:rsidR="00361F43" w14:paraId="61BAAD7D" w14:textId="77777777" w:rsidTr="00720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5B2BFC0" w14:textId="77777777" w:rsidR="00361F43" w:rsidRDefault="00361F43" w:rsidP="009B4F2D">
            <w:pPr>
              <w:rPr>
                <w:lang w:val="en-US"/>
              </w:rPr>
            </w:pPr>
            <w:r w:rsidRPr="004B693B">
              <w:rPr>
                <w:lang w:val="en-US"/>
              </w:rPr>
              <w:t>Technolog</w:t>
            </w:r>
            <w:r w:rsidRPr="00626654">
              <w:rPr>
                <w:lang w:val="en-US"/>
              </w:rPr>
              <w:t>y and Data Variations List</w:t>
            </w:r>
          </w:p>
        </w:tc>
        <w:tc>
          <w:tcPr>
            <w:tcW w:w="7261" w:type="dxa"/>
          </w:tcPr>
          <w:p w14:paraId="7ADDD376" w14:textId="77777777" w:rsidR="00361F43" w:rsidRDefault="00361F43" w:rsidP="009B4F2D">
            <w:pPr>
              <w:cnfStyle w:val="000000010000" w:firstRow="0" w:lastRow="0" w:firstColumn="0" w:lastColumn="0" w:oddVBand="0" w:evenVBand="0" w:oddHBand="0" w:evenHBand="1" w:firstRowFirstColumn="0" w:firstRowLastColumn="0" w:lastRowFirstColumn="0" w:lastRowLastColumn="0"/>
              <w:rPr>
                <w:lang w:val="fr-CH"/>
              </w:rPr>
            </w:pPr>
            <w:proofErr w:type="spellStart"/>
            <w:r>
              <w:rPr>
                <w:lang w:val="fr-CH"/>
              </w:rPr>
              <w:t>Keine</w:t>
            </w:r>
            <w:proofErr w:type="spellEnd"/>
          </w:p>
        </w:tc>
      </w:tr>
      <w:tr w:rsidR="00361F43" w14:paraId="7BA3E0E4" w14:textId="77777777" w:rsidTr="0072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80BB622" w14:textId="77777777" w:rsidR="00361F43" w:rsidRDefault="00361F43" w:rsidP="009B4F2D">
            <w:r>
              <w:t>Frequency of Occurrence</w:t>
            </w:r>
          </w:p>
        </w:tc>
        <w:tc>
          <w:tcPr>
            <w:tcW w:w="7261" w:type="dxa"/>
          </w:tcPr>
          <w:p w14:paraId="2D378900" w14:textId="77777777" w:rsidR="00361F43" w:rsidRDefault="00FF04B8" w:rsidP="009B4F2D">
            <w:pPr>
              <w:cnfStyle w:val="000000100000" w:firstRow="0" w:lastRow="0" w:firstColumn="0" w:lastColumn="0" w:oddVBand="0" w:evenVBand="0" w:oddHBand="1" w:evenHBand="0" w:firstRowFirstColumn="0" w:firstRowLastColumn="0" w:lastRowFirstColumn="0" w:lastRowLastColumn="0"/>
            </w:pPr>
            <w:r>
              <w:t>Einmal pro Tag (1-7 mal pro Woche)</w:t>
            </w:r>
          </w:p>
        </w:tc>
      </w:tr>
      <w:tr w:rsidR="00361F43" w14:paraId="66DF6486" w14:textId="77777777" w:rsidTr="00720A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EAD7761" w14:textId="77777777" w:rsidR="00361F43" w:rsidRDefault="00361F43" w:rsidP="009B4F2D">
            <w:r>
              <w:t>Open Issues</w:t>
            </w:r>
          </w:p>
        </w:tc>
        <w:tc>
          <w:tcPr>
            <w:tcW w:w="7261" w:type="dxa"/>
          </w:tcPr>
          <w:p w14:paraId="5EE22FDF" w14:textId="77777777" w:rsidR="00361F43" w:rsidRDefault="00361F43" w:rsidP="009B4F2D">
            <w:pPr>
              <w:cnfStyle w:val="000000010000" w:firstRow="0" w:lastRow="0" w:firstColumn="0" w:lastColumn="0" w:oddVBand="0" w:evenVBand="0" w:oddHBand="0" w:evenHBand="1" w:firstRowFirstColumn="0" w:firstRowLastColumn="0" w:lastRowFirstColumn="0" w:lastRowLastColumn="0"/>
            </w:pPr>
            <w:r>
              <w:t>keine</w:t>
            </w:r>
          </w:p>
        </w:tc>
      </w:tr>
    </w:tbl>
    <w:p w14:paraId="6DCF2A35" w14:textId="77777777" w:rsidR="00720A63" w:rsidRDefault="00720A63" w:rsidP="009B4F2D"/>
    <w:p w14:paraId="2DA571AE" w14:textId="77777777" w:rsidR="004553C1" w:rsidRDefault="004553C1" w:rsidP="009B4F2D">
      <w:pPr>
        <w:pStyle w:val="Heading3"/>
        <w:ind w:left="0"/>
      </w:pPr>
      <w:bookmarkStart w:id="68" w:name="_Toc256432944"/>
      <w:bookmarkStart w:id="69" w:name="_Toc388969430"/>
      <w:r>
        <w:t>UC08 Projekt analysieren</w:t>
      </w:r>
      <w:bookmarkEnd w:id="68"/>
      <w:bookmarkEnd w:id="69"/>
    </w:p>
    <w:p w14:paraId="32159422" w14:textId="77777777" w:rsidR="004553C1" w:rsidRDefault="004553C1" w:rsidP="009B4F2D"/>
    <w:tbl>
      <w:tblPr>
        <w:tblStyle w:val="MediumShading1-Accent2"/>
        <w:tblW w:w="0" w:type="auto"/>
        <w:tblLook w:val="04A0" w:firstRow="1" w:lastRow="0" w:firstColumn="1" w:lastColumn="0" w:noHBand="0" w:noVBand="1"/>
      </w:tblPr>
      <w:tblGrid>
        <w:gridCol w:w="1951"/>
        <w:gridCol w:w="7261"/>
      </w:tblGrid>
      <w:tr w:rsidR="004553C1" w14:paraId="6C83BF45" w14:textId="77777777" w:rsidTr="00AA5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95977AB" w14:textId="77777777" w:rsidR="004553C1" w:rsidRPr="00FB71BE" w:rsidRDefault="004553C1" w:rsidP="009B4F2D"/>
        </w:tc>
        <w:tc>
          <w:tcPr>
            <w:tcW w:w="7261" w:type="dxa"/>
          </w:tcPr>
          <w:p w14:paraId="4D02697A" w14:textId="77777777" w:rsidR="004553C1" w:rsidRPr="00FB71BE" w:rsidRDefault="004553C1" w:rsidP="009B4F2D">
            <w:pPr>
              <w:cnfStyle w:val="100000000000" w:firstRow="1" w:lastRow="0" w:firstColumn="0" w:lastColumn="0" w:oddVBand="0" w:evenVBand="0" w:oddHBand="0" w:evenHBand="0" w:firstRowFirstColumn="0" w:firstRowLastColumn="0" w:lastRowFirstColumn="0" w:lastRowLastColumn="0"/>
            </w:pPr>
          </w:p>
        </w:tc>
      </w:tr>
      <w:tr w:rsidR="004553C1" w14:paraId="627156FC" w14:textId="77777777" w:rsidTr="00AA5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CAA75A" w14:textId="77777777" w:rsidR="004553C1" w:rsidRDefault="004553C1" w:rsidP="009B4F2D">
            <w:r>
              <w:t>Ziel</w:t>
            </w:r>
          </w:p>
        </w:tc>
        <w:tc>
          <w:tcPr>
            <w:tcW w:w="7261" w:type="dxa"/>
          </w:tcPr>
          <w:p w14:paraId="43C38A6F" w14:textId="77777777" w:rsidR="004553C1" w:rsidRDefault="00881C57" w:rsidP="009B4F2D">
            <w:pPr>
              <w:cnfStyle w:val="000000100000" w:firstRow="0" w:lastRow="0" w:firstColumn="0" w:lastColumn="0" w:oddVBand="0" w:evenVBand="0" w:oddHBand="1" w:evenHBand="0" w:firstRowFirstColumn="0" w:firstRowLastColumn="0" w:lastRowFirstColumn="0" w:lastRowLastColumn="0"/>
            </w:pPr>
            <w:r>
              <w:t>Die Arbeitszeiten eines Projekts können sauber tabellarisch dargestellt und ausgewert</w:t>
            </w:r>
            <w:r w:rsidR="00FD5659">
              <w:t>et werden.</w:t>
            </w:r>
          </w:p>
        </w:tc>
      </w:tr>
      <w:tr w:rsidR="004553C1" w14:paraId="17B760FF" w14:textId="77777777" w:rsidTr="00AA5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FE3433C" w14:textId="77777777" w:rsidR="004553C1" w:rsidRDefault="004553C1" w:rsidP="009B4F2D">
            <w:r>
              <w:t>Primary Actor</w:t>
            </w:r>
          </w:p>
        </w:tc>
        <w:tc>
          <w:tcPr>
            <w:tcW w:w="7261" w:type="dxa"/>
          </w:tcPr>
          <w:p w14:paraId="09FC6AF5" w14:textId="77777777" w:rsidR="004553C1" w:rsidRDefault="00FD5659" w:rsidP="009B4F2D">
            <w:pPr>
              <w:cnfStyle w:val="000000010000" w:firstRow="0" w:lastRow="0" w:firstColumn="0" w:lastColumn="0" w:oddVBand="0" w:evenVBand="0" w:oddHBand="0" w:evenHBand="1" w:firstRowFirstColumn="0" w:firstRowLastColumn="0" w:lastRowFirstColumn="0" w:lastRowLastColumn="0"/>
            </w:pPr>
            <w:r>
              <w:t>Arbeitgeber</w:t>
            </w:r>
            <w:r w:rsidR="004553C1">
              <w:t xml:space="preserve"> / Projektleiter</w:t>
            </w:r>
          </w:p>
        </w:tc>
      </w:tr>
      <w:tr w:rsidR="004553C1" w14:paraId="3C51E910" w14:textId="77777777" w:rsidTr="00AA5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684BB56" w14:textId="77777777" w:rsidR="004553C1" w:rsidRDefault="004553C1" w:rsidP="009B4F2D">
            <w:r>
              <w:t>Trigger</w:t>
            </w:r>
          </w:p>
        </w:tc>
        <w:tc>
          <w:tcPr>
            <w:tcW w:w="7261" w:type="dxa"/>
          </w:tcPr>
          <w:p w14:paraId="2FC36A28" w14:textId="77777777" w:rsidR="004553C1" w:rsidRDefault="004553C1" w:rsidP="009B4F2D">
            <w:pPr>
              <w:cnfStyle w:val="000000100000" w:firstRow="0" w:lastRow="0" w:firstColumn="0" w:lastColumn="0" w:oddVBand="0" w:evenVBand="0" w:oddHBand="1" w:evenHBand="0" w:firstRowFirstColumn="0" w:firstRowLastColumn="0" w:lastRowFirstColumn="0" w:lastRowLastColumn="0"/>
            </w:pPr>
            <w:r>
              <w:t xml:space="preserve">Benutzer agiert mit dem UI durch </w:t>
            </w:r>
            <w:r w:rsidR="00FD5659">
              <w:t>„Projektarbeitszeiten auswerten</w:t>
            </w:r>
            <w:r>
              <w:t>“.</w:t>
            </w:r>
            <w:r w:rsidR="00273764">
              <w:t xml:space="preserve"> Diverse Optionen wie Filter oder Sorter beeinflussen Projektzeitauswertung.</w:t>
            </w:r>
          </w:p>
        </w:tc>
      </w:tr>
      <w:tr w:rsidR="004553C1" w14:paraId="0E1AF71F" w14:textId="77777777" w:rsidTr="00AA5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773CDBA" w14:textId="77777777" w:rsidR="004553C1" w:rsidRDefault="004553C1" w:rsidP="009B4F2D">
            <w:r>
              <w:t>Stakeholders and Interests</w:t>
            </w:r>
          </w:p>
        </w:tc>
        <w:tc>
          <w:tcPr>
            <w:tcW w:w="7261" w:type="dxa"/>
          </w:tcPr>
          <w:p w14:paraId="2A2F0EF8" w14:textId="77777777" w:rsidR="004553C1" w:rsidRPr="003B198C" w:rsidRDefault="00273764" w:rsidP="009B4F2D">
            <w:pPr>
              <w:cnfStyle w:val="000000010000" w:firstRow="0" w:lastRow="0" w:firstColumn="0" w:lastColumn="0" w:oddVBand="0" w:evenVBand="0" w:oddHBand="0" w:evenHBand="1" w:firstRowFirstColumn="0" w:firstRowLastColumn="0" w:lastRowFirstColumn="0" w:lastRowLastColumn="0"/>
              <w:rPr>
                <w:u w:val="single"/>
              </w:rPr>
            </w:pPr>
            <w:r w:rsidRPr="00453E21">
              <w:t>Arbeitgeber / Projektleiter</w:t>
            </w:r>
            <w:r w:rsidR="004553C1" w:rsidRPr="003B198C">
              <w:rPr>
                <w:u w:val="single"/>
              </w:rPr>
              <w:t xml:space="preserve">: </w:t>
            </w:r>
          </w:p>
          <w:p w14:paraId="084FABD4" w14:textId="77777777" w:rsidR="004553C1" w:rsidRDefault="004553C1" w:rsidP="00453E21">
            <w:pPr>
              <w:pStyle w:val="ListParagraph"/>
              <w:numPr>
                <w:ilvl w:val="0"/>
                <w:numId w:val="39"/>
              </w:numPr>
              <w:spacing w:after="120"/>
              <w:ind w:left="459"/>
              <w:cnfStyle w:val="000000010000" w:firstRow="0" w:lastRow="0" w:firstColumn="0" w:lastColumn="0" w:oddVBand="0" w:evenVBand="0" w:oddHBand="0" w:evenHBand="1" w:firstRowFirstColumn="0" w:firstRowLastColumn="0" w:lastRowFirstColumn="0" w:lastRowLastColumn="0"/>
            </w:pPr>
            <w:r>
              <w:t xml:space="preserve">Möchte </w:t>
            </w:r>
            <w:r w:rsidR="00AA6897">
              <w:t>Arbeitszeiten in einer übersichtlichen Darstellung tabellarisch oder grafisch(optional) dargestellt haben.</w:t>
            </w:r>
          </w:p>
          <w:p w14:paraId="38B240BF" w14:textId="77777777" w:rsidR="00AA6897" w:rsidRPr="003B198C" w:rsidRDefault="00AA6897" w:rsidP="008419DB">
            <w:pPr>
              <w:cnfStyle w:val="000000010000" w:firstRow="0" w:lastRow="0" w:firstColumn="0" w:lastColumn="0" w:oddVBand="0" w:evenVBand="0" w:oddHBand="0" w:evenHBand="1" w:firstRowFirstColumn="0" w:firstRowLastColumn="0" w:lastRowFirstColumn="0" w:lastRowLastColumn="0"/>
              <w:rPr>
                <w:u w:val="single"/>
              </w:rPr>
            </w:pPr>
            <w:r w:rsidRPr="00453E21">
              <w:t>Mitarbeiter:</w:t>
            </w:r>
          </w:p>
          <w:p w14:paraId="1839BF49" w14:textId="77777777" w:rsidR="00AA6897" w:rsidRDefault="00AA6897" w:rsidP="00453E21">
            <w:pPr>
              <w:pStyle w:val="ListParagraph"/>
              <w:numPr>
                <w:ilvl w:val="0"/>
                <w:numId w:val="39"/>
              </w:numPr>
              <w:spacing w:after="120"/>
              <w:ind w:left="459"/>
              <w:cnfStyle w:val="000000010000" w:firstRow="0" w:lastRow="0" w:firstColumn="0" w:lastColumn="0" w:oddVBand="0" w:evenVBand="0" w:oddHBand="0" w:evenHBand="1" w:firstRowFirstColumn="0" w:firstRowLastColumn="0" w:lastRowFirstColumn="0" w:lastRowLastColumn="0"/>
            </w:pPr>
            <w:r>
              <w:t>Mitarbeiter hat keine Rechte diesen UseCase auszuführen.</w:t>
            </w:r>
          </w:p>
        </w:tc>
      </w:tr>
      <w:tr w:rsidR="004553C1" w14:paraId="4EFA0A31" w14:textId="77777777" w:rsidTr="00AA5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A37E18" w14:textId="77777777" w:rsidR="004553C1" w:rsidRDefault="004553C1" w:rsidP="009B4F2D">
            <w:r>
              <w:t>Preconditions</w:t>
            </w:r>
          </w:p>
        </w:tc>
        <w:tc>
          <w:tcPr>
            <w:tcW w:w="7261" w:type="dxa"/>
          </w:tcPr>
          <w:p w14:paraId="50DF0CAB" w14:textId="77777777" w:rsidR="004553C1" w:rsidRDefault="00AA6897" w:rsidP="003B198C">
            <w:pPr>
              <w:pStyle w:val="ListParagraph"/>
              <w:numPr>
                <w:ilvl w:val="0"/>
                <w:numId w:val="39"/>
              </w:numPr>
              <w:spacing w:after="120"/>
              <w:ind w:left="459"/>
              <w:cnfStyle w:val="000000100000" w:firstRow="0" w:lastRow="0" w:firstColumn="0" w:lastColumn="0" w:oddVBand="0" w:evenVBand="0" w:oddHBand="1" w:evenHBand="0" w:firstRowFirstColumn="0" w:firstRowLastColumn="0" w:lastRowFirstColumn="0" w:lastRowLastColumn="0"/>
            </w:pPr>
            <w:r>
              <w:t>User</w:t>
            </w:r>
            <w:r w:rsidR="004553C1">
              <w:t xml:space="preserve"> muss eingeloggt sein (Username, Password)</w:t>
            </w:r>
            <w:r>
              <w:t>.</w:t>
            </w:r>
          </w:p>
          <w:p w14:paraId="3049D01F" w14:textId="77777777" w:rsidR="004553C1" w:rsidRDefault="00AA6897" w:rsidP="003B198C">
            <w:pPr>
              <w:pStyle w:val="ListParagraph"/>
              <w:numPr>
                <w:ilvl w:val="0"/>
                <w:numId w:val="39"/>
              </w:numPr>
              <w:spacing w:after="120"/>
              <w:ind w:left="459"/>
              <w:cnfStyle w:val="000000100000" w:firstRow="0" w:lastRow="0" w:firstColumn="0" w:lastColumn="0" w:oddVBand="0" w:evenVBand="0" w:oddHBand="1" w:evenHBand="0" w:firstRowFirstColumn="0" w:firstRowLastColumn="0" w:lastRowFirstColumn="0" w:lastRowLastColumn="0"/>
            </w:pPr>
            <w:r>
              <w:t>User muss Arbeitgeber od</w:t>
            </w:r>
            <w:r w:rsidR="00E664C1">
              <w:t>er Projektleiterrechte besitzen.</w:t>
            </w:r>
          </w:p>
        </w:tc>
      </w:tr>
      <w:tr w:rsidR="004553C1" w14:paraId="2482C166" w14:textId="77777777" w:rsidTr="00AA5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ABBD58E" w14:textId="77777777" w:rsidR="004553C1" w:rsidRDefault="004553C1" w:rsidP="009B4F2D">
            <w:r>
              <w:t>Postconditions</w:t>
            </w:r>
          </w:p>
        </w:tc>
        <w:tc>
          <w:tcPr>
            <w:tcW w:w="7261" w:type="dxa"/>
          </w:tcPr>
          <w:p w14:paraId="0AB94CE8" w14:textId="77777777" w:rsidR="004553C1" w:rsidRDefault="00E664C1" w:rsidP="009B4F2D">
            <w:pPr>
              <w:pStyle w:val="ListParagraph"/>
              <w:numPr>
                <w:ilvl w:val="0"/>
                <w:numId w:val="39"/>
              </w:numPr>
              <w:spacing w:after="120"/>
              <w:ind w:left="0"/>
              <w:cnfStyle w:val="000000010000" w:firstRow="0" w:lastRow="0" w:firstColumn="0" w:lastColumn="0" w:oddVBand="0" w:evenVBand="0" w:oddHBand="0" w:evenHBand="1" w:firstRowFirstColumn="0" w:firstRowLastColumn="0" w:lastRowFirstColumn="0" w:lastRowLastColumn="0"/>
            </w:pPr>
            <w:r>
              <w:t>Keine</w:t>
            </w:r>
          </w:p>
        </w:tc>
      </w:tr>
      <w:tr w:rsidR="004553C1" w14:paraId="36D5FC9D" w14:textId="77777777" w:rsidTr="00AA5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5FAF2EF" w14:textId="77777777" w:rsidR="004553C1" w:rsidRDefault="004553C1" w:rsidP="009B4F2D">
            <w:r>
              <w:t>Main Success Scenario</w:t>
            </w:r>
          </w:p>
        </w:tc>
        <w:tc>
          <w:tcPr>
            <w:tcW w:w="7261" w:type="dxa"/>
          </w:tcPr>
          <w:p w14:paraId="27B6E5A8" w14:textId="77777777" w:rsidR="003B198C" w:rsidRDefault="00FC463F" w:rsidP="003B198C">
            <w:pPr>
              <w:pStyle w:val="ListParagraph"/>
              <w:numPr>
                <w:ilvl w:val="0"/>
                <w:numId w:val="45"/>
              </w:numPr>
              <w:spacing w:after="120"/>
              <w:ind w:left="459"/>
              <w:cnfStyle w:val="000000100000" w:firstRow="0" w:lastRow="0" w:firstColumn="0" w:lastColumn="0" w:oddVBand="0" w:evenVBand="0" w:oddHBand="1" w:evenHBand="0" w:firstRowFirstColumn="0" w:firstRowLastColumn="0" w:lastRowFirstColumn="0" w:lastRowLastColumn="0"/>
            </w:pPr>
            <w:r>
              <w:t>Benutzer wählt d</w:t>
            </w:r>
            <w:r w:rsidR="003B198C">
              <w:t>ie Projektarbeitszeitauswertung</w:t>
            </w:r>
          </w:p>
          <w:p w14:paraId="256000FB" w14:textId="77777777" w:rsidR="00FC463F" w:rsidRPr="00BF1C89" w:rsidRDefault="003B198C" w:rsidP="001722EA">
            <w:pPr>
              <w:pStyle w:val="ListParagraph"/>
              <w:numPr>
                <w:ilvl w:val="0"/>
                <w:numId w:val="45"/>
              </w:numPr>
              <w:spacing w:after="120"/>
              <w:ind w:left="459"/>
              <w:cnfStyle w:val="000000100000" w:firstRow="0" w:lastRow="0" w:firstColumn="0" w:lastColumn="0" w:oddVBand="0" w:evenVBand="0" w:oddHBand="1" w:evenHBand="0" w:firstRowFirstColumn="0" w:firstRowLastColumn="0" w:lastRowFirstColumn="0" w:lastRowLastColumn="0"/>
            </w:pPr>
            <w:r>
              <w:t>Benutzer wählt Filter und</w:t>
            </w:r>
            <w:r w:rsidR="007A50FA">
              <w:t>/oder Sorter</w:t>
            </w:r>
            <w:r w:rsidR="00D670B3">
              <w:t xml:space="preserve"> und erhält eine tabellarische Auswertung/Darstellung  oder eine gra</w:t>
            </w:r>
            <w:r w:rsidR="001722EA">
              <w:t>f</w:t>
            </w:r>
            <w:r w:rsidR="00D670B3">
              <w:t>ische Auswertung (optional)</w:t>
            </w:r>
            <w:r w:rsidR="007A50FA">
              <w:br/>
              <w:t>Dieser</w:t>
            </w:r>
            <w:r w:rsidR="00453E21">
              <w:t xml:space="preserve"> Schritt kann beliebig oft wiederholt werden</w:t>
            </w:r>
          </w:p>
        </w:tc>
      </w:tr>
      <w:tr w:rsidR="004553C1" w14:paraId="76E94632" w14:textId="77777777" w:rsidTr="00AA5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C684D8A" w14:textId="77777777" w:rsidR="004553C1" w:rsidRDefault="004553C1" w:rsidP="009B4F2D">
            <w:r>
              <w:t>Alternative Flows</w:t>
            </w:r>
          </w:p>
        </w:tc>
        <w:tc>
          <w:tcPr>
            <w:tcW w:w="7261" w:type="dxa"/>
          </w:tcPr>
          <w:p w14:paraId="4EBEEEE7" w14:textId="77777777" w:rsidR="004553C1" w:rsidRDefault="00FC463F" w:rsidP="009B4F2D">
            <w:pPr>
              <w:cnfStyle w:val="000000010000" w:firstRow="0" w:lastRow="0" w:firstColumn="0" w:lastColumn="0" w:oddVBand="0" w:evenVBand="0" w:oddHBand="0" w:evenHBand="1" w:firstRowFirstColumn="0" w:firstRowLastColumn="0" w:lastRowFirstColumn="0" w:lastRowLastColumn="0"/>
            </w:pPr>
            <w:r>
              <w:t>Keine</w:t>
            </w:r>
          </w:p>
        </w:tc>
      </w:tr>
      <w:tr w:rsidR="004553C1" w14:paraId="6D1298C1" w14:textId="77777777" w:rsidTr="00AA5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7C34DCF" w14:textId="77777777" w:rsidR="004553C1" w:rsidRDefault="004553C1" w:rsidP="009B4F2D">
            <w:r>
              <w:t>Special Requirements</w:t>
            </w:r>
          </w:p>
        </w:tc>
        <w:tc>
          <w:tcPr>
            <w:tcW w:w="7261" w:type="dxa"/>
          </w:tcPr>
          <w:p w14:paraId="2277897A" w14:textId="77777777" w:rsidR="004553C1" w:rsidRDefault="004553C1" w:rsidP="009B4F2D">
            <w:pPr>
              <w:pStyle w:val="ListParagraph"/>
              <w:numPr>
                <w:ilvl w:val="0"/>
                <w:numId w:val="39"/>
              </w:numPr>
              <w:spacing w:after="120"/>
              <w:ind w:left="0"/>
              <w:cnfStyle w:val="000000100000" w:firstRow="0" w:lastRow="0" w:firstColumn="0" w:lastColumn="0" w:oddVBand="0" w:evenVBand="0" w:oddHBand="1" w:evenHBand="0" w:firstRowFirstColumn="0" w:firstRowLastColumn="0" w:lastRowFirstColumn="0" w:lastRowLastColumn="0"/>
            </w:pPr>
            <w:r>
              <w:t>Webserver muss erreichbar sein</w:t>
            </w:r>
          </w:p>
        </w:tc>
      </w:tr>
      <w:tr w:rsidR="004553C1" w14:paraId="4B7AD66D" w14:textId="77777777" w:rsidTr="00AA5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38DA7F" w14:textId="77777777" w:rsidR="004553C1" w:rsidRPr="00FE38B0" w:rsidRDefault="004553C1" w:rsidP="009B4F2D">
            <w:pPr>
              <w:rPr>
                <w:lang w:val="en-US"/>
              </w:rPr>
            </w:pPr>
            <w:r w:rsidRPr="00FE38B0">
              <w:rPr>
                <w:lang w:val="en-US"/>
              </w:rPr>
              <w:t>Technology and Data Variations List</w:t>
            </w:r>
          </w:p>
        </w:tc>
        <w:tc>
          <w:tcPr>
            <w:tcW w:w="7261" w:type="dxa"/>
          </w:tcPr>
          <w:p w14:paraId="0B88D1FA" w14:textId="77777777" w:rsidR="004553C1" w:rsidRDefault="004553C1" w:rsidP="009B4F2D">
            <w:pPr>
              <w:cnfStyle w:val="000000010000" w:firstRow="0" w:lastRow="0" w:firstColumn="0" w:lastColumn="0" w:oddVBand="0" w:evenVBand="0" w:oddHBand="0" w:evenHBand="1" w:firstRowFirstColumn="0" w:firstRowLastColumn="0" w:lastRowFirstColumn="0" w:lastRowLastColumn="0"/>
              <w:rPr>
                <w:lang w:val="fr-CH"/>
              </w:rPr>
            </w:pPr>
            <w:proofErr w:type="spellStart"/>
            <w:r>
              <w:rPr>
                <w:lang w:val="fr-CH"/>
              </w:rPr>
              <w:t>Keine</w:t>
            </w:r>
            <w:proofErr w:type="spellEnd"/>
          </w:p>
        </w:tc>
      </w:tr>
      <w:tr w:rsidR="004553C1" w14:paraId="3985EDD2" w14:textId="77777777" w:rsidTr="00AA5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A8F352D" w14:textId="77777777" w:rsidR="004553C1" w:rsidRDefault="004553C1" w:rsidP="009B4F2D">
            <w:r>
              <w:lastRenderedPageBreak/>
              <w:t>Frequency of Occurrence</w:t>
            </w:r>
          </w:p>
        </w:tc>
        <w:tc>
          <w:tcPr>
            <w:tcW w:w="7261" w:type="dxa"/>
          </w:tcPr>
          <w:p w14:paraId="10460A3F" w14:textId="77777777" w:rsidR="004553C1" w:rsidRDefault="00FC463F" w:rsidP="009B4F2D">
            <w:pPr>
              <w:cnfStyle w:val="000000100000" w:firstRow="0" w:lastRow="0" w:firstColumn="0" w:lastColumn="0" w:oddVBand="0" w:evenVBand="0" w:oddHBand="1" w:evenHBand="0" w:firstRowFirstColumn="0" w:firstRowLastColumn="0" w:lastRowFirstColumn="0" w:lastRowLastColumn="0"/>
            </w:pPr>
            <w:r>
              <w:t>So oft wie gewünscht (ca. 1-50 mal pro Tag)</w:t>
            </w:r>
          </w:p>
        </w:tc>
      </w:tr>
      <w:tr w:rsidR="004553C1" w14:paraId="3F4F3321" w14:textId="77777777" w:rsidTr="00AA5D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83AFD4B" w14:textId="77777777" w:rsidR="004553C1" w:rsidRDefault="004553C1" w:rsidP="009B4F2D">
            <w:r>
              <w:t>Open Issues</w:t>
            </w:r>
          </w:p>
        </w:tc>
        <w:tc>
          <w:tcPr>
            <w:tcW w:w="7261" w:type="dxa"/>
          </w:tcPr>
          <w:p w14:paraId="2568C46D" w14:textId="77777777" w:rsidR="004553C1" w:rsidRDefault="004553C1" w:rsidP="009B4F2D">
            <w:pPr>
              <w:cnfStyle w:val="000000010000" w:firstRow="0" w:lastRow="0" w:firstColumn="0" w:lastColumn="0" w:oddVBand="0" w:evenVBand="0" w:oddHBand="0" w:evenHBand="1" w:firstRowFirstColumn="0" w:firstRowLastColumn="0" w:lastRowFirstColumn="0" w:lastRowLastColumn="0"/>
            </w:pPr>
            <w:r>
              <w:t>keine</w:t>
            </w:r>
          </w:p>
        </w:tc>
      </w:tr>
    </w:tbl>
    <w:p w14:paraId="1F2E0469" w14:textId="77777777" w:rsidR="00BD306B" w:rsidRDefault="00BD306B" w:rsidP="009B4F2D"/>
    <w:p w14:paraId="4B1A694E" w14:textId="77777777" w:rsidR="00BD306B" w:rsidRDefault="00BD306B" w:rsidP="009B4F2D">
      <w:r>
        <w:br w:type="page"/>
      </w:r>
    </w:p>
    <w:p w14:paraId="6D88E9C5" w14:textId="77777777" w:rsidR="004553C1" w:rsidRDefault="00BD306B" w:rsidP="009B4F2D">
      <w:pPr>
        <w:pStyle w:val="Heading1"/>
      </w:pPr>
      <w:bookmarkStart w:id="70" w:name="_Toc256432945"/>
      <w:bookmarkStart w:id="71" w:name="_Toc388969431"/>
      <w:r>
        <w:lastRenderedPageBreak/>
        <w:t>Nicht funktionale Anforderungen</w:t>
      </w:r>
      <w:bookmarkEnd w:id="70"/>
      <w:bookmarkEnd w:id="71"/>
    </w:p>
    <w:p w14:paraId="5097E867" w14:textId="77777777" w:rsidR="00BD306B" w:rsidRDefault="00CD44EB" w:rsidP="009B4F2D">
      <w:pPr>
        <w:pStyle w:val="Heading2"/>
        <w:ind w:left="0"/>
      </w:pPr>
      <w:bookmarkStart w:id="72" w:name="_Toc256432946"/>
      <w:bookmarkStart w:id="73" w:name="_Toc388969432"/>
      <w:r>
        <w:t>Leistung</w:t>
      </w:r>
      <w:bookmarkEnd w:id="72"/>
      <w:bookmarkEnd w:id="73"/>
    </w:p>
    <w:p w14:paraId="03087A08" w14:textId="77777777" w:rsidR="00FF72F5" w:rsidRPr="00FF72F5" w:rsidRDefault="005A6BF3" w:rsidP="009B4F2D">
      <w:r>
        <w:t xml:space="preserve">Bei einem Request an den Server soll innerhalb von 300ms eine Response erfolgen. </w:t>
      </w:r>
      <w:r w:rsidR="00FF72F5">
        <w:t xml:space="preserve">Da es sich um eine Webanwendung handelt hängt die Leistung stark von der gegebenen Internet- oder Netzverbindung ab. Auch </w:t>
      </w:r>
      <w:r w:rsidR="00453E21">
        <w:t>die</w:t>
      </w:r>
      <w:r w:rsidR="00FF72F5">
        <w:t xml:space="preserve"> Leistungsfähigkeit des Webservers spielt eine entscheidende Rolle. </w:t>
      </w:r>
    </w:p>
    <w:p w14:paraId="5E8FB8B2" w14:textId="77777777" w:rsidR="00CD44EB" w:rsidRDefault="00CD44EB" w:rsidP="009B4F2D">
      <w:pPr>
        <w:pStyle w:val="Heading2"/>
        <w:ind w:left="0"/>
      </w:pPr>
      <w:bookmarkStart w:id="74" w:name="_Toc256432947"/>
      <w:bookmarkStart w:id="75" w:name="_Toc388969433"/>
      <w:r>
        <w:t>Mengen</w:t>
      </w:r>
      <w:bookmarkEnd w:id="74"/>
      <w:bookmarkEnd w:id="75"/>
    </w:p>
    <w:p w14:paraId="55FB36A1" w14:textId="77777777" w:rsidR="003F5702" w:rsidRDefault="003F5702" w:rsidP="009B4F2D">
      <w:r>
        <w:t xml:space="preserve">Da es sich bei unserer Software um ein kleineres Abeitserfassungstool handelt, ist </w:t>
      </w:r>
      <w:r w:rsidR="00453E21">
        <w:t>von einer</w:t>
      </w:r>
      <w:r>
        <w:t xml:space="preserve"> Menge </w:t>
      </w:r>
      <w:r w:rsidR="00453E21">
        <w:t>von</w:t>
      </w:r>
      <w:r>
        <w:t xml:space="preserve"> User von ca. 1-</w:t>
      </w:r>
      <w:r w:rsidR="00716AF6">
        <w:t>200</w:t>
      </w:r>
      <w:r>
        <w:t xml:space="preserve"> auszugehen. Diese legen</w:t>
      </w:r>
      <w:r w:rsidR="00453E21">
        <w:t xml:space="preserve"> </w:t>
      </w:r>
      <w:r>
        <w:t>pro Jahr bis zu 1000 Datensätze an. Somit muss die Software in der Lage sein ca. 200000 Datensätze pro Jahr anzulegen. Dieses Maximum hängt natürlich</w:t>
      </w:r>
      <w:r w:rsidR="00C46723">
        <w:t xml:space="preserve"> auch</w:t>
      </w:r>
      <w:r>
        <w:t xml:space="preserve"> von der Serverkapazität ab.</w:t>
      </w:r>
    </w:p>
    <w:p w14:paraId="46A87096" w14:textId="77777777" w:rsidR="006D6D68" w:rsidRPr="003F5702" w:rsidRDefault="006D6D68" w:rsidP="009B4F2D">
      <w:r>
        <w:t xml:space="preserve">Der Server </w:t>
      </w:r>
      <w:r w:rsidR="00453E21">
        <w:t>muss</w:t>
      </w:r>
      <w:r>
        <w:t xml:space="preserve"> ausserdem in der Lage sein, dass 200 Nutzer gleichzeitig online sein können.</w:t>
      </w:r>
      <w:r w:rsidR="00C46723">
        <w:t xml:space="preserve"> Was aber in der Realität keine grosse Zahl ist.</w:t>
      </w:r>
    </w:p>
    <w:p w14:paraId="1ED52004" w14:textId="77777777" w:rsidR="00CD44EB" w:rsidRDefault="00CD44EB" w:rsidP="009B4F2D">
      <w:pPr>
        <w:pStyle w:val="Heading2"/>
        <w:ind w:left="0"/>
      </w:pPr>
      <w:bookmarkStart w:id="76" w:name="_Toc256432948"/>
      <w:bookmarkStart w:id="77" w:name="_Toc388969434"/>
      <w:r>
        <w:t>Qualitätsmerkmale (ISO 9126)</w:t>
      </w:r>
      <w:bookmarkEnd w:id="76"/>
      <w:bookmarkEnd w:id="77"/>
    </w:p>
    <w:p w14:paraId="6D01F395" w14:textId="77777777" w:rsidR="00AA5D3D" w:rsidRDefault="003B26F2" w:rsidP="009B4F2D">
      <w:pPr>
        <w:pStyle w:val="Heading3"/>
        <w:ind w:left="0"/>
      </w:pPr>
      <w:bookmarkStart w:id="78" w:name="_Toc256432949"/>
      <w:bookmarkStart w:id="79" w:name="_Toc388969435"/>
      <w:r>
        <w:t>Funktionalität</w:t>
      </w:r>
      <w:bookmarkEnd w:id="78"/>
      <w:bookmarkEnd w:id="79"/>
    </w:p>
    <w:tbl>
      <w:tblPr>
        <w:tblStyle w:val="ColorfulGrid-Accent2"/>
        <w:tblW w:w="0" w:type="auto"/>
        <w:tblLook w:val="0480" w:firstRow="0" w:lastRow="0" w:firstColumn="1" w:lastColumn="0" w:noHBand="0" w:noVBand="1"/>
      </w:tblPr>
      <w:tblGrid>
        <w:gridCol w:w="2376"/>
        <w:gridCol w:w="6836"/>
      </w:tblGrid>
      <w:tr w:rsidR="003B26F2" w14:paraId="61368776" w14:textId="77777777" w:rsidTr="003B2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C39EF26" w14:textId="77777777" w:rsidR="003B26F2" w:rsidRDefault="003B26F2" w:rsidP="009B4F2D">
            <w:r>
              <w:t>Angemessenheit</w:t>
            </w:r>
          </w:p>
        </w:tc>
        <w:tc>
          <w:tcPr>
            <w:tcW w:w="6836" w:type="dxa"/>
          </w:tcPr>
          <w:p w14:paraId="34D6B645" w14:textId="77777777" w:rsidR="003B26F2" w:rsidRDefault="00994C22" w:rsidP="009B4F2D">
            <w:pPr>
              <w:cnfStyle w:val="000000100000" w:firstRow="0" w:lastRow="0" w:firstColumn="0" w:lastColumn="0" w:oddVBand="0" w:evenVBand="0" w:oddHBand="1" w:evenHBand="0" w:firstRowFirstColumn="0" w:firstRowLastColumn="0" w:lastRowFirstColumn="0" w:lastRowLastColumn="0"/>
            </w:pPr>
            <w:r>
              <w:t>Wt4u muss die Funktionen enthalten, die im Abschnitt 1.1.2 erwähnt werden. Zusätzliche Funktionen die den User verwirren oder nirgends erwähnt werden</w:t>
            </w:r>
            <w:r w:rsidR="00453E21">
              <w:t>, sollen</w:t>
            </w:r>
            <w:r>
              <w:t xml:space="preserve"> nicht enthalten sein. Die enthaltenen Funktionen sollten minimale Datenmengen (REST/HTTP) zwischen Client/Server hin und her schicken um den Ressourcenverbrauch tief zu halten.</w:t>
            </w:r>
          </w:p>
        </w:tc>
      </w:tr>
      <w:tr w:rsidR="003B26F2" w14:paraId="424693EC" w14:textId="77777777" w:rsidTr="003B26F2">
        <w:tc>
          <w:tcPr>
            <w:cnfStyle w:val="001000000000" w:firstRow="0" w:lastRow="0" w:firstColumn="1" w:lastColumn="0" w:oddVBand="0" w:evenVBand="0" w:oddHBand="0" w:evenHBand="0" w:firstRowFirstColumn="0" w:firstRowLastColumn="0" w:lastRowFirstColumn="0" w:lastRowLastColumn="0"/>
            <w:tcW w:w="2376" w:type="dxa"/>
          </w:tcPr>
          <w:p w14:paraId="57B80A14" w14:textId="77777777" w:rsidR="003B26F2" w:rsidRDefault="003B26F2" w:rsidP="009B4F2D">
            <w:r>
              <w:t>Richtigkeit</w:t>
            </w:r>
          </w:p>
        </w:tc>
        <w:tc>
          <w:tcPr>
            <w:tcW w:w="6836" w:type="dxa"/>
          </w:tcPr>
          <w:p w14:paraId="4CF4AABC" w14:textId="77777777" w:rsidR="003B26F2" w:rsidRDefault="005522F6" w:rsidP="009B4F2D">
            <w:pPr>
              <w:cnfStyle w:val="000000000000" w:firstRow="0" w:lastRow="0" w:firstColumn="0" w:lastColumn="0" w:oddVBand="0" w:evenVBand="0" w:oddHBand="0" w:evenHBand="0" w:firstRowFirstColumn="0" w:firstRowLastColumn="0" w:lastRowFirstColumn="0" w:lastRowLastColumn="0"/>
            </w:pPr>
            <w:r>
              <w:t>Die Features müssen zu 100% die richtigen Ergebnisse liefern. Dies heisst</w:t>
            </w:r>
            <w:r w:rsidR="00453E21">
              <w:t>,</w:t>
            </w:r>
            <w:r>
              <w:t xml:space="preserve"> da</w:t>
            </w:r>
            <w:r w:rsidR="00453E21">
              <w:t>s</w:t>
            </w:r>
            <w:r>
              <w:t xml:space="preserve">s sämtliche Arbeitszeiten von Mitarbeitern korrekt in der Datenbank abgelegt werden müssen, um so </w:t>
            </w:r>
            <w:r w:rsidR="00453E21">
              <w:t>korrekte</w:t>
            </w:r>
            <w:r>
              <w:t xml:space="preserve"> Auswertunge</w:t>
            </w:r>
            <w:r w:rsidR="00453E21">
              <w:t>n</w:t>
            </w:r>
            <w:r>
              <w:t xml:space="preserve"> zu </w:t>
            </w:r>
            <w:r w:rsidR="00453E21">
              <w:t>ermöglichen</w:t>
            </w:r>
            <w:r>
              <w:t>. Dies bedingt auch, da</w:t>
            </w:r>
            <w:r w:rsidR="00453E21">
              <w:t>s</w:t>
            </w:r>
            <w:r>
              <w:t xml:space="preserve">s die Uhrzeit </w:t>
            </w:r>
            <w:r w:rsidR="00453E21">
              <w:t>d</w:t>
            </w:r>
            <w:r>
              <w:t>es Servers richtig läuft und automatisch mit dem Internet sy</w:t>
            </w:r>
            <w:r w:rsidR="00453E21">
              <w:t>n</w:t>
            </w:r>
            <w:r>
              <w:t>chronisiert wird.</w:t>
            </w:r>
          </w:p>
        </w:tc>
      </w:tr>
      <w:tr w:rsidR="003B26F2" w14:paraId="1DC89780" w14:textId="77777777" w:rsidTr="003B2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007B56" w14:textId="77777777" w:rsidR="003B26F2" w:rsidRDefault="003B26F2" w:rsidP="009B4F2D">
            <w:r>
              <w:t>Interoperabilität</w:t>
            </w:r>
          </w:p>
        </w:tc>
        <w:tc>
          <w:tcPr>
            <w:tcW w:w="6836" w:type="dxa"/>
          </w:tcPr>
          <w:p w14:paraId="5A834241" w14:textId="77777777" w:rsidR="00570797" w:rsidRDefault="00570797" w:rsidP="009B4F2D">
            <w:pPr>
              <w:pStyle w:val="ListParagraph"/>
              <w:numPr>
                <w:ilvl w:val="0"/>
                <w:numId w:val="39"/>
              </w:numPr>
              <w:ind w:left="0" w:hanging="261"/>
              <w:cnfStyle w:val="000000100000" w:firstRow="0" w:lastRow="0" w:firstColumn="0" w:lastColumn="0" w:oddVBand="0" w:evenVBand="0" w:oddHBand="1" w:evenHBand="0" w:firstRowFirstColumn="0" w:firstRowLastColumn="0" w:lastRowFirstColumn="0" w:lastRowLastColumn="0"/>
            </w:pPr>
            <w:r w:rsidRPr="00570797">
              <w:rPr>
                <w:b/>
              </w:rPr>
              <w:t>Serverseitig</w:t>
            </w:r>
            <w:r>
              <w:t>: Microsoft Server Software muss installiert sein. Das wt4u-Programm muss mit einer kompatiblen Datenbank (am Besten MS</w:t>
            </w:r>
            <w:r w:rsidR="00453E21">
              <w:t xml:space="preserve"> </w:t>
            </w:r>
            <w:r>
              <w:t>SQL) verbunden sein.</w:t>
            </w:r>
          </w:p>
          <w:p w14:paraId="131324C2" w14:textId="77777777" w:rsidR="003B26F2" w:rsidRPr="00570797" w:rsidRDefault="00570797" w:rsidP="009B4F2D">
            <w:pPr>
              <w:pStyle w:val="ListParagraph"/>
              <w:numPr>
                <w:ilvl w:val="0"/>
                <w:numId w:val="39"/>
              </w:numPr>
              <w:ind w:left="0" w:hanging="261"/>
              <w:cnfStyle w:val="000000100000" w:firstRow="0" w:lastRow="0" w:firstColumn="0" w:lastColumn="0" w:oddVBand="0" w:evenVBand="0" w:oddHBand="1" w:evenHBand="0" w:firstRowFirstColumn="0" w:firstRowLastColumn="0" w:lastRowFirstColumn="0" w:lastRowLastColumn="0"/>
            </w:pPr>
            <w:r w:rsidRPr="00576838">
              <w:rPr>
                <w:b/>
              </w:rPr>
              <w:t>Clientseitig</w:t>
            </w:r>
            <w:r>
              <w:t>: Um mit wt4u kommunizieren zu können</w:t>
            </w:r>
            <w:r w:rsidR="00453E21">
              <w:t>,</w:t>
            </w:r>
            <w:r>
              <w:t xml:space="preserve"> muss ein Webbrowser der aktuellsten Generation (FireFox, IE, Opera, Chrome, Safari) installiert sein. JavaScript muss im Browser aktiviert sein.</w:t>
            </w:r>
          </w:p>
        </w:tc>
      </w:tr>
      <w:tr w:rsidR="003B26F2" w14:paraId="0FE99B86" w14:textId="77777777" w:rsidTr="003B26F2">
        <w:tc>
          <w:tcPr>
            <w:cnfStyle w:val="001000000000" w:firstRow="0" w:lastRow="0" w:firstColumn="1" w:lastColumn="0" w:oddVBand="0" w:evenVBand="0" w:oddHBand="0" w:evenHBand="0" w:firstRowFirstColumn="0" w:firstRowLastColumn="0" w:lastRowFirstColumn="0" w:lastRowLastColumn="0"/>
            <w:tcW w:w="2376" w:type="dxa"/>
          </w:tcPr>
          <w:p w14:paraId="17C5CC6F" w14:textId="77777777" w:rsidR="003B26F2" w:rsidRDefault="003B26F2" w:rsidP="009B4F2D">
            <w:r>
              <w:t>Ordnungsmässigkeit</w:t>
            </w:r>
          </w:p>
        </w:tc>
        <w:tc>
          <w:tcPr>
            <w:tcW w:w="6836" w:type="dxa"/>
          </w:tcPr>
          <w:p w14:paraId="42B0D166" w14:textId="77777777" w:rsidR="003B26F2" w:rsidRDefault="005F293A" w:rsidP="009B4F2D">
            <w:pPr>
              <w:cnfStyle w:val="000000000000" w:firstRow="0" w:lastRow="0" w:firstColumn="0" w:lastColumn="0" w:oddVBand="0" w:evenVBand="0" w:oddHBand="0" w:evenHBand="0" w:firstRowFirstColumn="0" w:firstRowLastColumn="0" w:lastRowFirstColumn="0" w:lastRowLastColumn="0"/>
            </w:pPr>
            <w:r>
              <w:t>Keine</w:t>
            </w:r>
          </w:p>
        </w:tc>
      </w:tr>
      <w:tr w:rsidR="003B26F2" w14:paraId="4657A94F" w14:textId="77777777" w:rsidTr="003B2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4FC4440" w14:textId="77777777" w:rsidR="003B26F2" w:rsidRDefault="003B26F2" w:rsidP="009B4F2D">
            <w:r>
              <w:t>Sicherheit</w:t>
            </w:r>
          </w:p>
        </w:tc>
        <w:tc>
          <w:tcPr>
            <w:tcW w:w="6836" w:type="dxa"/>
          </w:tcPr>
          <w:p w14:paraId="5EB4388A" w14:textId="77777777" w:rsidR="00574A64" w:rsidRDefault="00574A64" w:rsidP="009B4F2D">
            <w:pPr>
              <w:cnfStyle w:val="000000100000" w:firstRow="0" w:lastRow="0" w:firstColumn="0" w:lastColumn="0" w:oddVBand="0" w:evenVBand="0" w:oddHBand="1" w:evenHBand="0" w:firstRowFirstColumn="0" w:firstRowLastColumn="0" w:lastRowFirstColumn="0" w:lastRowLastColumn="0"/>
            </w:pPr>
            <w:r>
              <w:t>Arbeitgeber können Nutzerrechte vergeben. Mit dem Login mittels Benutzername und Passwort kann vor unberechtigtem Zugriff geschützt werden.</w:t>
            </w:r>
          </w:p>
          <w:p w14:paraId="2916D154" w14:textId="77777777" w:rsidR="003B26F2" w:rsidRDefault="00574A64" w:rsidP="009B4F2D">
            <w:pPr>
              <w:cnfStyle w:val="000000100000" w:firstRow="0" w:lastRow="0" w:firstColumn="0" w:lastColumn="0" w:oddVBand="0" w:evenVBand="0" w:oddHBand="1" w:evenHBand="0" w:firstRowFirstColumn="0" w:firstRowLastColumn="0" w:lastRowFirstColumn="0" w:lastRowLastColumn="0"/>
            </w:pPr>
            <w:r>
              <w:t xml:space="preserve">Bei HTTP-Nachrichten kann allerdings sehr leicht ausgelesen werden, welche </w:t>
            </w:r>
            <w:r w:rsidRPr="00574A64">
              <w:t xml:space="preserve">Daten sich im Frame befinden. Hierzu wird die integrierte Verschlüsselung von Microsoft Visual Studio mittels </w:t>
            </w:r>
            <w:r w:rsidRPr="00574A64">
              <w:rPr>
                <w:rStyle w:val="HTMLCode"/>
                <w:rFonts w:asciiTheme="minorHAnsi" w:hAnsiTheme="minorHAnsi"/>
                <w:sz w:val="22"/>
                <w:szCs w:val="22"/>
              </w:rPr>
              <w:t>@Html.AntiForgeryToken() verwendet.</w:t>
            </w:r>
          </w:p>
          <w:p w14:paraId="2D296EC5" w14:textId="77777777" w:rsidR="009E3D37" w:rsidRDefault="009E3D37" w:rsidP="009B4F2D">
            <w:pPr>
              <w:cnfStyle w:val="000000100000" w:firstRow="0" w:lastRow="0" w:firstColumn="0" w:lastColumn="0" w:oddVBand="0" w:evenVBand="0" w:oddHBand="1" w:evenHBand="0" w:firstRowFirstColumn="0" w:firstRowLastColumn="0" w:lastRowFirstColumn="0" w:lastRowLastColumn="0"/>
            </w:pPr>
            <w:r>
              <w:t>Für den Schutz und die Sicherung der Daten auf dem Webserver ist der Kunde allerdings selbst verantwortlich.</w:t>
            </w:r>
          </w:p>
        </w:tc>
      </w:tr>
    </w:tbl>
    <w:p w14:paraId="5EB3D176" w14:textId="77777777" w:rsidR="003B26F2" w:rsidRDefault="003B26F2" w:rsidP="009B4F2D">
      <w:pPr>
        <w:pStyle w:val="Heading3"/>
        <w:ind w:left="0"/>
      </w:pPr>
      <w:bookmarkStart w:id="80" w:name="_Toc256432950"/>
      <w:bookmarkStart w:id="81" w:name="_Toc388969436"/>
      <w:r>
        <w:t>Zuverlässigkeit</w:t>
      </w:r>
      <w:bookmarkEnd w:id="80"/>
      <w:bookmarkEnd w:id="81"/>
    </w:p>
    <w:tbl>
      <w:tblPr>
        <w:tblStyle w:val="ColorfulGrid-Accent2"/>
        <w:tblW w:w="0" w:type="auto"/>
        <w:tblLook w:val="0480" w:firstRow="0" w:lastRow="0" w:firstColumn="1" w:lastColumn="0" w:noHBand="0" w:noVBand="1"/>
      </w:tblPr>
      <w:tblGrid>
        <w:gridCol w:w="2376"/>
        <w:gridCol w:w="6836"/>
      </w:tblGrid>
      <w:tr w:rsidR="003B26F2" w14:paraId="746AD503" w14:textId="77777777" w:rsidTr="0099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5D73D9" w14:textId="77777777" w:rsidR="003B26F2" w:rsidRDefault="003B26F2" w:rsidP="009B4F2D">
            <w:r>
              <w:t>Fehlertoleranz</w:t>
            </w:r>
          </w:p>
        </w:tc>
        <w:tc>
          <w:tcPr>
            <w:tcW w:w="6836" w:type="dxa"/>
          </w:tcPr>
          <w:p w14:paraId="118FD98A" w14:textId="77777777" w:rsidR="00E80B35" w:rsidRDefault="001D7E77" w:rsidP="00E80B35">
            <w:pPr>
              <w:pStyle w:val="ListParagraph"/>
              <w:numPr>
                <w:ilvl w:val="0"/>
                <w:numId w:val="46"/>
              </w:numPr>
              <w:ind w:left="318" w:hanging="283"/>
              <w:cnfStyle w:val="000000100000" w:firstRow="0" w:lastRow="0" w:firstColumn="0" w:lastColumn="0" w:oddVBand="0" w:evenVBand="0" w:oddHBand="1" w:evenHBand="0" w:firstRowFirstColumn="0" w:firstRowLastColumn="0" w:lastRowFirstColumn="0" w:lastRowLastColumn="0"/>
            </w:pPr>
            <w:r w:rsidRPr="00E80B35">
              <w:t>Keine Datenbankverbindung: Meldung an User soll generiert werden.</w:t>
            </w:r>
          </w:p>
          <w:p w14:paraId="680ED2D3" w14:textId="77777777" w:rsidR="003B26F2" w:rsidRDefault="001D7E77" w:rsidP="00E80B35">
            <w:pPr>
              <w:pStyle w:val="ListParagraph"/>
              <w:numPr>
                <w:ilvl w:val="0"/>
                <w:numId w:val="46"/>
              </w:numPr>
              <w:ind w:left="318" w:hanging="283"/>
              <w:cnfStyle w:val="000000100000" w:firstRow="0" w:lastRow="0" w:firstColumn="0" w:lastColumn="0" w:oddVBand="0" w:evenVBand="0" w:oddHBand="1" w:evenHBand="0" w:firstRowFirstColumn="0" w:firstRowLastColumn="0" w:lastRowFirstColumn="0" w:lastRowLastColumn="0"/>
            </w:pPr>
            <w:r>
              <w:t>Keine Verbindung zum Web</w:t>
            </w:r>
            <w:r w:rsidR="00453E21">
              <w:t>-</w:t>
            </w:r>
            <w:r>
              <w:t xml:space="preserve">Server: </w:t>
            </w:r>
            <w:r w:rsidR="00453E21">
              <w:t>Klassische HTTP Fehlermeldung</w:t>
            </w:r>
          </w:p>
        </w:tc>
      </w:tr>
      <w:tr w:rsidR="003B26F2" w14:paraId="7F19FCF8" w14:textId="77777777" w:rsidTr="00994C22">
        <w:tc>
          <w:tcPr>
            <w:cnfStyle w:val="001000000000" w:firstRow="0" w:lastRow="0" w:firstColumn="1" w:lastColumn="0" w:oddVBand="0" w:evenVBand="0" w:oddHBand="0" w:evenHBand="0" w:firstRowFirstColumn="0" w:firstRowLastColumn="0" w:lastRowFirstColumn="0" w:lastRowLastColumn="0"/>
            <w:tcW w:w="2376" w:type="dxa"/>
          </w:tcPr>
          <w:p w14:paraId="6B8DD124" w14:textId="77777777" w:rsidR="003B26F2" w:rsidRDefault="003B26F2" w:rsidP="009B4F2D">
            <w:r>
              <w:t>Wiederherstellbarkeit</w:t>
            </w:r>
          </w:p>
        </w:tc>
        <w:tc>
          <w:tcPr>
            <w:tcW w:w="6836" w:type="dxa"/>
          </w:tcPr>
          <w:p w14:paraId="3F9EE399" w14:textId="77777777" w:rsidR="00DB375F" w:rsidRDefault="00DB375F" w:rsidP="00DB375F">
            <w:pPr>
              <w:cnfStyle w:val="000000000000" w:firstRow="0" w:lastRow="0" w:firstColumn="0" w:lastColumn="0" w:oddVBand="0" w:evenVBand="0" w:oddHBand="0" w:evenHBand="0" w:firstRowFirstColumn="0" w:firstRowLastColumn="0" w:lastRowFirstColumn="0" w:lastRowLastColumn="0"/>
            </w:pPr>
            <w:r>
              <w:t xml:space="preserve">Es werden keine „Restore Points“ mit wt4u erstellt. Deshalb gibt es auch </w:t>
            </w:r>
            <w:r>
              <w:lastRenderedPageBreak/>
              <w:t>keine Wiederherstellbarkeit.</w:t>
            </w:r>
          </w:p>
          <w:p w14:paraId="494D12D7" w14:textId="77777777" w:rsidR="003B26F2" w:rsidRDefault="00DB375F" w:rsidP="00DB375F">
            <w:pPr>
              <w:cnfStyle w:val="000000000000" w:firstRow="0" w:lastRow="0" w:firstColumn="0" w:lastColumn="0" w:oddVBand="0" w:evenVBand="0" w:oddHBand="0" w:evenHBand="0" w:firstRowFirstColumn="0" w:firstRowLastColumn="0" w:lastRowFirstColumn="0" w:lastRowLastColumn="0"/>
            </w:pPr>
            <w:r>
              <w:t>Der Kunde muss seine Datenbank selbst periodisch sichern, damit er bei Datenverlust seine Datenbank wieder einfügen kann.</w:t>
            </w:r>
          </w:p>
        </w:tc>
      </w:tr>
    </w:tbl>
    <w:p w14:paraId="55630A87" w14:textId="77777777" w:rsidR="003B26F2" w:rsidRDefault="003B26F2" w:rsidP="009B4F2D">
      <w:pPr>
        <w:pStyle w:val="Heading3"/>
        <w:ind w:left="0"/>
      </w:pPr>
      <w:bookmarkStart w:id="82" w:name="_Toc256432951"/>
      <w:bookmarkStart w:id="83" w:name="_Toc388969437"/>
      <w:r>
        <w:lastRenderedPageBreak/>
        <w:t>Benutzbarkeit</w:t>
      </w:r>
      <w:bookmarkEnd w:id="82"/>
      <w:bookmarkEnd w:id="83"/>
    </w:p>
    <w:tbl>
      <w:tblPr>
        <w:tblStyle w:val="ColorfulGrid-Accent2"/>
        <w:tblW w:w="0" w:type="auto"/>
        <w:tblLook w:val="0480" w:firstRow="0" w:lastRow="0" w:firstColumn="1" w:lastColumn="0" w:noHBand="0" w:noVBand="1"/>
      </w:tblPr>
      <w:tblGrid>
        <w:gridCol w:w="2376"/>
        <w:gridCol w:w="6836"/>
      </w:tblGrid>
      <w:tr w:rsidR="003B26F2" w14:paraId="24AE6BA0" w14:textId="77777777" w:rsidTr="0099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D04848" w14:textId="77777777" w:rsidR="003B26F2" w:rsidRDefault="003B26F2" w:rsidP="009B4F2D">
            <w:r>
              <w:t>Verständlichkeit</w:t>
            </w:r>
          </w:p>
        </w:tc>
        <w:tc>
          <w:tcPr>
            <w:tcW w:w="6836" w:type="dxa"/>
          </w:tcPr>
          <w:p w14:paraId="20EE0F91" w14:textId="77777777" w:rsidR="003B26F2" w:rsidRDefault="00DF4F99" w:rsidP="009B4F2D">
            <w:pPr>
              <w:cnfStyle w:val="000000100000" w:firstRow="0" w:lastRow="0" w:firstColumn="0" w:lastColumn="0" w:oddVBand="0" w:evenVBand="0" w:oddHBand="1" w:evenHBand="0" w:firstRowFirstColumn="0" w:firstRowLastColumn="0" w:lastRowFirstColumn="0" w:lastRowLastColumn="0"/>
            </w:pPr>
            <w:r>
              <w:t>Alle Bedienelemente des User Interfaces von wt4u müssen selbsterklärend sein. Hilfe und Tutorials wird es nicht geben, da es sich um eine sehr simple und für jedermann verständliche Software handelt.</w:t>
            </w:r>
          </w:p>
        </w:tc>
      </w:tr>
      <w:tr w:rsidR="003B26F2" w14:paraId="65BFDCF3" w14:textId="77777777" w:rsidTr="00994C22">
        <w:tc>
          <w:tcPr>
            <w:cnfStyle w:val="001000000000" w:firstRow="0" w:lastRow="0" w:firstColumn="1" w:lastColumn="0" w:oddVBand="0" w:evenVBand="0" w:oddHBand="0" w:evenHBand="0" w:firstRowFirstColumn="0" w:firstRowLastColumn="0" w:lastRowFirstColumn="0" w:lastRowLastColumn="0"/>
            <w:tcW w:w="2376" w:type="dxa"/>
          </w:tcPr>
          <w:p w14:paraId="2FE9CEE3" w14:textId="77777777" w:rsidR="003B26F2" w:rsidRDefault="003B26F2" w:rsidP="009B4F2D">
            <w:r>
              <w:t>Erlernbarkeit</w:t>
            </w:r>
          </w:p>
        </w:tc>
        <w:tc>
          <w:tcPr>
            <w:tcW w:w="6836" w:type="dxa"/>
          </w:tcPr>
          <w:p w14:paraId="0010A52C" w14:textId="77777777" w:rsidR="003B26F2" w:rsidRDefault="00182335" w:rsidP="009B4F2D">
            <w:pPr>
              <w:cnfStyle w:val="000000000000" w:firstRow="0" w:lastRow="0" w:firstColumn="0" w:lastColumn="0" w:oddVBand="0" w:evenVBand="0" w:oddHBand="0" w:evenHBand="0" w:firstRowFirstColumn="0" w:firstRowLastColumn="0" w:lastRowFirstColumn="0" w:lastRowLastColumn="0"/>
            </w:pPr>
            <w:r>
              <w:t>Nach ein bis zweimaligem Bedienen muss die Software vollständig erlernt sein, da die Bedienelemente absolut selbsterklärend sind.</w:t>
            </w:r>
          </w:p>
        </w:tc>
      </w:tr>
      <w:tr w:rsidR="003B26F2" w14:paraId="668CC658" w14:textId="77777777" w:rsidTr="0099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3D9A53" w14:textId="77777777" w:rsidR="003B26F2" w:rsidRDefault="003B26F2" w:rsidP="009B4F2D">
            <w:r>
              <w:t>Bedienbarkeit</w:t>
            </w:r>
          </w:p>
        </w:tc>
        <w:tc>
          <w:tcPr>
            <w:tcW w:w="6836" w:type="dxa"/>
          </w:tcPr>
          <w:p w14:paraId="16A42028" w14:textId="77777777" w:rsidR="006C3850" w:rsidRDefault="006C3850" w:rsidP="006C3850">
            <w:pPr>
              <w:cnfStyle w:val="000000100000" w:firstRow="0" w:lastRow="0" w:firstColumn="0" w:lastColumn="0" w:oddVBand="0" w:evenVBand="0" w:oddHBand="1" w:evenHBand="0" w:firstRowFirstColumn="0" w:firstRowLastColumn="0" w:lastRowFirstColumn="0" w:lastRowLastColumn="0"/>
            </w:pPr>
            <w:r>
              <w:t>Die Bedienbarkeit muss sehr einfach und schnell sein. Um die Bedienbarkeit so einfach wie möglich zu gestalten sollen folgende Bedingungen erfüllt sein:</w:t>
            </w:r>
          </w:p>
          <w:p w14:paraId="1CF24693" w14:textId="77777777" w:rsidR="00693C5C" w:rsidRPr="00693C5C" w:rsidRDefault="006C3850" w:rsidP="00693C5C">
            <w:pPr>
              <w:pStyle w:val="ListParagraph"/>
              <w:numPr>
                <w:ilvl w:val="0"/>
                <w:numId w:val="47"/>
              </w:numPr>
              <w:ind w:left="318" w:hanging="284"/>
              <w:cnfStyle w:val="000000100000" w:firstRow="0" w:lastRow="0" w:firstColumn="0" w:lastColumn="0" w:oddVBand="0" w:evenVBand="0" w:oddHBand="1" w:evenHBand="0" w:firstRowFirstColumn="0" w:firstRowLastColumn="0" w:lastRowFirstColumn="0" w:lastRowLastColumn="0"/>
            </w:pPr>
            <w:r>
              <w:t>Funktionen für die ich keine Berechtigung habe</w:t>
            </w:r>
            <w:r w:rsidR="00DB36D9">
              <w:t>,</w:t>
            </w:r>
            <w:r>
              <w:t xml:space="preserve"> sollen deaktiviert sein</w:t>
            </w:r>
            <w:r w:rsidR="00DB36D9">
              <w:t>. Dies geschieht</w:t>
            </w:r>
            <w:r>
              <w:t xml:space="preserve"> </w:t>
            </w:r>
            <w:r w:rsidR="00693C5C">
              <w:t>mittels deaktivieren von Buttons oder ausblenden von Inhalten.</w:t>
            </w:r>
            <w:r w:rsidR="00693C5C">
              <w:br/>
            </w:r>
            <w:r w:rsidR="00DB36D9">
              <w:t>Ein</w:t>
            </w:r>
            <w:r w:rsidR="00693C5C">
              <w:t xml:space="preserve"> Mitarbeiter </w:t>
            </w:r>
            <w:r w:rsidR="00DB36D9">
              <w:t>soll z.B. keine</w:t>
            </w:r>
            <w:r w:rsidR="00693C5C">
              <w:t xml:space="preserve"> Arbeitszeitauswertungen </w:t>
            </w:r>
            <w:r w:rsidR="00DB36D9">
              <w:t>anzeigen können.</w:t>
            </w:r>
          </w:p>
          <w:p w14:paraId="33D0C7E5" w14:textId="77777777" w:rsidR="00693C5C" w:rsidRDefault="006C3850" w:rsidP="006C3850">
            <w:pPr>
              <w:pStyle w:val="ListParagraph"/>
              <w:numPr>
                <w:ilvl w:val="0"/>
                <w:numId w:val="47"/>
              </w:numPr>
              <w:ind w:left="318" w:hanging="284"/>
              <w:cnfStyle w:val="000000100000" w:firstRow="0" w:lastRow="0" w:firstColumn="0" w:lastColumn="0" w:oddVBand="0" w:evenVBand="0" w:oddHBand="1" w:evenHBand="0" w:firstRowFirstColumn="0" w:firstRowLastColumn="0" w:lastRowFirstColumn="0" w:lastRowLastColumn="0"/>
            </w:pPr>
            <w:r>
              <w:t>Funktionen die im Moment nicht möglich sind müssen deaktiviert sein.</w:t>
            </w:r>
            <w:r w:rsidR="00693C5C">
              <w:t xml:space="preserve"> Z.</w:t>
            </w:r>
            <w:r w:rsidR="00DB36D9">
              <w:t>B</w:t>
            </w:r>
            <w:r w:rsidR="00693C5C">
              <w:t>. wenn ein Mitarbeiter versucht eine Arbeitszeit zu erfassen obwohl er nicht eingelog</w:t>
            </w:r>
            <w:r w:rsidR="00DB36D9">
              <w:t>g</w:t>
            </w:r>
            <w:r w:rsidR="00693C5C">
              <w:t>t ist.</w:t>
            </w:r>
          </w:p>
          <w:p w14:paraId="6C914315" w14:textId="77777777" w:rsidR="003B26F2" w:rsidRDefault="0046472E" w:rsidP="006C3850">
            <w:pPr>
              <w:pStyle w:val="ListParagraph"/>
              <w:numPr>
                <w:ilvl w:val="0"/>
                <w:numId w:val="47"/>
              </w:numPr>
              <w:ind w:left="318" w:hanging="284"/>
              <w:cnfStyle w:val="000000100000" w:firstRow="0" w:lastRow="0" w:firstColumn="0" w:lastColumn="0" w:oddVBand="0" w:evenVBand="0" w:oddHBand="1" w:evenHBand="0" w:firstRowFirstColumn="0" w:firstRowLastColumn="0" w:lastRowFirstColumn="0" w:lastRowLastColumn="0"/>
            </w:pPr>
            <w:r>
              <w:t>Bei Ausfall von Hardware müssen entsprechend informative Statusmeldungen an den Benutzer geschickt werden</w:t>
            </w:r>
            <w:r w:rsidR="00DB36D9">
              <w:t xml:space="preserve"> (sofern </w:t>
            </w:r>
            <w:r w:rsidR="00897918">
              <w:t>m</w:t>
            </w:r>
            <w:r w:rsidR="00DB36D9">
              <w:t>öglich, z.B. DB-Server)</w:t>
            </w:r>
            <w:r>
              <w:t>.</w:t>
            </w:r>
          </w:p>
          <w:p w14:paraId="3CC69DAD" w14:textId="77777777" w:rsidR="0046472E" w:rsidRPr="006C3850" w:rsidRDefault="00897918" w:rsidP="006C3850">
            <w:pPr>
              <w:pStyle w:val="ListParagraph"/>
              <w:numPr>
                <w:ilvl w:val="0"/>
                <w:numId w:val="47"/>
              </w:numPr>
              <w:ind w:left="318" w:hanging="284"/>
              <w:cnfStyle w:val="000000100000" w:firstRow="0" w:lastRow="0" w:firstColumn="0" w:lastColumn="0" w:oddVBand="0" w:evenVBand="0" w:oddHBand="1" w:evenHBand="0" w:firstRowFirstColumn="0" w:firstRowLastColumn="0" w:lastRowFirstColumn="0" w:lastRowLastColumn="0"/>
            </w:pPr>
            <w:r>
              <w:t>Beim fehlerhaften A</w:t>
            </w:r>
            <w:r w:rsidR="0046472E">
              <w:t>usfüllen von Formularfeldern sollen entsprechend informative Meldungen auf den Fehler aufmerksam machen.</w:t>
            </w:r>
          </w:p>
        </w:tc>
      </w:tr>
      <w:tr w:rsidR="00FA6B15" w14:paraId="20458EE8" w14:textId="77777777" w:rsidTr="00994C22">
        <w:tc>
          <w:tcPr>
            <w:cnfStyle w:val="001000000000" w:firstRow="0" w:lastRow="0" w:firstColumn="1" w:lastColumn="0" w:oddVBand="0" w:evenVBand="0" w:oddHBand="0" w:evenHBand="0" w:firstRowFirstColumn="0" w:firstRowLastColumn="0" w:lastRowFirstColumn="0" w:lastRowLastColumn="0"/>
            <w:tcW w:w="2376" w:type="dxa"/>
          </w:tcPr>
          <w:p w14:paraId="64CBF0DF" w14:textId="77777777" w:rsidR="00FA6B15" w:rsidRDefault="00FA6B15" w:rsidP="009B4F2D">
            <w:r>
              <w:t>Internationalisierung</w:t>
            </w:r>
          </w:p>
        </w:tc>
        <w:tc>
          <w:tcPr>
            <w:tcW w:w="6836" w:type="dxa"/>
          </w:tcPr>
          <w:p w14:paraId="3527D889" w14:textId="77777777" w:rsidR="00FA6B15" w:rsidRDefault="00FA6B15" w:rsidP="00FA6B15">
            <w:pPr>
              <w:cnfStyle w:val="000000000000" w:firstRow="0" w:lastRow="0" w:firstColumn="0" w:lastColumn="0" w:oddVBand="0" w:evenVBand="0" w:oddHBand="0" w:evenHBand="0" w:firstRowFirstColumn="0" w:firstRowLastColumn="0" w:lastRowFirstColumn="0" w:lastRowLastColumn="0"/>
            </w:pPr>
            <w:r>
              <w:t>Das Tool soll in erster Linie für deutschsprachige Benutzer aus der Schweiz verfügbar sein. Aus diesem Grund ist auch keine Internationalisierung geplant. Es steht dem Projektteam allerdings jederzeit offen, die Software entsprechend zu erweitern.</w:t>
            </w:r>
          </w:p>
        </w:tc>
      </w:tr>
    </w:tbl>
    <w:p w14:paraId="157F28E7" w14:textId="77777777" w:rsidR="003B26F2" w:rsidRDefault="003B26F2" w:rsidP="009B4F2D">
      <w:pPr>
        <w:pStyle w:val="Heading3"/>
        <w:ind w:left="0"/>
      </w:pPr>
      <w:bookmarkStart w:id="84" w:name="_Toc256432952"/>
      <w:bookmarkStart w:id="85" w:name="_Toc388969438"/>
      <w:r>
        <w:t>Effizienz</w:t>
      </w:r>
      <w:bookmarkEnd w:id="84"/>
      <w:bookmarkEnd w:id="85"/>
    </w:p>
    <w:tbl>
      <w:tblPr>
        <w:tblStyle w:val="ColorfulGrid-Accent2"/>
        <w:tblW w:w="0" w:type="auto"/>
        <w:tblLook w:val="0480" w:firstRow="0" w:lastRow="0" w:firstColumn="1" w:lastColumn="0" w:noHBand="0" w:noVBand="1"/>
      </w:tblPr>
      <w:tblGrid>
        <w:gridCol w:w="2376"/>
        <w:gridCol w:w="6836"/>
      </w:tblGrid>
      <w:tr w:rsidR="003B26F2" w14:paraId="076837FA" w14:textId="77777777" w:rsidTr="0099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6997E8" w14:textId="77777777" w:rsidR="003B26F2" w:rsidRDefault="003B26F2" w:rsidP="009B4F2D">
            <w:r>
              <w:t>Zeitverhalten</w:t>
            </w:r>
          </w:p>
        </w:tc>
        <w:tc>
          <w:tcPr>
            <w:tcW w:w="6836" w:type="dxa"/>
          </w:tcPr>
          <w:p w14:paraId="27314076" w14:textId="77777777" w:rsidR="003B26F2" w:rsidRDefault="001614B7" w:rsidP="005A6BF3">
            <w:pPr>
              <w:cnfStyle w:val="000000100000" w:firstRow="0" w:lastRow="0" w:firstColumn="0" w:lastColumn="0" w:oddVBand="0" w:evenVBand="0" w:oddHBand="1" w:evenHBand="0" w:firstRowFirstColumn="0" w:firstRowLastColumn="0" w:lastRowFirstColumn="0" w:lastRowLastColumn="0"/>
            </w:pPr>
            <w:r>
              <w:t>Die Software muss sehr schnell antworten</w:t>
            </w:r>
            <w:r w:rsidR="00DB36D9">
              <w:t>.</w:t>
            </w:r>
            <w:r>
              <w:t xml:space="preserve"> </w:t>
            </w:r>
            <w:r w:rsidR="00DB36D9">
              <w:t>B</w:t>
            </w:r>
            <w:r>
              <w:t>ei einer Nutzerinteraktion. Innerhalb von max. 300ms muss</w:t>
            </w:r>
            <w:r w:rsidR="005A6BF3">
              <w:t xml:space="preserve"> auf einen Request eine Response </w:t>
            </w:r>
            <w:r>
              <w:t>erfolgen. Dies hängt allerdings mehr von der Netzverbindung und von der Geschwindigkeit des Servers ab, als von der Software.</w:t>
            </w:r>
          </w:p>
        </w:tc>
      </w:tr>
      <w:tr w:rsidR="003B26F2" w14:paraId="7B9BA426" w14:textId="77777777" w:rsidTr="00994C22">
        <w:tc>
          <w:tcPr>
            <w:cnfStyle w:val="001000000000" w:firstRow="0" w:lastRow="0" w:firstColumn="1" w:lastColumn="0" w:oddVBand="0" w:evenVBand="0" w:oddHBand="0" w:evenHBand="0" w:firstRowFirstColumn="0" w:firstRowLastColumn="0" w:lastRowFirstColumn="0" w:lastRowLastColumn="0"/>
            <w:tcW w:w="2376" w:type="dxa"/>
          </w:tcPr>
          <w:p w14:paraId="2454417D" w14:textId="77777777" w:rsidR="003B26F2" w:rsidRDefault="003B26F2" w:rsidP="009B4F2D">
            <w:r>
              <w:t>Verbrauchsverhalten</w:t>
            </w:r>
          </w:p>
        </w:tc>
        <w:tc>
          <w:tcPr>
            <w:tcW w:w="6836" w:type="dxa"/>
          </w:tcPr>
          <w:p w14:paraId="3578E75E" w14:textId="77777777" w:rsidR="003B26F2" w:rsidRDefault="00CF33ED" w:rsidP="009B4F2D">
            <w:pPr>
              <w:cnfStyle w:val="000000000000" w:firstRow="0" w:lastRow="0" w:firstColumn="0" w:lastColumn="0" w:oddVBand="0" w:evenVBand="0" w:oddHBand="0" w:evenHBand="0" w:firstRowFirstColumn="0" w:firstRowLastColumn="0" w:lastRowFirstColumn="0" w:lastRowLastColumn="0"/>
            </w:pPr>
            <w:r>
              <w:t>Die Software selber braucht ca. 100MB Speicherplatz auf dem Server</w:t>
            </w:r>
            <w:r w:rsidR="00DB36D9">
              <w:t>. Auf Seiten des Clients ist kein Speicher notwendig. Davon ausgenommen ist der Speicherbedarf für die Installation eines geeigneten Browsers.</w:t>
            </w:r>
          </w:p>
          <w:p w14:paraId="28D1C7DC" w14:textId="77777777" w:rsidR="00781CA0" w:rsidRDefault="00781CA0" w:rsidP="009B4F2D">
            <w:pPr>
              <w:cnfStyle w:val="000000000000" w:firstRow="0" w:lastRow="0" w:firstColumn="0" w:lastColumn="0" w:oddVBand="0" w:evenVBand="0" w:oddHBand="0" w:evenHBand="0" w:firstRowFirstColumn="0" w:firstRowLastColumn="0" w:lastRowFirstColumn="0" w:lastRowLastColumn="0"/>
            </w:pPr>
            <w:r>
              <w:t>Es wird damit gerechnet ca. 200000 Datensätze pro Jahr anzulegen</w:t>
            </w:r>
            <w:r w:rsidR="00EB4DB7">
              <w:t>.</w:t>
            </w:r>
          </w:p>
          <w:p w14:paraId="67F49F1F" w14:textId="77777777" w:rsidR="00EB4DB7" w:rsidRDefault="00EB4DB7" w:rsidP="009B4F2D">
            <w:pPr>
              <w:cnfStyle w:val="000000000000" w:firstRow="0" w:lastRow="0" w:firstColumn="0" w:lastColumn="0" w:oddVBand="0" w:evenVBand="0" w:oddHBand="0" w:evenHBand="0" w:firstRowFirstColumn="0" w:firstRowLastColumn="0" w:lastRowFirstColumn="0" w:lastRowLastColumn="0"/>
            </w:pPr>
            <w:r>
              <w:t>Je nach Firmengrösse werden dazu mehrere GB an Speicher auf dem Server benötigt.</w:t>
            </w:r>
          </w:p>
        </w:tc>
      </w:tr>
    </w:tbl>
    <w:p w14:paraId="2A6A4B00" w14:textId="77777777" w:rsidR="003B26F2" w:rsidRDefault="003B26F2" w:rsidP="009B4F2D">
      <w:pPr>
        <w:pStyle w:val="Heading3"/>
        <w:ind w:left="0"/>
      </w:pPr>
      <w:bookmarkStart w:id="86" w:name="_Toc256432953"/>
      <w:bookmarkStart w:id="87" w:name="_Toc388969439"/>
      <w:r>
        <w:t>Änderbarkeit</w:t>
      </w:r>
      <w:bookmarkEnd w:id="86"/>
      <w:bookmarkEnd w:id="87"/>
    </w:p>
    <w:tbl>
      <w:tblPr>
        <w:tblStyle w:val="ColorfulGrid-Accent2"/>
        <w:tblW w:w="0" w:type="auto"/>
        <w:tblLook w:val="0480" w:firstRow="0" w:lastRow="0" w:firstColumn="1" w:lastColumn="0" w:noHBand="0" w:noVBand="1"/>
      </w:tblPr>
      <w:tblGrid>
        <w:gridCol w:w="2376"/>
        <w:gridCol w:w="6836"/>
      </w:tblGrid>
      <w:tr w:rsidR="003B26F2" w14:paraId="3CA47FBC" w14:textId="77777777" w:rsidTr="0099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A6ADEC" w14:textId="77777777" w:rsidR="003B26F2" w:rsidRDefault="00C853D5" w:rsidP="009B4F2D">
            <w:r>
              <w:t>Analysierbarkeit</w:t>
            </w:r>
          </w:p>
        </w:tc>
        <w:tc>
          <w:tcPr>
            <w:tcW w:w="6836" w:type="dxa"/>
          </w:tcPr>
          <w:p w14:paraId="542B1C52" w14:textId="77777777" w:rsidR="003B26F2" w:rsidRDefault="00E722B3" w:rsidP="00E722B3">
            <w:pPr>
              <w:cnfStyle w:val="000000100000" w:firstRow="0" w:lastRow="0" w:firstColumn="0" w:lastColumn="0" w:oddVBand="0" w:evenVBand="0" w:oddHBand="1" w:evenHBand="0" w:firstRowFirstColumn="0" w:firstRowLastColumn="0" w:lastRowFirstColumn="0" w:lastRowLastColumn="0"/>
            </w:pPr>
            <w:r>
              <w:t>Sobald ein Fehler auftritt</w:t>
            </w:r>
            <w:r w:rsidR="00DB36D9">
              <w:t>,</w:t>
            </w:r>
            <w:r>
              <w:t xml:space="preserve"> wird die Meldung als Log auf dem Server gespeichert.</w:t>
            </w:r>
          </w:p>
        </w:tc>
      </w:tr>
      <w:tr w:rsidR="003B26F2" w14:paraId="35BCB94C" w14:textId="77777777" w:rsidTr="00994C22">
        <w:tc>
          <w:tcPr>
            <w:cnfStyle w:val="001000000000" w:firstRow="0" w:lastRow="0" w:firstColumn="1" w:lastColumn="0" w:oddVBand="0" w:evenVBand="0" w:oddHBand="0" w:evenHBand="0" w:firstRowFirstColumn="0" w:firstRowLastColumn="0" w:lastRowFirstColumn="0" w:lastRowLastColumn="0"/>
            <w:tcW w:w="2376" w:type="dxa"/>
          </w:tcPr>
          <w:p w14:paraId="56B8C2C7" w14:textId="77777777" w:rsidR="003B26F2" w:rsidRDefault="00C853D5" w:rsidP="009B4F2D">
            <w:r>
              <w:t>Modifizierbarkeit</w:t>
            </w:r>
          </w:p>
        </w:tc>
        <w:tc>
          <w:tcPr>
            <w:tcW w:w="6836" w:type="dxa"/>
          </w:tcPr>
          <w:p w14:paraId="1819267B" w14:textId="77777777" w:rsidR="003B26F2" w:rsidRDefault="00E722B3" w:rsidP="009B4F2D">
            <w:pPr>
              <w:cnfStyle w:val="000000000000" w:firstRow="0" w:lastRow="0" w:firstColumn="0" w:lastColumn="0" w:oddVBand="0" w:evenVBand="0" w:oddHBand="0" w:evenHBand="0" w:firstRowFirstColumn="0" w:firstRowLastColumn="0" w:lastRowFirstColumn="0" w:lastRowLastColumn="0"/>
            </w:pPr>
            <w:r>
              <w:t>Änderungen an der Software können innerhalb eines Tages realisiert werden. Dazu muss allerdings der Webserver kurz gesto</w:t>
            </w:r>
            <w:r w:rsidR="00581585">
              <w:t>p</w:t>
            </w:r>
            <w:r>
              <w:t>pt werden.</w:t>
            </w:r>
          </w:p>
        </w:tc>
      </w:tr>
      <w:tr w:rsidR="003B26F2" w14:paraId="03A797E5" w14:textId="77777777" w:rsidTr="0099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8658CF8" w14:textId="77777777" w:rsidR="003B26F2" w:rsidRDefault="00C853D5" w:rsidP="009B4F2D">
            <w:r>
              <w:t>Stabilität</w:t>
            </w:r>
          </w:p>
        </w:tc>
        <w:tc>
          <w:tcPr>
            <w:tcW w:w="6836" w:type="dxa"/>
          </w:tcPr>
          <w:p w14:paraId="4B520FB6" w14:textId="77777777" w:rsidR="003B26F2" w:rsidRDefault="00581585" w:rsidP="00581585">
            <w:pPr>
              <w:cnfStyle w:val="000000100000" w:firstRow="0" w:lastRow="0" w:firstColumn="0" w:lastColumn="0" w:oddVBand="0" w:evenVBand="0" w:oddHBand="1" w:evenHBand="0" w:firstRowFirstColumn="0" w:firstRowLastColumn="0" w:lastRowFirstColumn="0" w:lastRowLastColumn="0"/>
            </w:pPr>
            <w:r>
              <w:t>Durch Änderungen muss die Stabilität des Programms gewährleistet sein. Der Webserver muss bei Updates allerdings kurz gestoppt werden.</w:t>
            </w:r>
          </w:p>
        </w:tc>
      </w:tr>
      <w:tr w:rsidR="003B26F2" w14:paraId="13B2F9F9" w14:textId="77777777" w:rsidTr="00994C22">
        <w:tc>
          <w:tcPr>
            <w:cnfStyle w:val="001000000000" w:firstRow="0" w:lastRow="0" w:firstColumn="1" w:lastColumn="0" w:oddVBand="0" w:evenVBand="0" w:oddHBand="0" w:evenHBand="0" w:firstRowFirstColumn="0" w:firstRowLastColumn="0" w:lastRowFirstColumn="0" w:lastRowLastColumn="0"/>
            <w:tcW w:w="2376" w:type="dxa"/>
          </w:tcPr>
          <w:p w14:paraId="72251530" w14:textId="77777777" w:rsidR="003B26F2" w:rsidRDefault="00C853D5" w:rsidP="009B4F2D">
            <w:r>
              <w:lastRenderedPageBreak/>
              <w:t>Prüfbarkeit</w:t>
            </w:r>
          </w:p>
        </w:tc>
        <w:tc>
          <w:tcPr>
            <w:tcW w:w="6836" w:type="dxa"/>
          </w:tcPr>
          <w:p w14:paraId="2A29BE92" w14:textId="77777777" w:rsidR="003D54EF" w:rsidRDefault="003D54EF" w:rsidP="009B4F2D">
            <w:pPr>
              <w:cnfStyle w:val="000000000000" w:firstRow="0" w:lastRow="0" w:firstColumn="0" w:lastColumn="0" w:oddVBand="0" w:evenVBand="0" w:oddHBand="0" w:evenHBand="0" w:firstRowFirstColumn="0" w:firstRowLastColumn="0" w:lastRowFirstColumn="0" w:lastRowLastColumn="0"/>
            </w:pPr>
            <w:r>
              <w:t>Serverseitig werden Änderungen mit automatisierten Tests (Visual Studio Online) überprüft.</w:t>
            </w:r>
          </w:p>
          <w:p w14:paraId="67DBFD8B" w14:textId="77777777" w:rsidR="003B26F2" w:rsidRDefault="003D54EF" w:rsidP="009B4F2D">
            <w:pPr>
              <w:cnfStyle w:val="000000000000" w:firstRow="0" w:lastRow="0" w:firstColumn="0" w:lastColumn="0" w:oddVBand="0" w:evenVBand="0" w:oddHBand="0" w:evenHBand="0" w:firstRowFirstColumn="0" w:firstRowLastColumn="0" w:lastRowFirstColumn="0" w:lastRowLastColumn="0"/>
            </w:pPr>
            <w:r>
              <w:t>Clientseitig ist der Testaufwand höher, da automatisierte Tests nicht möglich sind. Hier muss „manuell“ mit diversen Webbrowsern überprüft werden ob die Software weiterhin stabil läuft nach einer Änderung.</w:t>
            </w:r>
          </w:p>
        </w:tc>
      </w:tr>
    </w:tbl>
    <w:p w14:paraId="42A02C3A" w14:textId="77777777" w:rsidR="003B26F2" w:rsidRDefault="00C853D5" w:rsidP="009B4F2D">
      <w:pPr>
        <w:pStyle w:val="Heading3"/>
        <w:ind w:left="0"/>
      </w:pPr>
      <w:bookmarkStart w:id="88" w:name="_Toc256432954"/>
      <w:bookmarkStart w:id="89" w:name="_Toc388969440"/>
      <w:r>
        <w:t>Übertragbarkeit</w:t>
      </w:r>
      <w:bookmarkEnd w:id="88"/>
      <w:bookmarkEnd w:id="89"/>
    </w:p>
    <w:tbl>
      <w:tblPr>
        <w:tblStyle w:val="ColorfulGrid-Accent2"/>
        <w:tblW w:w="0" w:type="auto"/>
        <w:tblLook w:val="0480" w:firstRow="0" w:lastRow="0" w:firstColumn="1" w:lastColumn="0" w:noHBand="0" w:noVBand="1"/>
      </w:tblPr>
      <w:tblGrid>
        <w:gridCol w:w="2376"/>
        <w:gridCol w:w="6836"/>
      </w:tblGrid>
      <w:tr w:rsidR="003B26F2" w14:paraId="5FCAE2F6" w14:textId="77777777" w:rsidTr="0099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BEA9EC" w14:textId="77777777" w:rsidR="003B26F2" w:rsidRDefault="00C853D5" w:rsidP="009B4F2D">
            <w:r>
              <w:t>Anpassbarkeit</w:t>
            </w:r>
          </w:p>
        </w:tc>
        <w:tc>
          <w:tcPr>
            <w:tcW w:w="6836" w:type="dxa"/>
          </w:tcPr>
          <w:p w14:paraId="48101862" w14:textId="77777777" w:rsidR="003B26F2" w:rsidRDefault="00813D5A" w:rsidP="00813D5A">
            <w:pPr>
              <w:cnfStyle w:val="000000100000" w:firstRow="0" w:lastRow="0" w:firstColumn="0" w:lastColumn="0" w:oddVBand="0" w:evenVBand="0" w:oddHBand="1" w:evenHBand="0" w:firstRowFirstColumn="0" w:firstRowLastColumn="0" w:lastRowFirstColumn="0" w:lastRowLastColumn="0"/>
            </w:pPr>
            <w:r>
              <w:t>Serverseitig: Die Software muss problemlos auf allen Microsoft-Server Systemen laufen. Wt4u muss nicht auf andere Systeme (Linux-Server...) übertragbar sein.</w:t>
            </w:r>
          </w:p>
        </w:tc>
      </w:tr>
      <w:tr w:rsidR="003B26F2" w14:paraId="0C248AC1" w14:textId="77777777" w:rsidTr="00994C22">
        <w:tc>
          <w:tcPr>
            <w:cnfStyle w:val="001000000000" w:firstRow="0" w:lastRow="0" w:firstColumn="1" w:lastColumn="0" w:oddVBand="0" w:evenVBand="0" w:oddHBand="0" w:evenHBand="0" w:firstRowFirstColumn="0" w:firstRowLastColumn="0" w:lastRowFirstColumn="0" w:lastRowLastColumn="0"/>
            <w:tcW w:w="2376" w:type="dxa"/>
          </w:tcPr>
          <w:p w14:paraId="7958A6DF" w14:textId="77777777" w:rsidR="003B26F2" w:rsidRDefault="00C853D5" w:rsidP="009B4F2D">
            <w:r>
              <w:t>Installierbarkeit</w:t>
            </w:r>
          </w:p>
        </w:tc>
        <w:tc>
          <w:tcPr>
            <w:tcW w:w="6836" w:type="dxa"/>
          </w:tcPr>
          <w:p w14:paraId="72228E60" w14:textId="77777777" w:rsidR="00AC4CE9" w:rsidRDefault="00AC4CE9" w:rsidP="00AC4CE9">
            <w:pPr>
              <w:cnfStyle w:val="000000000000" w:firstRow="0" w:lastRow="0" w:firstColumn="0" w:lastColumn="0" w:oddVBand="0" w:evenVBand="0" w:oddHBand="0" w:evenHBand="0" w:firstRowFirstColumn="0" w:firstRowLastColumn="0" w:lastRowFirstColumn="0" w:lastRowLastColumn="0"/>
            </w:pPr>
            <w:r>
              <w:t xml:space="preserve">Um Wt4u zu installieren sind diverse erweiterte Fähigkeiten notwendig. </w:t>
            </w:r>
          </w:p>
          <w:p w14:paraId="37A43756" w14:textId="77777777" w:rsidR="00AC4CE9" w:rsidRDefault="00AC4CE9" w:rsidP="00AC4CE9">
            <w:pPr>
              <w:cnfStyle w:val="000000000000" w:firstRow="0" w:lastRow="0" w:firstColumn="0" w:lastColumn="0" w:oddVBand="0" w:evenVBand="0" w:oddHBand="0" w:evenHBand="0" w:firstRowFirstColumn="0" w:firstRowLastColumn="0" w:lastRowFirstColumn="0" w:lastRowLastColumn="0"/>
            </w:pPr>
            <w:r>
              <w:t>Es muss ein Microsoft</w:t>
            </w:r>
            <w:r w:rsidR="00DB36D9">
              <w:t xml:space="preserve"> Webs</w:t>
            </w:r>
            <w:r>
              <w:t>erver</w:t>
            </w:r>
            <w:r w:rsidR="00DB36D9">
              <w:t xml:space="preserve"> (IIS), sowie</w:t>
            </w:r>
            <w:r>
              <w:t xml:space="preserve"> eine Datenbank vorhanden sein. </w:t>
            </w:r>
          </w:p>
          <w:p w14:paraId="1017E4F1" w14:textId="77777777" w:rsidR="003B26F2" w:rsidRDefault="00AC4CE9" w:rsidP="00AC4CE9">
            <w:pPr>
              <w:cnfStyle w:val="000000000000" w:firstRow="0" w:lastRow="0" w:firstColumn="0" w:lastColumn="0" w:oddVBand="0" w:evenVBand="0" w:oddHBand="0" w:evenHBand="0" w:firstRowFirstColumn="0" w:firstRowLastColumn="0" w:lastRowFirstColumn="0" w:lastRowLastColumn="0"/>
            </w:pPr>
            <w:r>
              <w:t>Es werden direkt die ausführbaren Dateien des Programms auf den Server transferiert. Wie die Einstellungen für den Webserver vorzunehmen sind, ist einem beigelegten Installationshinweis zu entnehmen.</w:t>
            </w:r>
          </w:p>
        </w:tc>
      </w:tr>
      <w:tr w:rsidR="003B26F2" w14:paraId="2CC3E8AA" w14:textId="77777777" w:rsidTr="00994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E6FA4A" w14:textId="77777777" w:rsidR="003B26F2" w:rsidRDefault="00C853D5" w:rsidP="009B4F2D">
            <w:r>
              <w:t>Konformität</w:t>
            </w:r>
          </w:p>
        </w:tc>
        <w:tc>
          <w:tcPr>
            <w:tcW w:w="6836" w:type="dxa"/>
          </w:tcPr>
          <w:p w14:paraId="699AD411" w14:textId="77777777" w:rsidR="003B26F2" w:rsidRDefault="005E59A8" w:rsidP="009B4F2D">
            <w:pPr>
              <w:cnfStyle w:val="000000100000" w:firstRow="0" w:lastRow="0" w:firstColumn="0" w:lastColumn="0" w:oddVBand="0" w:evenVBand="0" w:oddHBand="1" w:evenHBand="0" w:firstRowFirstColumn="0" w:firstRowLastColumn="0" w:lastRowFirstColumn="0" w:lastRowLastColumn="0"/>
            </w:pPr>
            <w:r>
              <w:t>Keine</w:t>
            </w:r>
          </w:p>
        </w:tc>
      </w:tr>
      <w:tr w:rsidR="003B26F2" w14:paraId="6425992A" w14:textId="77777777" w:rsidTr="00994C22">
        <w:tc>
          <w:tcPr>
            <w:cnfStyle w:val="001000000000" w:firstRow="0" w:lastRow="0" w:firstColumn="1" w:lastColumn="0" w:oddVBand="0" w:evenVBand="0" w:oddHBand="0" w:evenHBand="0" w:firstRowFirstColumn="0" w:firstRowLastColumn="0" w:lastRowFirstColumn="0" w:lastRowLastColumn="0"/>
            <w:tcW w:w="2376" w:type="dxa"/>
          </w:tcPr>
          <w:p w14:paraId="37354BB1" w14:textId="77777777" w:rsidR="003B26F2" w:rsidRDefault="00C853D5" w:rsidP="009B4F2D">
            <w:r>
              <w:t>Austauschbarkeit</w:t>
            </w:r>
          </w:p>
        </w:tc>
        <w:tc>
          <w:tcPr>
            <w:tcW w:w="6836" w:type="dxa"/>
          </w:tcPr>
          <w:p w14:paraId="221BD261" w14:textId="77777777" w:rsidR="003B26F2" w:rsidRDefault="00C622AA" w:rsidP="009B4F2D">
            <w:pPr>
              <w:cnfStyle w:val="000000000000" w:firstRow="0" w:lastRow="0" w:firstColumn="0" w:lastColumn="0" w:oddVBand="0" w:evenVBand="0" w:oddHBand="0" w:evenHBand="0" w:firstRowFirstColumn="0" w:firstRowLastColumn="0" w:lastRowFirstColumn="0" w:lastRowLastColumn="0"/>
            </w:pPr>
            <w:r>
              <w:t xml:space="preserve">Um die Software auszutauschen, ist es notwendig den Server kurzzeitig vom Netz zu nehmen und allfällig geänderte Quellcodedateien </w:t>
            </w:r>
            <w:r w:rsidR="00DB36D9">
              <w:t>auszutau</w:t>
            </w:r>
            <w:r>
              <w:t>schen.</w:t>
            </w:r>
          </w:p>
        </w:tc>
      </w:tr>
    </w:tbl>
    <w:p w14:paraId="59C76660" w14:textId="77777777" w:rsidR="0041595C" w:rsidRDefault="0041595C" w:rsidP="009B4F2D">
      <w:pPr>
        <w:pStyle w:val="Heading2"/>
        <w:ind w:left="0"/>
      </w:pPr>
      <w:bookmarkStart w:id="90" w:name="_Toc256432955"/>
      <w:bookmarkStart w:id="91" w:name="_Toc388969441"/>
      <w:r>
        <w:t>Schnittstellen</w:t>
      </w:r>
      <w:bookmarkEnd w:id="90"/>
      <w:bookmarkEnd w:id="91"/>
    </w:p>
    <w:p w14:paraId="005A2A23" w14:textId="77777777" w:rsidR="00E54196" w:rsidRDefault="00E54196" w:rsidP="00E54196">
      <w:pPr>
        <w:pStyle w:val="Heading3"/>
        <w:ind w:left="0"/>
      </w:pPr>
      <w:bookmarkStart w:id="92" w:name="_Toc256432956"/>
      <w:bookmarkStart w:id="93" w:name="_Toc388969442"/>
      <w:r>
        <w:t>Benutzerschnittstelle</w:t>
      </w:r>
      <w:bookmarkEnd w:id="92"/>
      <w:bookmarkEnd w:id="93"/>
    </w:p>
    <w:p w14:paraId="115760EA" w14:textId="77777777" w:rsidR="00E54196" w:rsidRDefault="00750546" w:rsidP="00E54196">
      <w:r>
        <w:t xml:space="preserve">Den Benutzern steht wt4u als Webapplikation zur Verfügung. Dies bedeutet sie können auf sämtlichen Geräten (Smartphone, Tablet oder Desktop) das User Interface bedienen. </w:t>
      </w:r>
      <w:r w:rsidR="009168EB">
        <w:t>Vor</w:t>
      </w:r>
      <w:r>
        <w:t>aussetzung ist, das</w:t>
      </w:r>
      <w:r w:rsidR="009168EB">
        <w:t>s</w:t>
      </w:r>
      <w:r>
        <w:t xml:space="preserve"> man mit dem Webserver verbunden ist und ein aktueller Browser mit JavaScript installiert ist.</w:t>
      </w:r>
    </w:p>
    <w:p w14:paraId="781C47B4" w14:textId="77777777" w:rsidR="00E36119" w:rsidRPr="00E54196" w:rsidRDefault="00E36119" w:rsidP="00E54196">
      <w:r>
        <w:t>Das Design ist vorwiegend für Desktopsysteme geeignet, doch auch To</w:t>
      </w:r>
      <w:r w:rsidR="009168EB">
        <w:t>u</w:t>
      </w:r>
      <w:r>
        <w:t>ch</w:t>
      </w:r>
      <w:r w:rsidR="009168EB">
        <w:t>-S</w:t>
      </w:r>
      <w:r>
        <w:t>ysteme werden unterstützt.</w:t>
      </w:r>
      <w:r w:rsidR="009168EB">
        <w:t xml:space="preserve"> Das Design soll responsive gestaltet werden.</w:t>
      </w:r>
    </w:p>
    <w:p w14:paraId="7DCB3DD3" w14:textId="77777777" w:rsidR="00E54196" w:rsidRDefault="00E54196" w:rsidP="00E54196">
      <w:pPr>
        <w:pStyle w:val="Heading3"/>
        <w:ind w:left="0"/>
      </w:pPr>
      <w:bookmarkStart w:id="94" w:name="_Toc256432957"/>
      <w:bookmarkStart w:id="95" w:name="_Toc388969443"/>
      <w:r>
        <w:t>Client/Server Schnittstelle</w:t>
      </w:r>
      <w:bookmarkEnd w:id="94"/>
      <w:bookmarkEnd w:id="95"/>
    </w:p>
    <w:p w14:paraId="057F83E3" w14:textId="77777777" w:rsidR="006A0715" w:rsidRPr="006A0715" w:rsidRDefault="006A0715" w:rsidP="006A0715">
      <w:r>
        <w:t>Zwischen Client und Server wird mittels HTTP-Protokoll kommuniziert. In diesen HTTP-Nachrichten sind die jeweiligen Formulareingaben und Actions des Users enthalten. Hierbei handelt es sich um eine Schnittstelle nach dem REST-Prinzip.</w:t>
      </w:r>
    </w:p>
    <w:p w14:paraId="436C256F" w14:textId="77777777" w:rsidR="00E54196" w:rsidRDefault="00E54196" w:rsidP="00E54196">
      <w:pPr>
        <w:pStyle w:val="Heading3"/>
        <w:ind w:left="0"/>
      </w:pPr>
      <w:bookmarkStart w:id="96" w:name="_Toc256432958"/>
      <w:bookmarkStart w:id="97" w:name="_Toc388969444"/>
      <w:r>
        <w:t>Datenbankschnittstelle</w:t>
      </w:r>
      <w:bookmarkEnd w:id="96"/>
      <w:bookmarkEnd w:id="97"/>
    </w:p>
    <w:p w14:paraId="16E6186C" w14:textId="77777777" w:rsidR="00971B3C" w:rsidRPr="00971B3C" w:rsidRDefault="00704122" w:rsidP="00971B3C">
      <w:r>
        <w:t>Die Software ist serverseitig mit einer Datenbank verbunden, die der verantwortliche Supporter auf dem Server zu installieren hat. In den Quellcode Dateien befindet sich die Web.config Datei. Dort wird in einem Connection String die Adresse, der Name und der DB-User der Datenbank eingetragen.</w:t>
      </w:r>
    </w:p>
    <w:p w14:paraId="12127E01" w14:textId="77777777" w:rsidR="00CD44EB" w:rsidRDefault="00CD44EB" w:rsidP="009B4F2D">
      <w:pPr>
        <w:pStyle w:val="Heading2"/>
        <w:ind w:left="0"/>
      </w:pPr>
      <w:bookmarkStart w:id="98" w:name="_Toc256432959"/>
      <w:bookmarkStart w:id="99" w:name="_Toc388969445"/>
      <w:r>
        <w:t>Randbedingungen</w:t>
      </w:r>
      <w:bookmarkEnd w:id="98"/>
      <w:bookmarkEnd w:id="99"/>
    </w:p>
    <w:p w14:paraId="60E766DB" w14:textId="77777777" w:rsidR="00387B0C" w:rsidRDefault="00387B0C" w:rsidP="009B4F2D">
      <w:r>
        <w:t xml:space="preserve">Da entschieden wurde die Software mit dem Microsoft </w:t>
      </w:r>
      <w:r w:rsidR="009168EB">
        <w:t>ASP</w:t>
      </w:r>
      <w:r>
        <w:t xml:space="preserve">.NET Framework zu </w:t>
      </w:r>
      <w:r w:rsidR="009168EB">
        <w:t>entwickeln,</w:t>
      </w:r>
      <w:r>
        <w:t xml:space="preserve"> gibt es diverse Einschränkungen für die Entwicklungsumgebung und für den Kunden:</w:t>
      </w:r>
    </w:p>
    <w:p w14:paraId="463983CB" w14:textId="77777777" w:rsidR="00387B0C" w:rsidRDefault="00387B0C" w:rsidP="00CD7868">
      <w:pPr>
        <w:pStyle w:val="ListParagraph"/>
        <w:numPr>
          <w:ilvl w:val="0"/>
          <w:numId w:val="39"/>
        </w:numPr>
        <w:ind w:left="284" w:hanging="294"/>
      </w:pPr>
      <w:r>
        <w:t xml:space="preserve">Alle Entwickler müssen auf </w:t>
      </w:r>
      <w:r w:rsidR="009168EB">
        <w:t>B</w:t>
      </w:r>
      <w:r>
        <w:t>asis der aktuellen .NET Version 4.5 arbeiten und die Programm</w:t>
      </w:r>
      <w:r w:rsidR="009168EB">
        <w:t>i</w:t>
      </w:r>
      <w:r>
        <w:t>ersprache C# verwenden.</w:t>
      </w:r>
    </w:p>
    <w:p w14:paraId="1BB7A16A" w14:textId="77777777" w:rsidR="00CD7868" w:rsidRDefault="009168EB" w:rsidP="00CD7868">
      <w:pPr>
        <w:pStyle w:val="ListParagraph"/>
        <w:numPr>
          <w:ilvl w:val="0"/>
          <w:numId w:val="39"/>
        </w:numPr>
        <w:ind w:left="284" w:hanging="294"/>
      </w:pPr>
      <w:r>
        <w:t>Es ist ein vorzugsweise Microsoft Webserver notwendig (IIS)</w:t>
      </w:r>
      <w:r w:rsidR="00387B0C">
        <w:t>, da</w:t>
      </w:r>
      <w:r>
        <w:t xml:space="preserve"> ASP.NET ansonsten nicht ohne weiteres unterstützt wird.</w:t>
      </w:r>
    </w:p>
    <w:p w14:paraId="68E9AB30" w14:textId="77777777" w:rsidR="003D176E" w:rsidRPr="00387B0C" w:rsidRDefault="000B2E5C" w:rsidP="00CD7868">
      <w:pPr>
        <w:pStyle w:val="ListParagraph"/>
        <w:numPr>
          <w:ilvl w:val="0"/>
          <w:numId w:val="39"/>
        </w:numPr>
        <w:ind w:left="284" w:hanging="294"/>
      </w:pPr>
      <w:r>
        <w:lastRenderedPageBreak/>
        <w:t>Die Datenbank auf dem Server kann selbst bestimmt werden. Es wird allerdings empfohlen MS</w:t>
      </w:r>
      <w:r w:rsidR="008B763E">
        <w:t xml:space="preserve"> </w:t>
      </w:r>
      <w:r>
        <w:t>SQL zu verwenden, da dort die Kompatibilität zu Microsoft Produkten sicher die Beste ist.</w:t>
      </w:r>
    </w:p>
    <w:sectPr w:rsidR="003D176E" w:rsidRPr="00387B0C" w:rsidSect="0087172F">
      <w:headerReference w:type="default" r:id="rId21"/>
      <w:footerReference w:type="default" r:id="rId2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110B4" w14:textId="77777777" w:rsidR="00022B85" w:rsidRDefault="00022B85" w:rsidP="00C35BC8">
      <w:r>
        <w:separator/>
      </w:r>
    </w:p>
  </w:endnote>
  <w:endnote w:type="continuationSeparator" w:id="0">
    <w:p w14:paraId="54F37F31" w14:textId="77777777" w:rsidR="00022B85" w:rsidRDefault="00022B85" w:rsidP="00C35BC8">
      <w:r>
        <w:continuationSeparator/>
      </w:r>
    </w:p>
  </w:endnote>
  <w:endnote w:type="continuationNotice" w:id="1">
    <w:p w14:paraId="5118F6E6" w14:textId="77777777" w:rsidR="00022B85" w:rsidRDefault="00022B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613A9" w14:textId="3B736633" w:rsidR="00351A3D" w:rsidRPr="00FD5087" w:rsidRDefault="00351A3D" w:rsidP="00EF3B9E">
    <w:pPr>
      <w:pStyle w:val="Footer"/>
      <w:tabs>
        <w:tab w:val="clear" w:pos="4536"/>
        <w:tab w:val="center" w:pos="5387"/>
      </w:tabs>
      <w:rPr>
        <w:color w:val="808080" w:themeColor="background1" w:themeShade="80"/>
      </w:rPr>
    </w:pPr>
    <w:r w:rsidRPr="00FD5087">
      <w:rPr>
        <w:color w:val="808080" w:themeColor="background1" w:themeShade="80"/>
      </w:rPr>
      <w:t xml:space="preserve">Dokument: </w:t>
    </w:r>
    <w:fldSimple w:instr=" FILENAME   \* MERGEFORMAT ">
      <w:r w:rsidRPr="003E4221">
        <w:rPr>
          <w:noProof/>
          <w:color w:val="808080" w:themeColor="background1" w:themeShade="80"/>
        </w:rPr>
        <w:t>Document1</w:t>
      </w:r>
    </w:fldSimple>
    <w:r w:rsidRPr="00FD5087">
      <w:rPr>
        <w:color w:val="808080" w:themeColor="background1" w:themeShade="80"/>
      </w:rPr>
      <w:tab/>
      <w:t>Version:</w:t>
    </w:r>
    <w:r>
      <w:rPr>
        <w:color w:val="808080" w:themeColor="background1" w:themeShade="80"/>
      </w:rPr>
      <w:t xml:space="preserve"> 1.</w:t>
    </w:r>
    <w:r w:rsidR="00183B3C">
      <w:rPr>
        <w:color w:val="808080" w:themeColor="background1" w:themeShade="80"/>
      </w:rPr>
      <w:t>1</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183B3C">
      <w:rPr>
        <w:noProof/>
        <w:color w:val="808080" w:themeColor="background1" w:themeShade="80"/>
      </w:rPr>
      <w:t>27.05.2014</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545C9D" w14:textId="77777777" w:rsidR="00022B85" w:rsidRDefault="00022B85" w:rsidP="00C35BC8">
      <w:r>
        <w:separator/>
      </w:r>
    </w:p>
  </w:footnote>
  <w:footnote w:type="continuationSeparator" w:id="0">
    <w:p w14:paraId="2F7920FC" w14:textId="77777777" w:rsidR="00022B85" w:rsidRDefault="00022B85" w:rsidP="00C35BC8">
      <w:r>
        <w:continuationSeparator/>
      </w:r>
    </w:p>
  </w:footnote>
  <w:footnote w:type="continuationNotice" w:id="1">
    <w:p w14:paraId="75D210BE" w14:textId="77777777" w:rsidR="00022B85" w:rsidRDefault="00022B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351A3D" w:rsidRPr="002E1CF7" w14:paraId="4302C358" w14:textId="77777777" w:rsidTr="00E44E4F">
      <w:trPr>
        <w:cantSplit/>
      </w:trPr>
      <w:tc>
        <w:tcPr>
          <w:tcW w:w="2055" w:type="dxa"/>
        </w:tcPr>
        <w:p w14:paraId="6B556A54" w14:textId="77777777" w:rsidR="00351A3D" w:rsidRPr="002E1CF7" w:rsidRDefault="00351A3D" w:rsidP="00F57F25">
          <w:pPr>
            <w:rPr>
              <w:color w:val="808080" w:themeColor="background1" w:themeShade="80"/>
              <w:sz w:val="52"/>
            </w:rPr>
          </w:pPr>
          <w:r>
            <w:rPr>
              <w:noProof/>
              <w:lang w:eastAsia="de-CH"/>
            </w:rPr>
            <w:drawing>
              <wp:inline distT="0" distB="0" distL="0" distR="0" wp14:anchorId="1B5C4244" wp14:editId="6FD982AC">
                <wp:extent cx="1132923" cy="454318"/>
                <wp:effectExtent l="0" t="0" r="0" b="31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1F8C3A6E" w14:textId="77777777" w:rsidR="00351A3D" w:rsidRPr="002E1CF7" w:rsidRDefault="00351A3D" w:rsidP="00F57F25">
          <w:pPr>
            <w:rPr>
              <w:color w:val="808080" w:themeColor="background1" w:themeShade="80"/>
              <w:lang w:val="en-US"/>
            </w:rPr>
          </w:pPr>
          <w:r>
            <w:rPr>
              <w:color w:val="808080" w:themeColor="background1" w:themeShade="80"/>
              <w:lang w:val="en-US"/>
            </w:rPr>
            <w:t xml:space="preserve">Software Engineering 2 </w:t>
          </w:r>
          <w:proofErr w:type="spellStart"/>
          <w:r>
            <w:rPr>
              <w:color w:val="808080" w:themeColor="background1" w:themeShade="80"/>
              <w:lang w:val="en-US"/>
            </w:rPr>
            <w:t>Projekt</w:t>
          </w:r>
          <w:proofErr w:type="spellEnd"/>
          <w:r>
            <w:rPr>
              <w:color w:val="808080" w:themeColor="background1" w:themeShade="80"/>
              <w:lang w:val="en-US"/>
            </w:rPr>
            <w:t xml:space="preserve"> FS14</w:t>
          </w:r>
        </w:p>
        <w:p w14:paraId="45C96BAD" w14:textId="77777777" w:rsidR="00351A3D" w:rsidRPr="002E1CF7" w:rsidRDefault="00351A3D" w:rsidP="007D120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wt4u</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7665D7F" w14:textId="77777777" w:rsidR="00351A3D" w:rsidRPr="002E1CF7" w:rsidRDefault="00351A3D">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523DDF">
                <w:rPr>
                  <w:noProof/>
                  <w:color w:val="808080" w:themeColor="background1" w:themeShade="80"/>
                  <w:lang w:val="de-DE"/>
                </w:rPr>
                <w:t>4</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523DDF">
                <w:rPr>
                  <w:noProof/>
                  <w:color w:val="808080" w:themeColor="background1" w:themeShade="80"/>
                  <w:lang w:val="de-DE"/>
                </w:rPr>
                <w:t>15</w:t>
              </w:r>
              <w:r w:rsidRPr="002E1CF7">
                <w:rPr>
                  <w:color w:val="808080" w:themeColor="background1" w:themeShade="80"/>
                  <w:lang w:val="de-DE"/>
                </w:rPr>
                <w:fldChar w:fldCharType="end"/>
              </w:r>
            </w:p>
          </w:sdtContent>
        </w:sdt>
        <w:p w14:paraId="0CDCFA3A" w14:textId="77777777" w:rsidR="00351A3D" w:rsidRPr="002E1CF7" w:rsidRDefault="00351A3D" w:rsidP="00F57F25">
          <w:pPr>
            <w:rPr>
              <w:color w:val="808080" w:themeColor="background1" w:themeShade="80"/>
            </w:rPr>
          </w:pPr>
        </w:p>
      </w:tc>
    </w:tr>
  </w:tbl>
  <w:p w14:paraId="5C44291A" w14:textId="77777777" w:rsidR="00351A3D" w:rsidRDefault="00351A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16A2"/>
    <w:multiLevelType w:val="hybridMultilevel"/>
    <w:tmpl w:val="E9CA90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B147F63"/>
    <w:multiLevelType w:val="hybridMultilevel"/>
    <w:tmpl w:val="BD2231C4"/>
    <w:lvl w:ilvl="0" w:tplc="05FE2D26">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B471A81"/>
    <w:multiLevelType w:val="hybridMultilevel"/>
    <w:tmpl w:val="D4F4198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C467187"/>
    <w:multiLevelType w:val="hybridMultilevel"/>
    <w:tmpl w:val="1A9C31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7872D9D"/>
    <w:multiLevelType w:val="hybridMultilevel"/>
    <w:tmpl w:val="331032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CBC642D"/>
    <w:multiLevelType w:val="hybridMultilevel"/>
    <w:tmpl w:val="C9042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D72305A"/>
    <w:multiLevelType w:val="hybridMultilevel"/>
    <w:tmpl w:val="73282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13">
    <w:nsid w:val="368256AB"/>
    <w:multiLevelType w:val="hybridMultilevel"/>
    <w:tmpl w:val="3A24C6DE"/>
    <w:lvl w:ilvl="0" w:tplc="05FE2D26">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1844"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15">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9283F67"/>
    <w:multiLevelType w:val="hybridMultilevel"/>
    <w:tmpl w:val="15E65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14B0184"/>
    <w:multiLevelType w:val="hybridMultilevel"/>
    <w:tmpl w:val="72163A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06B30CC"/>
    <w:multiLevelType w:val="hybridMultilevel"/>
    <w:tmpl w:val="8C74E9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7A27DE0"/>
    <w:multiLevelType w:val="hybridMultilevel"/>
    <w:tmpl w:val="B2CCE5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0AC51EF"/>
    <w:multiLevelType w:val="hybridMultilevel"/>
    <w:tmpl w:val="22824A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76E0E83"/>
    <w:multiLevelType w:val="hybridMultilevel"/>
    <w:tmpl w:val="E59AC3F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83679ED"/>
    <w:multiLevelType w:val="hybridMultilevel"/>
    <w:tmpl w:val="819241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98B21DD"/>
    <w:multiLevelType w:val="hybridMultilevel"/>
    <w:tmpl w:val="A9A2452A"/>
    <w:lvl w:ilvl="0" w:tplc="4378AFC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3"/>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2"/>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7"/>
  </w:num>
  <w:num w:numId="28">
    <w:abstractNumId w:val="14"/>
  </w:num>
  <w:num w:numId="29">
    <w:abstractNumId w:val="2"/>
  </w:num>
  <w:num w:numId="30">
    <w:abstractNumId w:val="15"/>
  </w:num>
  <w:num w:numId="31">
    <w:abstractNumId w:val="21"/>
  </w:num>
  <w:num w:numId="32">
    <w:abstractNumId w:val="8"/>
  </w:num>
  <w:num w:numId="33">
    <w:abstractNumId w:val="6"/>
  </w:num>
  <w:num w:numId="34">
    <w:abstractNumId w:val="20"/>
  </w:num>
  <w:num w:numId="35">
    <w:abstractNumId w:val="16"/>
  </w:num>
  <w:num w:numId="36">
    <w:abstractNumId w:val="11"/>
  </w:num>
  <w:num w:numId="37">
    <w:abstractNumId w:val="19"/>
  </w:num>
  <w:num w:numId="38">
    <w:abstractNumId w:val="0"/>
  </w:num>
  <w:num w:numId="39">
    <w:abstractNumId w:val="17"/>
  </w:num>
  <w:num w:numId="40">
    <w:abstractNumId w:val="22"/>
  </w:num>
  <w:num w:numId="41">
    <w:abstractNumId w:val="18"/>
  </w:num>
  <w:num w:numId="42">
    <w:abstractNumId w:val="5"/>
  </w:num>
  <w:num w:numId="43">
    <w:abstractNumId w:val="13"/>
  </w:num>
  <w:num w:numId="44">
    <w:abstractNumId w:val="4"/>
  </w:num>
  <w:num w:numId="45">
    <w:abstractNumId w:val="24"/>
  </w:num>
  <w:num w:numId="46">
    <w:abstractNumId w:val="9"/>
  </w:num>
  <w:num w:numId="47">
    <w:abstractNumId w:val="23"/>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221"/>
    <w:rsid w:val="00014740"/>
    <w:rsid w:val="000227FD"/>
    <w:rsid w:val="00022B85"/>
    <w:rsid w:val="0002520E"/>
    <w:rsid w:val="00033B03"/>
    <w:rsid w:val="00043001"/>
    <w:rsid w:val="00066C3D"/>
    <w:rsid w:val="00067E1F"/>
    <w:rsid w:val="00092317"/>
    <w:rsid w:val="00092496"/>
    <w:rsid w:val="00096E20"/>
    <w:rsid w:val="000A6ACC"/>
    <w:rsid w:val="000A6DC6"/>
    <w:rsid w:val="000A712B"/>
    <w:rsid w:val="000B2E5C"/>
    <w:rsid w:val="000B51BC"/>
    <w:rsid w:val="000B5A5C"/>
    <w:rsid w:val="000F674B"/>
    <w:rsid w:val="00122C3F"/>
    <w:rsid w:val="00130D2B"/>
    <w:rsid w:val="00132AEC"/>
    <w:rsid w:val="00142C71"/>
    <w:rsid w:val="0014576A"/>
    <w:rsid w:val="00151020"/>
    <w:rsid w:val="00152C6F"/>
    <w:rsid w:val="001614B7"/>
    <w:rsid w:val="001722EA"/>
    <w:rsid w:val="001733B3"/>
    <w:rsid w:val="00173818"/>
    <w:rsid w:val="00182335"/>
    <w:rsid w:val="00183B3C"/>
    <w:rsid w:val="00187AE2"/>
    <w:rsid w:val="001A0BDC"/>
    <w:rsid w:val="001B1862"/>
    <w:rsid w:val="001B2527"/>
    <w:rsid w:val="001B5DD4"/>
    <w:rsid w:val="001B7C47"/>
    <w:rsid w:val="001C37D8"/>
    <w:rsid w:val="001C4623"/>
    <w:rsid w:val="001C5DF4"/>
    <w:rsid w:val="001D7E77"/>
    <w:rsid w:val="002234E1"/>
    <w:rsid w:val="0023129C"/>
    <w:rsid w:val="00243F92"/>
    <w:rsid w:val="00254102"/>
    <w:rsid w:val="002546B2"/>
    <w:rsid w:val="00262831"/>
    <w:rsid w:val="00273764"/>
    <w:rsid w:val="002844E5"/>
    <w:rsid w:val="002C23F3"/>
    <w:rsid w:val="002C2EC3"/>
    <w:rsid w:val="002D2ABB"/>
    <w:rsid w:val="002E1CF7"/>
    <w:rsid w:val="002E1F86"/>
    <w:rsid w:val="002E24AB"/>
    <w:rsid w:val="002F428C"/>
    <w:rsid w:val="003006C0"/>
    <w:rsid w:val="00311BDF"/>
    <w:rsid w:val="00321BB9"/>
    <w:rsid w:val="00323E9E"/>
    <w:rsid w:val="00337A55"/>
    <w:rsid w:val="00345138"/>
    <w:rsid w:val="00351A3D"/>
    <w:rsid w:val="00361F43"/>
    <w:rsid w:val="00364DCD"/>
    <w:rsid w:val="00371561"/>
    <w:rsid w:val="00377172"/>
    <w:rsid w:val="0038461E"/>
    <w:rsid w:val="00387B0C"/>
    <w:rsid w:val="00387D7C"/>
    <w:rsid w:val="003A3987"/>
    <w:rsid w:val="003B198C"/>
    <w:rsid w:val="003B26F2"/>
    <w:rsid w:val="003B60CD"/>
    <w:rsid w:val="003B622C"/>
    <w:rsid w:val="003B69DB"/>
    <w:rsid w:val="003B76E8"/>
    <w:rsid w:val="003C3F0D"/>
    <w:rsid w:val="003D176E"/>
    <w:rsid w:val="003D2AE1"/>
    <w:rsid w:val="003D54EF"/>
    <w:rsid w:val="003E4221"/>
    <w:rsid w:val="003F5702"/>
    <w:rsid w:val="0041595C"/>
    <w:rsid w:val="00415A6A"/>
    <w:rsid w:val="00423FAF"/>
    <w:rsid w:val="00431E50"/>
    <w:rsid w:val="004428FA"/>
    <w:rsid w:val="004469A8"/>
    <w:rsid w:val="00453E21"/>
    <w:rsid w:val="004553C1"/>
    <w:rsid w:val="00456F9C"/>
    <w:rsid w:val="004609C8"/>
    <w:rsid w:val="0046472E"/>
    <w:rsid w:val="00470212"/>
    <w:rsid w:val="00474481"/>
    <w:rsid w:val="00474AE3"/>
    <w:rsid w:val="004821AE"/>
    <w:rsid w:val="00484FE1"/>
    <w:rsid w:val="00493EF6"/>
    <w:rsid w:val="004A51B7"/>
    <w:rsid w:val="004B693B"/>
    <w:rsid w:val="004D4498"/>
    <w:rsid w:val="004E26A8"/>
    <w:rsid w:val="004F3746"/>
    <w:rsid w:val="00523DDF"/>
    <w:rsid w:val="005346AA"/>
    <w:rsid w:val="00550811"/>
    <w:rsid w:val="005522F6"/>
    <w:rsid w:val="00556610"/>
    <w:rsid w:val="0056562E"/>
    <w:rsid w:val="00570797"/>
    <w:rsid w:val="00574A64"/>
    <w:rsid w:val="00576382"/>
    <w:rsid w:val="00576838"/>
    <w:rsid w:val="00577005"/>
    <w:rsid w:val="00581585"/>
    <w:rsid w:val="00587214"/>
    <w:rsid w:val="00591A80"/>
    <w:rsid w:val="00592936"/>
    <w:rsid w:val="005A6BF3"/>
    <w:rsid w:val="005C0129"/>
    <w:rsid w:val="005C1C8D"/>
    <w:rsid w:val="005C6294"/>
    <w:rsid w:val="005E5344"/>
    <w:rsid w:val="005E59A8"/>
    <w:rsid w:val="005E7E2E"/>
    <w:rsid w:val="005F1BBE"/>
    <w:rsid w:val="005F293A"/>
    <w:rsid w:val="006034E6"/>
    <w:rsid w:val="00603F4F"/>
    <w:rsid w:val="00610251"/>
    <w:rsid w:val="0064087E"/>
    <w:rsid w:val="00657DFF"/>
    <w:rsid w:val="00664F68"/>
    <w:rsid w:val="0066657A"/>
    <w:rsid w:val="00670553"/>
    <w:rsid w:val="00674029"/>
    <w:rsid w:val="006864A4"/>
    <w:rsid w:val="00693C5C"/>
    <w:rsid w:val="006A0715"/>
    <w:rsid w:val="006A74F1"/>
    <w:rsid w:val="006B165E"/>
    <w:rsid w:val="006C3850"/>
    <w:rsid w:val="006C5E49"/>
    <w:rsid w:val="006D432E"/>
    <w:rsid w:val="006D6D68"/>
    <w:rsid w:val="006E3928"/>
    <w:rsid w:val="006E5927"/>
    <w:rsid w:val="006F3E52"/>
    <w:rsid w:val="00704122"/>
    <w:rsid w:val="007073AB"/>
    <w:rsid w:val="00707A40"/>
    <w:rsid w:val="00716AF6"/>
    <w:rsid w:val="00720A63"/>
    <w:rsid w:val="00722CDB"/>
    <w:rsid w:val="0072612F"/>
    <w:rsid w:val="00726C48"/>
    <w:rsid w:val="00734909"/>
    <w:rsid w:val="0074456B"/>
    <w:rsid w:val="00750546"/>
    <w:rsid w:val="007538E0"/>
    <w:rsid w:val="00755502"/>
    <w:rsid w:val="00767045"/>
    <w:rsid w:val="00773A97"/>
    <w:rsid w:val="00781CA0"/>
    <w:rsid w:val="007824A4"/>
    <w:rsid w:val="007907CA"/>
    <w:rsid w:val="007A50FA"/>
    <w:rsid w:val="007D0F59"/>
    <w:rsid w:val="007D1205"/>
    <w:rsid w:val="007D2E14"/>
    <w:rsid w:val="007E2148"/>
    <w:rsid w:val="007E4F6E"/>
    <w:rsid w:val="007E7F67"/>
    <w:rsid w:val="007F04A9"/>
    <w:rsid w:val="007F58DA"/>
    <w:rsid w:val="00813D5A"/>
    <w:rsid w:val="00826A35"/>
    <w:rsid w:val="00834E75"/>
    <w:rsid w:val="008419DB"/>
    <w:rsid w:val="00851904"/>
    <w:rsid w:val="0087172F"/>
    <w:rsid w:val="008804AF"/>
    <w:rsid w:val="00881C57"/>
    <w:rsid w:val="00885171"/>
    <w:rsid w:val="00897918"/>
    <w:rsid w:val="008A6F20"/>
    <w:rsid w:val="008B763E"/>
    <w:rsid w:val="008D01D1"/>
    <w:rsid w:val="008F1A11"/>
    <w:rsid w:val="0090036F"/>
    <w:rsid w:val="0090270C"/>
    <w:rsid w:val="00910BA6"/>
    <w:rsid w:val="009168EB"/>
    <w:rsid w:val="009234C2"/>
    <w:rsid w:val="00925A4D"/>
    <w:rsid w:val="009339E1"/>
    <w:rsid w:val="00967039"/>
    <w:rsid w:val="00967E02"/>
    <w:rsid w:val="00971B3C"/>
    <w:rsid w:val="009739CC"/>
    <w:rsid w:val="00974561"/>
    <w:rsid w:val="009877D4"/>
    <w:rsid w:val="00994C22"/>
    <w:rsid w:val="009B4F2D"/>
    <w:rsid w:val="009C0C8D"/>
    <w:rsid w:val="009D7182"/>
    <w:rsid w:val="009E3D37"/>
    <w:rsid w:val="009E52D1"/>
    <w:rsid w:val="009E5B4B"/>
    <w:rsid w:val="009F2FFD"/>
    <w:rsid w:val="009F66F3"/>
    <w:rsid w:val="00A01473"/>
    <w:rsid w:val="00A014B5"/>
    <w:rsid w:val="00A2072C"/>
    <w:rsid w:val="00A34DFD"/>
    <w:rsid w:val="00A36430"/>
    <w:rsid w:val="00A41637"/>
    <w:rsid w:val="00A646B0"/>
    <w:rsid w:val="00A64B31"/>
    <w:rsid w:val="00A7663C"/>
    <w:rsid w:val="00AA5D3D"/>
    <w:rsid w:val="00AA6897"/>
    <w:rsid w:val="00AB3A1E"/>
    <w:rsid w:val="00AB6DA2"/>
    <w:rsid w:val="00AC4CE9"/>
    <w:rsid w:val="00AD5718"/>
    <w:rsid w:val="00AE4602"/>
    <w:rsid w:val="00B00542"/>
    <w:rsid w:val="00B0527C"/>
    <w:rsid w:val="00B16C8C"/>
    <w:rsid w:val="00B20F85"/>
    <w:rsid w:val="00B2726B"/>
    <w:rsid w:val="00B42B1F"/>
    <w:rsid w:val="00B44C08"/>
    <w:rsid w:val="00B45FC8"/>
    <w:rsid w:val="00B61199"/>
    <w:rsid w:val="00B716D7"/>
    <w:rsid w:val="00B72FF4"/>
    <w:rsid w:val="00B82D9E"/>
    <w:rsid w:val="00B860A1"/>
    <w:rsid w:val="00B862B6"/>
    <w:rsid w:val="00BA1170"/>
    <w:rsid w:val="00BA5543"/>
    <w:rsid w:val="00BB07C9"/>
    <w:rsid w:val="00BB2E27"/>
    <w:rsid w:val="00BC029E"/>
    <w:rsid w:val="00BC0647"/>
    <w:rsid w:val="00BC3A5E"/>
    <w:rsid w:val="00BC682F"/>
    <w:rsid w:val="00BD1C1F"/>
    <w:rsid w:val="00BD306B"/>
    <w:rsid w:val="00BD5D3F"/>
    <w:rsid w:val="00BD6ECC"/>
    <w:rsid w:val="00BF1C89"/>
    <w:rsid w:val="00BF531F"/>
    <w:rsid w:val="00C34131"/>
    <w:rsid w:val="00C35BC8"/>
    <w:rsid w:val="00C370AD"/>
    <w:rsid w:val="00C46723"/>
    <w:rsid w:val="00C547A5"/>
    <w:rsid w:val="00C5664F"/>
    <w:rsid w:val="00C622AA"/>
    <w:rsid w:val="00C6781B"/>
    <w:rsid w:val="00C70882"/>
    <w:rsid w:val="00C72681"/>
    <w:rsid w:val="00C853D5"/>
    <w:rsid w:val="00C87CAE"/>
    <w:rsid w:val="00CA1E89"/>
    <w:rsid w:val="00CA696A"/>
    <w:rsid w:val="00CB3610"/>
    <w:rsid w:val="00CB679E"/>
    <w:rsid w:val="00CC58A4"/>
    <w:rsid w:val="00CC60A3"/>
    <w:rsid w:val="00CC7E28"/>
    <w:rsid w:val="00CD44EB"/>
    <w:rsid w:val="00CD4E0F"/>
    <w:rsid w:val="00CD70A3"/>
    <w:rsid w:val="00CD7868"/>
    <w:rsid w:val="00CE387E"/>
    <w:rsid w:val="00CE7689"/>
    <w:rsid w:val="00CF33ED"/>
    <w:rsid w:val="00CF7B5F"/>
    <w:rsid w:val="00D24A48"/>
    <w:rsid w:val="00D4503A"/>
    <w:rsid w:val="00D670B3"/>
    <w:rsid w:val="00D675CD"/>
    <w:rsid w:val="00D705B8"/>
    <w:rsid w:val="00D87E1B"/>
    <w:rsid w:val="00DA5688"/>
    <w:rsid w:val="00DA72DC"/>
    <w:rsid w:val="00DB3559"/>
    <w:rsid w:val="00DB36D9"/>
    <w:rsid w:val="00DB375F"/>
    <w:rsid w:val="00DD0936"/>
    <w:rsid w:val="00DE0B69"/>
    <w:rsid w:val="00DE2FEE"/>
    <w:rsid w:val="00DF1646"/>
    <w:rsid w:val="00DF3A6E"/>
    <w:rsid w:val="00DF4F99"/>
    <w:rsid w:val="00E23A76"/>
    <w:rsid w:val="00E27B0A"/>
    <w:rsid w:val="00E36119"/>
    <w:rsid w:val="00E36D0E"/>
    <w:rsid w:val="00E401C7"/>
    <w:rsid w:val="00E419F7"/>
    <w:rsid w:val="00E44E4F"/>
    <w:rsid w:val="00E5228E"/>
    <w:rsid w:val="00E5388E"/>
    <w:rsid w:val="00E54196"/>
    <w:rsid w:val="00E61CF1"/>
    <w:rsid w:val="00E63215"/>
    <w:rsid w:val="00E664C1"/>
    <w:rsid w:val="00E722B3"/>
    <w:rsid w:val="00E80B35"/>
    <w:rsid w:val="00E9211D"/>
    <w:rsid w:val="00E97006"/>
    <w:rsid w:val="00EA08E3"/>
    <w:rsid w:val="00EA2900"/>
    <w:rsid w:val="00EB4DB7"/>
    <w:rsid w:val="00EB62E6"/>
    <w:rsid w:val="00EB6DB4"/>
    <w:rsid w:val="00EC2B5E"/>
    <w:rsid w:val="00EC3399"/>
    <w:rsid w:val="00ED59B6"/>
    <w:rsid w:val="00EE14CE"/>
    <w:rsid w:val="00EE2342"/>
    <w:rsid w:val="00EE53CD"/>
    <w:rsid w:val="00EF0795"/>
    <w:rsid w:val="00EF23D7"/>
    <w:rsid w:val="00EF3B9E"/>
    <w:rsid w:val="00F034E1"/>
    <w:rsid w:val="00F0435E"/>
    <w:rsid w:val="00F10E34"/>
    <w:rsid w:val="00F27AD5"/>
    <w:rsid w:val="00F3797B"/>
    <w:rsid w:val="00F53D14"/>
    <w:rsid w:val="00F57F25"/>
    <w:rsid w:val="00F77420"/>
    <w:rsid w:val="00F844D8"/>
    <w:rsid w:val="00F9786F"/>
    <w:rsid w:val="00FA6B15"/>
    <w:rsid w:val="00FC463F"/>
    <w:rsid w:val="00FD4B65"/>
    <w:rsid w:val="00FD5087"/>
    <w:rsid w:val="00FD5659"/>
    <w:rsid w:val="00FE38B0"/>
    <w:rsid w:val="00FF04B8"/>
    <w:rsid w:val="00FF3EF1"/>
    <w:rsid w:val="00FF72F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A47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3B26F2"/>
    <w:pPr>
      <w:keepNext/>
      <w:numPr>
        <w:ilvl w:val="3"/>
        <w:numId w:val="24"/>
      </w:numPr>
      <w:spacing w:before="240" w:after="60"/>
      <w:outlineLvl w:val="3"/>
    </w:pPr>
    <w:rPr>
      <w:color w:val="C00000"/>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3B26F2"/>
    <w:rPr>
      <w:rFonts w:asciiTheme="minorHAnsi" w:hAnsiTheme="minorHAnsi" w:cstheme="minorHAnsi"/>
      <w:color w:val="C00000"/>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olorfulList-Accent2">
    <w:name w:val="Colorful List Accent 2"/>
    <w:basedOn w:val="TableNormal"/>
    <w:uiPriority w:val="72"/>
    <w:rsid w:val="003B26F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Grid-Accent2">
    <w:name w:val="Colorful Grid Accent 2"/>
    <w:basedOn w:val="TableNormal"/>
    <w:uiPriority w:val="73"/>
    <w:rsid w:val="003B26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styleId="HTMLCode">
    <w:name w:val="HTML Code"/>
    <w:basedOn w:val="DefaultParagraphFont"/>
    <w:uiPriority w:val="99"/>
    <w:semiHidden/>
    <w:unhideWhenUsed/>
    <w:rsid w:val="00574A6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3B26F2"/>
    <w:pPr>
      <w:keepNext/>
      <w:numPr>
        <w:ilvl w:val="3"/>
        <w:numId w:val="24"/>
      </w:numPr>
      <w:spacing w:before="240" w:after="60"/>
      <w:outlineLvl w:val="3"/>
    </w:pPr>
    <w:rPr>
      <w:color w:val="C00000"/>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3B26F2"/>
    <w:rPr>
      <w:rFonts w:asciiTheme="minorHAnsi" w:hAnsiTheme="minorHAnsi" w:cstheme="minorHAnsi"/>
      <w:color w:val="C00000"/>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olorfulList-Accent2">
    <w:name w:val="Colorful List Accent 2"/>
    <w:basedOn w:val="TableNormal"/>
    <w:uiPriority w:val="72"/>
    <w:rsid w:val="003B26F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Grid-Accent2">
    <w:name w:val="Colorful Grid Accent 2"/>
    <w:basedOn w:val="TableNormal"/>
    <w:uiPriority w:val="73"/>
    <w:rsid w:val="003B26F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styleId="HTMLCode">
    <w:name w:val="HTML Code"/>
    <w:basedOn w:val="DefaultParagraphFont"/>
    <w:uiPriority w:val="99"/>
    <w:semiHidden/>
    <w:unhideWhenUsed/>
    <w:rsid w:val="00574A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OneDrive\wt4u\Dokumente\wt4u%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ADC05E-3C59-4B51-A5DA-52CA8399B9A3}" type="doc">
      <dgm:prSet loTypeId="urn:microsoft.com/office/officeart/2005/8/layout/pyramid2" loCatId="list" qsTypeId="urn:microsoft.com/office/officeart/2005/8/quickstyle/simple1" qsCatId="simple" csTypeId="urn:microsoft.com/office/officeart/2005/8/colors/accent2_2" csCatId="accent2" phldr="1"/>
      <dgm:spPr/>
    </dgm:pt>
    <dgm:pt modelId="{F34769BA-E97C-4C9C-A906-DDA4729F4072}">
      <dgm:prSet phldrT="[Text]"/>
      <dgm:spPr/>
      <dgm:t>
        <a:bodyPr/>
        <a:lstStyle/>
        <a:p>
          <a:r>
            <a:rPr lang="de-CH"/>
            <a:t>Arbeitgeber</a:t>
          </a:r>
        </a:p>
      </dgm:t>
    </dgm:pt>
    <dgm:pt modelId="{4B355383-931E-4E34-BCBD-CDF95F8BACF4}" type="parTrans" cxnId="{12174B57-88A9-4D21-936D-DBA55E4AA898}">
      <dgm:prSet/>
      <dgm:spPr/>
      <dgm:t>
        <a:bodyPr/>
        <a:lstStyle/>
        <a:p>
          <a:endParaRPr lang="de-CH"/>
        </a:p>
      </dgm:t>
    </dgm:pt>
    <dgm:pt modelId="{FA459117-8794-4AF5-AD41-9FD9298DE600}" type="sibTrans" cxnId="{12174B57-88A9-4D21-936D-DBA55E4AA898}">
      <dgm:prSet/>
      <dgm:spPr/>
      <dgm:t>
        <a:bodyPr/>
        <a:lstStyle/>
        <a:p>
          <a:endParaRPr lang="de-CH"/>
        </a:p>
      </dgm:t>
    </dgm:pt>
    <dgm:pt modelId="{08AC8B3F-7A84-40DA-A6FB-D979B8C0E979}">
      <dgm:prSet phldrT="[Text]"/>
      <dgm:spPr/>
      <dgm:t>
        <a:bodyPr/>
        <a:lstStyle/>
        <a:p>
          <a:r>
            <a:rPr lang="de-CH"/>
            <a:t>Mitarbeiter</a:t>
          </a:r>
        </a:p>
      </dgm:t>
    </dgm:pt>
    <dgm:pt modelId="{8BA02126-303C-4E21-8386-81934E448FFB}" type="parTrans" cxnId="{CE330C36-996F-4652-BDDF-579D837D3BFD}">
      <dgm:prSet/>
      <dgm:spPr/>
      <dgm:t>
        <a:bodyPr/>
        <a:lstStyle/>
        <a:p>
          <a:endParaRPr lang="de-CH"/>
        </a:p>
      </dgm:t>
    </dgm:pt>
    <dgm:pt modelId="{7AA39F9E-C50C-4FC8-92A9-A2888EA7FB43}" type="sibTrans" cxnId="{CE330C36-996F-4652-BDDF-579D837D3BFD}">
      <dgm:prSet/>
      <dgm:spPr/>
      <dgm:t>
        <a:bodyPr/>
        <a:lstStyle/>
        <a:p>
          <a:endParaRPr lang="de-CH"/>
        </a:p>
      </dgm:t>
    </dgm:pt>
    <dgm:pt modelId="{7784E17E-3167-477E-B1E6-960F2F6EB4D4}" type="pres">
      <dgm:prSet presAssocID="{7BADC05E-3C59-4B51-A5DA-52CA8399B9A3}" presName="compositeShape" presStyleCnt="0">
        <dgm:presLayoutVars>
          <dgm:dir/>
          <dgm:resizeHandles/>
        </dgm:presLayoutVars>
      </dgm:prSet>
      <dgm:spPr/>
    </dgm:pt>
    <dgm:pt modelId="{B178B308-3C6F-44C8-BD40-84B3104AEDBA}" type="pres">
      <dgm:prSet presAssocID="{7BADC05E-3C59-4B51-A5DA-52CA8399B9A3}" presName="pyramid" presStyleLbl="node1" presStyleIdx="0" presStyleCnt="1"/>
      <dgm:spPr/>
    </dgm:pt>
    <dgm:pt modelId="{CBEF31DF-1221-4F67-951B-EB189145DDA8}" type="pres">
      <dgm:prSet presAssocID="{7BADC05E-3C59-4B51-A5DA-52CA8399B9A3}" presName="theList" presStyleCnt="0"/>
      <dgm:spPr/>
    </dgm:pt>
    <dgm:pt modelId="{A2C0AF12-BCB9-4CAE-9853-592EBFA563E6}" type="pres">
      <dgm:prSet presAssocID="{F34769BA-E97C-4C9C-A906-DDA4729F4072}" presName="aNode" presStyleLbl="fgAcc1" presStyleIdx="0" presStyleCnt="2">
        <dgm:presLayoutVars>
          <dgm:bulletEnabled val="1"/>
        </dgm:presLayoutVars>
      </dgm:prSet>
      <dgm:spPr/>
      <dgm:t>
        <a:bodyPr/>
        <a:lstStyle/>
        <a:p>
          <a:endParaRPr lang="de-CH"/>
        </a:p>
      </dgm:t>
    </dgm:pt>
    <dgm:pt modelId="{060DA7A6-CC06-4ACD-8E24-10B08FA1D320}" type="pres">
      <dgm:prSet presAssocID="{F34769BA-E97C-4C9C-A906-DDA4729F4072}" presName="aSpace" presStyleCnt="0"/>
      <dgm:spPr/>
    </dgm:pt>
    <dgm:pt modelId="{ADE9F598-C6BB-45B7-80F8-67669146AB60}" type="pres">
      <dgm:prSet presAssocID="{08AC8B3F-7A84-40DA-A6FB-D979B8C0E979}" presName="aNode" presStyleLbl="fgAcc1" presStyleIdx="1" presStyleCnt="2">
        <dgm:presLayoutVars>
          <dgm:bulletEnabled val="1"/>
        </dgm:presLayoutVars>
      </dgm:prSet>
      <dgm:spPr/>
      <dgm:t>
        <a:bodyPr/>
        <a:lstStyle/>
        <a:p>
          <a:endParaRPr lang="de-CH"/>
        </a:p>
      </dgm:t>
    </dgm:pt>
    <dgm:pt modelId="{B01DA1EA-4529-4377-B79C-F1DE96DF49FC}" type="pres">
      <dgm:prSet presAssocID="{08AC8B3F-7A84-40DA-A6FB-D979B8C0E979}" presName="aSpace" presStyleCnt="0"/>
      <dgm:spPr/>
    </dgm:pt>
  </dgm:ptLst>
  <dgm:cxnLst>
    <dgm:cxn modelId="{07199C2F-F699-4376-8C8A-DEAE64971F28}" type="presOf" srcId="{08AC8B3F-7A84-40DA-A6FB-D979B8C0E979}" destId="{ADE9F598-C6BB-45B7-80F8-67669146AB60}" srcOrd="0" destOrd="0" presId="urn:microsoft.com/office/officeart/2005/8/layout/pyramid2"/>
    <dgm:cxn modelId="{AD5265D4-5C3C-47D2-9794-DE7A4CF63ECE}" type="presOf" srcId="{F34769BA-E97C-4C9C-A906-DDA4729F4072}" destId="{A2C0AF12-BCB9-4CAE-9853-592EBFA563E6}" srcOrd="0" destOrd="0" presId="urn:microsoft.com/office/officeart/2005/8/layout/pyramid2"/>
    <dgm:cxn modelId="{12174B57-88A9-4D21-936D-DBA55E4AA898}" srcId="{7BADC05E-3C59-4B51-A5DA-52CA8399B9A3}" destId="{F34769BA-E97C-4C9C-A906-DDA4729F4072}" srcOrd="0" destOrd="0" parTransId="{4B355383-931E-4E34-BCBD-CDF95F8BACF4}" sibTransId="{FA459117-8794-4AF5-AD41-9FD9298DE600}"/>
    <dgm:cxn modelId="{CE330C36-996F-4652-BDDF-579D837D3BFD}" srcId="{7BADC05E-3C59-4B51-A5DA-52CA8399B9A3}" destId="{08AC8B3F-7A84-40DA-A6FB-D979B8C0E979}" srcOrd="1" destOrd="0" parTransId="{8BA02126-303C-4E21-8386-81934E448FFB}" sibTransId="{7AA39F9E-C50C-4FC8-92A9-A2888EA7FB43}"/>
    <dgm:cxn modelId="{AA554B96-C96E-4FA9-9138-DD2090D7A02F}" type="presOf" srcId="{7BADC05E-3C59-4B51-A5DA-52CA8399B9A3}" destId="{7784E17E-3167-477E-B1E6-960F2F6EB4D4}" srcOrd="0" destOrd="0" presId="urn:microsoft.com/office/officeart/2005/8/layout/pyramid2"/>
    <dgm:cxn modelId="{15415AEB-4EB4-4B62-842B-D90B9D2CB62F}" type="presParOf" srcId="{7784E17E-3167-477E-B1E6-960F2F6EB4D4}" destId="{B178B308-3C6F-44C8-BD40-84B3104AEDBA}" srcOrd="0" destOrd="0" presId="urn:microsoft.com/office/officeart/2005/8/layout/pyramid2"/>
    <dgm:cxn modelId="{D2213C76-47D9-47FD-9060-356005515BE8}" type="presParOf" srcId="{7784E17E-3167-477E-B1E6-960F2F6EB4D4}" destId="{CBEF31DF-1221-4F67-951B-EB189145DDA8}" srcOrd="1" destOrd="0" presId="urn:microsoft.com/office/officeart/2005/8/layout/pyramid2"/>
    <dgm:cxn modelId="{6B00829D-7C39-4132-90A4-0415D0076E5A}" type="presParOf" srcId="{CBEF31DF-1221-4F67-951B-EB189145DDA8}" destId="{A2C0AF12-BCB9-4CAE-9853-592EBFA563E6}" srcOrd="0" destOrd="0" presId="urn:microsoft.com/office/officeart/2005/8/layout/pyramid2"/>
    <dgm:cxn modelId="{331ECCB7-A7FD-49BF-A0DF-86C7654A4861}" type="presParOf" srcId="{CBEF31DF-1221-4F67-951B-EB189145DDA8}" destId="{060DA7A6-CC06-4ACD-8E24-10B08FA1D320}" srcOrd="1" destOrd="0" presId="urn:microsoft.com/office/officeart/2005/8/layout/pyramid2"/>
    <dgm:cxn modelId="{C95C752C-8BE5-46FB-82F4-AA445821F390}" type="presParOf" srcId="{CBEF31DF-1221-4F67-951B-EB189145DDA8}" destId="{ADE9F598-C6BB-45B7-80F8-67669146AB60}" srcOrd="2" destOrd="0" presId="urn:microsoft.com/office/officeart/2005/8/layout/pyramid2"/>
    <dgm:cxn modelId="{68F3A5BE-0C25-43B1-B60E-9108FC8C12D7}" type="presParOf" srcId="{CBEF31DF-1221-4F67-951B-EB189145DDA8}" destId="{B01DA1EA-4529-4377-B79C-F1DE96DF49FC}" srcOrd="3" destOrd="0" presId="urn:microsoft.com/office/officeart/2005/8/layout/pyramid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ADC05E-3C59-4B51-A5DA-52CA8399B9A3}" type="doc">
      <dgm:prSet loTypeId="urn:microsoft.com/office/officeart/2005/8/layout/pyramid2" loCatId="list" qsTypeId="urn:microsoft.com/office/officeart/2005/8/quickstyle/simple1" qsCatId="simple" csTypeId="urn:microsoft.com/office/officeart/2005/8/colors/accent2_2" csCatId="accent2" phldr="1"/>
      <dgm:spPr/>
    </dgm:pt>
    <dgm:pt modelId="{F34769BA-E97C-4C9C-A906-DDA4729F4072}">
      <dgm:prSet phldrT="[Text]"/>
      <dgm:spPr/>
      <dgm:t>
        <a:bodyPr/>
        <a:lstStyle/>
        <a:p>
          <a:r>
            <a:rPr lang="de-CH"/>
            <a:t>Arbeitgeber</a:t>
          </a:r>
        </a:p>
      </dgm:t>
    </dgm:pt>
    <dgm:pt modelId="{4B355383-931E-4E34-BCBD-CDF95F8BACF4}" type="parTrans" cxnId="{12174B57-88A9-4D21-936D-DBA55E4AA898}">
      <dgm:prSet/>
      <dgm:spPr/>
      <dgm:t>
        <a:bodyPr/>
        <a:lstStyle/>
        <a:p>
          <a:endParaRPr lang="de-CH"/>
        </a:p>
      </dgm:t>
    </dgm:pt>
    <dgm:pt modelId="{FA459117-8794-4AF5-AD41-9FD9298DE600}" type="sibTrans" cxnId="{12174B57-88A9-4D21-936D-DBA55E4AA898}">
      <dgm:prSet/>
      <dgm:spPr/>
      <dgm:t>
        <a:bodyPr/>
        <a:lstStyle/>
        <a:p>
          <a:endParaRPr lang="de-CH"/>
        </a:p>
      </dgm:t>
    </dgm:pt>
    <dgm:pt modelId="{857EAAAC-62BA-4673-A4F9-BACD0B2F13DB}">
      <dgm:prSet phldrT="[Text]"/>
      <dgm:spPr/>
      <dgm:t>
        <a:bodyPr/>
        <a:lstStyle/>
        <a:p>
          <a:r>
            <a:rPr lang="de-CH"/>
            <a:t>Projektleiter</a:t>
          </a:r>
        </a:p>
      </dgm:t>
    </dgm:pt>
    <dgm:pt modelId="{A2435BE4-1B84-4575-95A3-751E1210D441}" type="parTrans" cxnId="{2DB375E7-FBBD-4C7E-BC96-DFDE09AE79CA}">
      <dgm:prSet/>
      <dgm:spPr/>
      <dgm:t>
        <a:bodyPr/>
        <a:lstStyle/>
        <a:p>
          <a:endParaRPr lang="de-CH"/>
        </a:p>
      </dgm:t>
    </dgm:pt>
    <dgm:pt modelId="{F7EA0F97-66C8-4EB7-9535-172BC5A6613A}" type="sibTrans" cxnId="{2DB375E7-FBBD-4C7E-BC96-DFDE09AE79CA}">
      <dgm:prSet/>
      <dgm:spPr/>
      <dgm:t>
        <a:bodyPr/>
        <a:lstStyle/>
        <a:p>
          <a:endParaRPr lang="de-CH"/>
        </a:p>
      </dgm:t>
    </dgm:pt>
    <dgm:pt modelId="{08AC8B3F-7A84-40DA-A6FB-D979B8C0E979}">
      <dgm:prSet phldrT="[Text]"/>
      <dgm:spPr/>
      <dgm:t>
        <a:bodyPr/>
        <a:lstStyle/>
        <a:p>
          <a:r>
            <a:rPr lang="de-CH"/>
            <a:t>Mitarbeiter</a:t>
          </a:r>
        </a:p>
      </dgm:t>
    </dgm:pt>
    <dgm:pt modelId="{8BA02126-303C-4E21-8386-81934E448FFB}" type="parTrans" cxnId="{CE330C36-996F-4652-BDDF-579D837D3BFD}">
      <dgm:prSet/>
      <dgm:spPr/>
      <dgm:t>
        <a:bodyPr/>
        <a:lstStyle/>
        <a:p>
          <a:endParaRPr lang="de-CH"/>
        </a:p>
      </dgm:t>
    </dgm:pt>
    <dgm:pt modelId="{7AA39F9E-C50C-4FC8-92A9-A2888EA7FB43}" type="sibTrans" cxnId="{CE330C36-996F-4652-BDDF-579D837D3BFD}">
      <dgm:prSet/>
      <dgm:spPr/>
      <dgm:t>
        <a:bodyPr/>
        <a:lstStyle/>
        <a:p>
          <a:endParaRPr lang="de-CH"/>
        </a:p>
      </dgm:t>
    </dgm:pt>
    <dgm:pt modelId="{7784E17E-3167-477E-B1E6-960F2F6EB4D4}" type="pres">
      <dgm:prSet presAssocID="{7BADC05E-3C59-4B51-A5DA-52CA8399B9A3}" presName="compositeShape" presStyleCnt="0">
        <dgm:presLayoutVars>
          <dgm:dir/>
          <dgm:resizeHandles/>
        </dgm:presLayoutVars>
      </dgm:prSet>
      <dgm:spPr/>
    </dgm:pt>
    <dgm:pt modelId="{B178B308-3C6F-44C8-BD40-84B3104AEDBA}" type="pres">
      <dgm:prSet presAssocID="{7BADC05E-3C59-4B51-A5DA-52CA8399B9A3}" presName="pyramid" presStyleLbl="node1" presStyleIdx="0" presStyleCnt="1"/>
      <dgm:spPr/>
    </dgm:pt>
    <dgm:pt modelId="{CBEF31DF-1221-4F67-951B-EB189145DDA8}" type="pres">
      <dgm:prSet presAssocID="{7BADC05E-3C59-4B51-A5DA-52CA8399B9A3}" presName="theList" presStyleCnt="0"/>
      <dgm:spPr/>
    </dgm:pt>
    <dgm:pt modelId="{A2C0AF12-BCB9-4CAE-9853-592EBFA563E6}" type="pres">
      <dgm:prSet presAssocID="{F34769BA-E97C-4C9C-A906-DDA4729F4072}" presName="aNode" presStyleLbl="fgAcc1" presStyleIdx="0" presStyleCnt="3">
        <dgm:presLayoutVars>
          <dgm:bulletEnabled val="1"/>
        </dgm:presLayoutVars>
      </dgm:prSet>
      <dgm:spPr/>
      <dgm:t>
        <a:bodyPr/>
        <a:lstStyle/>
        <a:p>
          <a:endParaRPr lang="de-CH"/>
        </a:p>
      </dgm:t>
    </dgm:pt>
    <dgm:pt modelId="{060DA7A6-CC06-4ACD-8E24-10B08FA1D320}" type="pres">
      <dgm:prSet presAssocID="{F34769BA-E97C-4C9C-A906-DDA4729F4072}" presName="aSpace" presStyleCnt="0"/>
      <dgm:spPr/>
    </dgm:pt>
    <dgm:pt modelId="{7FA413EF-7F66-46CC-98A8-F903A405CBF3}" type="pres">
      <dgm:prSet presAssocID="{857EAAAC-62BA-4673-A4F9-BACD0B2F13DB}" presName="aNode" presStyleLbl="fgAcc1" presStyleIdx="1" presStyleCnt="3">
        <dgm:presLayoutVars>
          <dgm:bulletEnabled val="1"/>
        </dgm:presLayoutVars>
      </dgm:prSet>
      <dgm:spPr/>
      <dgm:t>
        <a:bodyPr/>
        <a:lstStyle/>
        <a:p>
          <a:endParaRPr lang="de-CH"/>
        </a:p>
      </dgm:t>
    </dgm:pt>
    <dgm:pt modelId="{09135AE1-313C-4038-B6D9-8CBBFF601480}" type="pres">
      <dgm:prSet presAssocID="{857EAAAC-62BA-4673-A4F9-BACD0B2F13DB}" presName="aSpace" presStyleCnt="0"/>
      <dgm:spPr/>
    </dgm:pt>
    <dgm:pt modelId="{ADE9F598-C6BB-45B7-80F8-67669146AB60}" type="pres">
      <dgm:prSet presAssocID="{08AC8B3F-7A84-40DA-A6FB-D979B8C0E979}" presName="aNode" presStyleLbl="fgAcc1" presStyleIdx="2" presStyleCnt="3">
        <dgm:presLayoutVars>
          <dgm:bulletEnabled val="1"/>
        </dgm:presLayoutVars>
      </dgm:prSet>
      <dgm:spPr/>
      <dgm:t>
        <a:bodyPr/>
        <a:lstStyle/>
        <a:p>
          <a:endParaRPr lang="de-CH"/>
        </a:p>
      </dgm:t>
    </dgm:pt>
    <dgm:pt modelId="{B01DA1EA-4529-4377-B79C-F1DE96DF49FC}" type="pres">
      <dgm:prSet presAssocID="{08AC8B3F-7A84-40DA-A6FB-D979B8C0E979}" presName="aSpace" presStyleCnt="0"/>
      <dgm:spPr/>
    </dgm:pt>
  </dgm:ptLst>
  <dgm:cxnLst>
    <dgm:cxn modelId="{9B4B20EA-2A89-499A-AACB-F0AB1EA18E63}" type="presOf" srcId="{857EAAAC-62BA-4673-A4F9-BACD0B2F13DB}" destId="{7FA413EF-7F66-46CC-98A8-F903A405CBF3}" srcOrd="0" destOrd="0" presId="urn:microsoft.com/office/officeart/2005/8/layout/pyramid2"/>
    <dgm:cxn modelId="{2DB375E7-FBBD-4C7E-BC96-DFDE09AE79CA}" srcId="{7BADC05E-3C59-4B51-A5DA-52CA8399B9A3}" destId="{857EAAAC-62BA-4673-A4F9-BACD0B2F13DB}" srcOrd="1" destOrd="0" parTransId="{A2435BE4-1B84-4575-95A3-751E1210D441}" sibTransId="{F7EA0F97-66C8-4EB7-9535-172BC5A6613A}"/>
    <dgm:cxn modelId="{1F688EFC-1753-44BA-878D-913047FE6E30}" type="presOf" srcId="{08AC8B3F-7A84-40DA-A6FB-D979B8C0E979}" destId="{ADE9F598-C6BB-45B7-80F8-67669146AB60}" srcOrd="0" destOrd="0" presId="urn:microsoft.com/office/officeart/2005/8/layout/pyramid2"/>
    <dgm:cxn modelId="{12174B57-88A9-4D21-936D-DBA55E4AA898}" srcId="{7BADC05E-3C59-4B51-A5DA-52CA8399B9A3}" destId="{F34769BA-E97C-4C9C-A906-DDA4729F4072}" srcOrd="0" destOrd="0" parTransId="{4B355383-931E-4E34-BCBD-CDF95F8BACF4}" sibTransId="{FA459117-8794-4AF5-AD41-9FD9298DE600}"/>
    <dgm:cxn modelId="{488C6000-48CE-43FB-B3CD-06B5ADDDF196}" type="presOf" srcId="{7BADC05E-3C59-4B51-A5DA-52CA8399B9A3}" destId="{7784E17E-3167-477E-B1E6-960F2F6EB4D4}" srcOrd="0" destOrd="0" presId="urn:microsoft.com/office/officeart/2005/8/layout/pyramid2"/>
    <dgm:cxn modelId="{CE330C36-996F-4652-BDDF-579D837D3BFD}" srcId="{7BADC05E-3C59-4B51-A5DA-52CA8399B9A3}" destId="{08AC8B3F-7A84-40DA-A6FB-D979B8C0E979}" srcOrd="2" destOrd="0" parTransId="{8BA02126-303C-4E21-8386-81934E448FFB}" sibTransId="{7AA39F9E-C50C-4FC8-92A9-A2888EA7FB43}"/>
    <dgm:cxn modelId="{9AFA98D5-861B-4A97-9E79-F434A00F31DF}" type="presOf" srcId="{F34769BA-E97C-4C9C-A906-DDA4729F4072}" destId="{A2C0AF12-BCB9-4CAE-9853-592EBFA563E6}" srcOrd="0" destOrd="0" presId="urn:microsoft.com/office/officeart/2005/8/layout/pyramid2"/>
    <dgm:cxn modelId="{C540400B-8C87-4CDE-B501-4E7DFEDFA096}" type="presParOf" srcId="{7784E17E-3167-477E-B1E6-960F2F6EB4D4}" destId="{B178B308-3C6F-44C8-BD40-84B3104AEDBA}" srcOrd="0" destOrd="0" presId="urn:microsoft.com/office/officeart/2005/8/layout/pyramid2"/>
    <dgm:cxn modelId="{534494BA-6DAA-4D91-9475-7800C43C799B}" type="presParOf" srcId="{7784E17E-3167-477E-B1E6-960F2F6EB4D4}" destId="{CBEF31DF-1221-4F67-951B-EB189145DDA8}" srcOrd="1" destOrd="0" presId="urn:microsoft.com/office/officeart/2005/8/layout/pyramid2"/>
    <dgm:cxn modelId="{1404E9EF-30C4-4F0D-A818-6E60C697F315}" type="presParOf" srcId="{CBEF31DF-1221-4F67-951B-EB189145DDA8}" destId="{A2C0AF12-BCB9-4CAE-9853-592EBFA563E6}" srcOrd="0" destOrd="0" presId="urn:microsoft.com/office/officeart/2005/8/layout/pyramid2"/>
    <dgm:cxn modelId="{A35F4B9E-AA5A-4042-916E-E3E80C74E3A9}" type="presParOf" srcId="{CBEF31DF-1221-4F67-951B-EB189145DDA8}" destId="{060DA7A6-CC06-4ACD-8E24-10B08FA1D320}" srcOrd="1" destOrd="0" presId="urn:microsoft.com/office/officeart/2005/8/layout/pyramid2"/>
    <dgm:cxn modelId="{9F2033E5-D0F1-4CC2-AE30-FFA6A095A012}" type="presParOf" srcId="{CBEF31DF-1221-4F67-951B-EB189145DDA8}" destId="{7FA413EF-7F66-46CC-98A8-F903A405CBF3}" srcOrd="2" destOrd="0" presId="urn:microsoft.com/office/officeart/2005/8/layout/pyramid2"/>
    <dgm:cxn modelId="{F6792A0E-13DE-4AAA-97BB-54E2EC4D5849}" type="presParOf" srcId="{CBEF31DF-1221-4F67-951B-EB189145DDA8}" destId="{09135AE1-313C-4038-B6D9-8CBBFF601480}" srcOrd="3" destOrd="0" presId="urn:microsoft.com/office/officeart/2005/8/layout/pyramid2"/>
    <dgm:cxn modelId="{A4D066A3-E3FA-40E8-970D-CCF5ED993F5F}" type="presParOf" srcId="{CBEF31DF-1221-4F67-951B-EB189145DDA8}" destId="{ADE9F598-C6BB-45B7-80F8-67669146AB60}" srcOrd="4" destOrd="0" presId="urn:microsoft.com/office/officeart/2005/8/layout/pyramid2"/>
    <dgm:cxn modelId="{D284437E-5CF1-49C1-89BD-0ACBA139FFF7}" type="presParOf" srcId="{CBEF31DF-1221-4F67-951B-EB189145DDA8}" destId="{B01DA1EA-4529-4377-B79C-F1DE96DF49FC}" srcOrd="5" destOrd="0" presId="urn:microsoft.com/office/officeart/2005/8/layout/pyramid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78B308-3C6F-44C8-BD40-84B3104AEDBA}">
      <dsp:nvSpPr>
        <dsp:cNvPr id="0" name=""/>
        <dsp:cNvSpPr/>
      </dsp:nvSpPr>
      <dsp:spPr>
        <a:xfrm>
          <a:off x="239410" y="0"/>
          <a:ext cx="1265554" cy="1265554"/>
        </a:xfrm>
        <a:prstGeom prst="triangl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2C0AF12-BCB9-4CAE-9853-592EBFA563E6}">
      <dsp:nvSpPr>
        <dsp:cNvPr id="0" name=""/>
        <dsp:cNvSpPr/>
      </dsp:nvSpPr>
      <dsp:spPr>
        <a:xfrm>
          <a:off x="872188" y="126679"/>
          <a:ext cx="822610" cy="449865"/>
        </a:xfrm>
        <a:prstGeom prst="round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Arbeitgeber</a:t>
          </a:r>
        </a:p>
      </dsp:txBody>
      <dsp:txXfrm>
        <a:off x="894149" y="148640"/>
        <a:ext cx="778688" cy="405943"/>
      </dsp:txXfrm>
    </dsp:sp>
    <dsp:sp modelId="{ADE9F598-C6BB-45B7-80F8-67669146AB60}">
      <dsp:nvSpPr>
        <dsp:cNvPr id="0" name=""/>
        <dsp:cNvSpPr/>
      </dsp:nvSpPr>
      <dsp:spPr>
        <a:xfrm>
          <a:off x="872188" y="632777"/>
          <a:ext cx="822610" cy="449865"/>
        </a:xfrm>
        <a:prstGeom prst="round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Mitarbeiter</a:t>
          </a:r>
        </a:p>
      </dsp:txBody>
      <dsp:txXfrm>
        <a:off x="894149" y="654738"/>
        <a:ext cx="778688" cy="4059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78B308-3C6F-44C8-BD40-84B3104AEDBA}">
      <dsp:nvSpPr>
        <dsp:cNvPr id="0" name=""/>
        <dsp:cNvSpPr/>
      </dsp:nvSpPr>
      <dsp:spPr>
        <a:xfrm>
          <a:off x="239151" y="0"/>
          <a:ext cx="1266092" cy="1266092"/>
        </a:xfrm>
        <a:prstGeom prst="triangl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2C0AF12-BCB9-4CAE-9853-592EBFA563E6}">
      <dsp:nvSpPr>
        <dsp:cNvPr id="0" name=""/>
        <dsp:cNvSpPr/>
      </dsp:nvSpPr>
      <dsp:spPr>
        <a:xfrm>
          <a:off x="872197" y="127289"/>
          <a:ext cx="822959" cy="299707"/>
        </a:xfrm>
        <a:prstGeom prst="round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Arbeitgeber</a:t>
          </a:r>
        </a:p>
      </dsp:txBody>
      <dsp:txXfrm>
        <a:off x="886827" y="141919"/>
        <a:ext cx="793699" cy="270447"/>
      </dsp:txXfrm>
    </dsp:sp>
    <dsp:sp modelId="{7FA413EF-7F66-46CC-98A8-F903A405CBF3}">
      <dsp:nvSpPr>
        <dsp:cNvPr id="0" name=""/>
        <dsp:cNvSpPr/>
      </dsp:nvSpPr>
      <dsp:spPr>
        <a:xfrm>
          <a:off x="872197" y="464460"/>
          <a:ext cx="822959" cy="299707"/>
        </a:xfrm>
        <a:prstGeom prst="round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Projektleiter</a:t>
          </a:r>
        </a:p>
      </dsp:txBody>
      <dsp:txXfrm>
        <a:off x="886827" y="479090"/>
        <a:ext cx="793699" cy="270447"/>
      </dsp:txXfrm>
    </dsp:sp>
    <dsp:sp modelId="{ADE9F598-C6BB-45B7-80F8-67669146AB60}">
      <dsp:nvSpPr>
        <dsp:cNvPr id="0" name=""/>
        <dsp:cNvSpPr/>
      </dsp:nvSpPr>
      <dsp:spPr>
        <a:xfrm>
          <a:off x="872197" y="801631"/>
          <a:ext cx="822959" cy="299707"/>
        </a:xfrm>
        <a:prstGeom prst="round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Mitarbeiter</a:t>
          </a:r>
        </a:p>
      </dsp:txBody>
      <dsp:txXfrm>
        <a:off x="886827" y="816261"/>
        <a:ext cx="793699" cy="270447"/>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24C7209E-1D78-4087-B6B1-0C21F0BC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wt4u Template.dotx</Template>
  <TotalTime>0</TotalTime>
  <Pages>15</Pages>
  <Words>3301</Words>
  <Characters>20799</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166</cp:revision>
  <dcterms:created xsi:type="dcterms:W3CDTF">2014-03-06T10:24:00Z</dcterms:created>
  <dcterms:modified xsi:type="dcterms:W3CDTF">2014-05-27T13:54:00Z</dcterms:modified>
</cp:coreProperties>
</file>