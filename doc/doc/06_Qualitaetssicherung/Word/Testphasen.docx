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AE398" w14:textId="77777777" w:rsidR="00FD5087" w:rsidRDefault="00FD5087" w:rsidP="00B00542">
      <w:pPr>
        <w:jc w:val="center"/>
      </w:pPr>
    </w:p>
    <w:p w14:paraId="296AE399" w14:textId="77777777" w:rsidR="00FD5087" w:rsidRDefault="00FD5087" w:rsidP="00B00542">
      <w:pPr>
        <w:jc w:val="center"/>
      </w:pPr>
    </w:p>
    <w:p w14:paraId="296AE39A" w14:textId="77777777" w:rsidR="00FD5087" w:rsidRDefault="00FD5087" w:rsidP="00B00542">
      <w:pPr>
        <w:jc w:val="center"/>
      </w:pPr>
    </w:p>
    <w:p w14:paraId="296AE39B" w14:textId="77777777" w:rsidR="00FD5087" w:rsidRDefault="00FD5087" w:rsidP="00B00542">
      <w:pPr>
        <w:jc w:val="center"/>
      </w:pPr>
    </w:p>
    <w:p w14:paraId="296AE39C" w14:textId="77777777" w:rsidR="00FD5087" w:rsidRDefault="00FD5087" w:rsidP="00B00542">
      <w:pPr>
        <w:jc w:val="center"/>
      </w:pPr>
    </w:p>
    <w:p w14:paraId="296AE39D" w14:textId="77777777" w:rsidR="00FD5087" w:rsidRDefault="00FD5087" w:rsidP="00B00542">
      <w:pPr>
        <w:jc w:val="center"/>
      </w:pPr>
    </w:p>
    <w:p w14:paraId="296AE39E" w14:textId="77777777" w:rsidR="00FD5087" w:rsidRDefault="00FD5087" w:rsidP="00B00542">
      <w:pPr>
        <w:jc w:val="center"/>
      </w:pPr>
    </w:p>
    <w:p w14:paraId="296AE39F" w14:textId="77777777" w:rsidR="00FD5087" w:rsidRDefault="00FD5087" w:rsidP="00B00542">
      <w:pPr>
        <w:jc w:val="center"/>
      </w:pPr>
    </w:p>
    <w:p w14:paraId="296AE3A0" w14:textId="77777777" w:rsidR="00B20F85" w:rsidRPr="00C35BC8" w:rsidRDefault="00321BB9" w:rsidP="00B00542">
      <w:pPr>
        <w:jc w:val="center"/>
      </w:pPr>
      <w:r>
        <w:rPr>
          <w:noProof/>
          <w:lang w:eastAsia="de-CH"/>
        </w:rPr>
        <w:drawing>
          <wp:inline distT="0" distB="0" distL="0" distR="0" wp14:anchorId="296AE43D" wp14:editId="296AE43E">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296AE3A1" w14:textId="77777777" w:rsidR="00C35BC8" w:rsidRPr="00C35BC8" w:rsidRDefault="00C35BC8" w:rsidP="00B00542"/>
    <w:p w14:paraId="296AE3A2" w14:textId="77777777" w:rsidR="00C35BC8" w:rsidRPr="00C35BC8" w:rsidRDefault="00C35BC8" w:rsidP="00B00542"/>
    <w:p w14:paraId="296AE3A3" w14:textId="77777777" w:rsidR="00C35BC8" w:rsidRDefault="00C35BC8" w:rsidP="00B00542"/>
    <w:p w14:paraId="296AE3A4" w14:textId="77777777" w:rsidR="00C35BC8" w:rsidRDefault="00C35BC8" w:rsidP="00B00542"/>
    <w:p w14:paraId="296AE3A5" w14:textId="77777777" w:rsidR="00C35BC8" w:rsidRPr="00C35BC8" w:rsidRDefault="00C35BC8" w:rsidP="00B00542"/>
    <w:p w14:paraId="296AE3A6" w14:textId="77777777" w:rsidR="00C35BC8" w:rsidRPr="00C35BC8" w:rsidRDefault="0064087E" w:rsidP="0081296B">
      <w:pPr>
        <w:pStyle w:val="Title"/>
        <w:rPr>
          <w:b w:val="0"/>
        </w:rPr>
      </w:pPr>
      <w:r w:rsidRPr="00F27AD5">
        <w:rPr>
          <w:color w:val="E71200"/>
        </w:rPr>
        <w:t>Projekt: wt4u</w:t>
      </w:r>
      <w:r w:rsidR="001B5DD4">
        <w:br/>
      </w:r>
      <w:r w:rsidR="001B5DD4">
        <w:br/>
      </w:r>
      <w:r w:rsidR="00E03CD6">
        <w:rPr>
          <w:color w:val="E71200"/>
        </w:rPr>
        <w:t>Test</w:t>
      </w:r>
      <w:r w:rsidR="00514F27">
        <w:rPr>
          <w:color w:val="E71200"/>
        </w:rPr>
        <w:t>phasen</w:t>
      </w:r>
    </w:p>
    <w:p w14:paraId="296AE3A7" w14:textId="77777777" w:rsidR="00C35BC8" w:rsidRPr="00C35BC8" w:rsidRDefault="00C35BC8" w:rsidP="00B00542">
      <w:pPr>
        <w:jc w:val="center"/>
      </w:pPr>
    </w:p>
    <w:p w14:paraId="296AE3A8" w14:textId="77777777" w:rsidR="002E1CF7" w:rsidRDefault="002E1CF7" w:rsidP="00B00542">
      <w:pPr>
        <w:jc w:val="center"/>
      </w:pPr>
    </w:p>
    <w:p w14:paraId="296AE3A9" w14:textId="77777777" w:rsidR="002E1CF7" w:rsidRDefault="002E1CF7" w:rsidP="00B00542">
      <w:pPr>
        <w:jc w:val="center"/>
      </w:pPr>
    </w:p>
    <w:p w14:paraId="296AE3AA" w14:textId="77777777" w:rsidR="00C35BC8" w:rsidRDefault="007D1205" w:rsidP="00B00542">
      <w:pPr>
        <w:jc w:val="center"/>
      </w:pPr>
      <w:r>
        <w:t>Andreoli Dario (dandreol@hsr.ch)</w:t>
      </w:r>
    </w:p>
    <w:p w14:paraId="296AE3AB" w14:textId="77777777" w:rsidR="007D1205" w:rsidRDefault="007D1205" w:rsidP="00B00542">
      <w:pPr>
        <w:jc w:val="center"/>
      </w:pPr>
      <w:r>
        <w:t>Schiepek Richard (rschiepe@hsr.ch)</w:t>
      </w:r>
    </w:p>
    <w:p w14:paraId="296AE3AC" w14:textId="77777777" w:rsidR="00B45FC8" w:rsidRDefault="007D1205" w:rsidP="00B00542">
      <w:pPr>
        <w:jc w:val="center"/>
      </w:pPr>
      <w:r>
        <w:t>Zahner Tobias (tzahner@hsr.ch)</w:t>
      </w:r>
    </w:p>
    <w:p w14:paraId="296AE3AD" w14:textId="77777777" w:rsidR="00C35BC8" w:rsidRPr="00C35BC8" w:rsidRDefault="00C35BC8" w:rsidP="00B00542">
      <w:pPr>
        <w:tabs>
          <w:tab w:val="left" w:pos="6092"/>
        </w:tabs>
      </w:pPr>
      <w:r w:rsidRPr="00B45FC8">
        <w:br w:type="page"/>
      </w:r>
      <w:r w:rsidR="007D1205">
        <w:lastRenderedPageBreak/>
        <w:tab/>
      </w:r>
    </w:p>
    <w:p w14:paraId="296AE3AE" w14:textId="77777777" w:rsidR="00EF23D7" w:rsidRDefault="00EF23D7" w:rsidP="00B00542">
      <w:pPr>
        <w:pStyle w:val="Heading1"/>
        <w:numPr>
          <w:ilvl w:val="0"/>
          <w:numId w:val="0"/>
        </w:numPr>
      </w:pPr>
      <w:bookmarkStart w:id="0" w:name="_Toc286833037"/>
      <w:bookmarkStart w:id="1" w:name="_Toc388970540"/>
      <w:r>
        <w:t>Änderungsgeschichte</w:t>
      </w:r>
      <w:bookmarkEnd w:id="0"/>
      <w:bookmarkEnd w:id="1"/>
    </w:p>
    <w:p w14:paraId="296AE3AF"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296AE3B4"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6AE3B0" w14:textId="77777777" w:rsidR="00EF23D7" w:rsidRPr="00C35BC8" w:rsidRDefault="00EF23D7" w:rsidP="00B00542">
            <w:pPr>
              <w:rPr>
                <w:color w:val="auto"/>
              </w:rPr>
            </w:pPr>
            <w:r w:rsidRPr="00C35BC8">
              <w:rPr>
                <w:color w:val="auto"/>
              </w:rPr>
              <w:t>Datum</w:t>
            </w:r>
          </w:p>
        </w:tc>
        <w:tc>
          <w:tcPr>
            <w:tcW w:w="1134" w:type="dxa"/>
          </w:tcPr>
          <w:p w14:paraId="296AE3B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296AE3B2"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296AE3B3"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296AE3B9"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6AE3B5" w14:textId="77777777" w:rsidR="00E44E4F" w:rsidRPr="00C35BC8" w:rsidRDefault="00A34542" w:rsidP="00B00542">
            <w:r>
              <w:t>02.04.2014</w:t>
            </w:r>
          </w:p>
        </w:tc>
        <w:tc>
          <w:tcPr>
            <w:tcW w:w="1134" w:type="dxa"/>
          </w:tcPr>
          <w:p w14:paraId="296AE3B6" w14:textId="77777777" w:rsidR="00EF23D7" w:rsidRPr="00C35BC8" w:rsidRDefault="0039453E"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296AE3B7" w14:textId="77777777"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296AE3B8" w14:textId="77777777" w:rsidR="00C547A5" w:rsidRPr="00C35BC8" w:rsidRDefault="00A34542" w:rsidP="0039453E">
            <w:pPr>
              <w:cnfStyle w:val="000000100000" w:firstRow="0" w:lastRow="0" w:firstColumn="0" w:lastColumn="0" w:oddVBand="0" w:evenVBand="0" w:oddHBand="1" w:evenHBand="0" w:firstRowFirstColumn="0" w:firstRowLastColumn="0" w:lastRowFirstColumn="0" w:lastRowLastColumn="0"/>
            </w:pPr>
            <w:r>
              <w:t>rschiepe</w:t>
            </w:r>
          </w:p>
        </w:tc>
      </w:tr>
      <w:tr w:rsidR="000F164F" w:rsidRPr="00C35BC8" w14:paraId="296AE3BE"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6AE3BA" w14:textId="77777777" w:rsidR="000F164F" w:rsidRDefault="000F164F" w:rsidP="00B00542">
            <w:r>
              <w:t>18.04.201</w:t>
            </w:r>
            <w:r w:rsidR="00FA7360">
              <w:t>4</w:t>
            </w:r>
          </w:p>
        </w:tc>
        <w:tc>
          <w:tcPr>
            <w:tcW w:w="1134" w:type="dxa"/>
          </w:tcPr>
          <w:p w14:paraId="296AE3BB" w14:textId="77777777" w:rsidR="000F164F" w:rsidRDefault="000F164F" w:rsidP="00B00542">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296AE3BC" w14:textId="77777777" w:rsidR="000F164F" w:rsidRDefault="000F164F" w:rsidP="00B00542">
            <w:pPr>
              <w:cnfStyle w:val="000000010000" w:firstRow="0" w:lastRow="0" w:firstColumn="0" w:lastColumn="0" w:oddVBand="0" w:evenVBand="0" w:oddHBand="0" w:evenHBand="1" w:firstRowFirstColumn="0" w:firstRowLastColumn="0" w:lastRowFirstColumn="0" w:lastRowLastColumn="0"/>
            </w:pPr>
            <w:r>
              <w:t>Testphase 2 WorkingSession/Home hinzugefügt</w:t>
            </w:r>
          </w:p>
        </w:tc>
        <w:tc>
          <w:tcPr>
            <w:tcW w:w="2693" w:type="dxa"/>
          </w:tcPr>
          <w:p w14:paraId="296AE3BD" w14:textId="2B07FAC9" w:rsidR="000F164F" w:rsidRDefault="00B04323" w:rsidP="0039453E">
            <w:pPr>
              <w:cnfStyle w:val="000000010000" w:firstRow="0" w:lastRow="0" w:firstColumn="0" w:lastColumn="0" w:oddVBand="0" w:evenVBand="0" w:oddHBand="0" w:evenHBand="1" w:firstRowFirstColumn="0" w:firstRowLastColumn="0" w:lastRowFirstColumn="0" w:lastRowLastColumn="0"/>
            </w:pPr>
            <w:r>
              <w:t>r</w:t>
            </w:r>
            <w:r w:rsidR="000F164F">
              <w:t>schiepe</w:t>
            </w:r>
          </w:p>
        </w:tc>
      </w:tr>
      <w:tr w:rsidR="00B04323" w:rsidRPr="00C35BC8" w14:paraId="5010EF7F"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81F14EC" w14:textId="19CBF69E" w:rsidR="00B04323" w:rsidRDefault="00B04323" w:rsidP="00B00542">
            <w:r>
              <w:t>22.04.2014</w:t>
            </w:r>
          </w:p>
        </w:tc>
        <w:tc>
          <w:tcPr>
            <w:tcW w:w="1134" w:type="dxa"/>
          </w:tcPr>
          <w:p w14:paraId="6B728E27" w14:textId="07F704EA" w:rsidR="00B04323" w:rsidRDefault="00B04323" w:rsidP="00B00542">
            <w:pPr>
              <w:cnfStyle w:val="000000100000" w:firstRow="0" w:lastRow="0" w:firstColumn="0" w:lastColumn="0" w:oddVBand="0" w:evenVBand="0" w:oddHBand="1" w:evenHBand="0" w:firstRowFirstColumn="0" w:firstRowLastColumn="0" w:lastRowFirstColumn="0" w:lastRowLastColumn="0"/>
            </w:pPr>
            <w:r>
              <w:t>1.2</w:t>
            </w:r>
          </w:p>
        </w:tc>
        <w:tc>
          <w:tcPr>
            <w:tcW w:w="4253" w:type="dxa"/>
          </w:tcPr>
          <w:p w14:paraId="24C46801" w14:textId="40415295" w:rsidR="00B04323" w:rsidRDefault="00B04323" w:rsidP="00B00542">
            <w:pPr>
              <w:cnfStyle w:val="000000100000" w:firstRow="0" w:lastRow="0" w:firstColumn="0" w:lastColumn="0" w:oddVBand="0" w:evenVBand="0" w:oddHBand="1" w:evenHBand="0" w:firstRowFirstColumn="0" w:firstRowLastColumn="0" w:lastRowFirstColumn="0" w:lastRowLastColumn="0"/>
            </w:pPr>
            <w:r>
              <w:t>Project Testing hinzugefügt</w:t>
            </w:r>
          </w:p>
        </w:tc>
        <w:tc>
          <w:tcPr>
            <w:tcW w:w="2693" w:type="dxa"/>
          </w:tcPr>
          <w:p w14:paraId="1DD6AF54" w14:textId="5A02A9AA" w:rsidR="00B04323" w:rsidRDefault="00B04323" w:rsidP="0039453E">
            <w:pPr>
              <w:cnfStyle w:val="000000100000" w:firstRow="0" w:lastRow="0" w:firstColumn="0" w:lastColumn="0" w:oddVBand="0" w:evenVBand="0" w:oddHBand="1" w:evenHBand="0" w:firstRowFirstColumn="0" w:firstRowLastColumn="0" w:lastRowFirstColumn="0" w:lastRowLastColumn="0"/>
            </w:pPr>
            <w:r>
              <w:t>dandreol</w:t>
            </w:r>
          </w:p>
        </w:tc>
      </w:tr>
      <w:tr w:rsidR="00ED41E6" w:rsidRPr="00C35BC8" w14:paraId="0C7BDF36"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5A6714" w14:textId="0DE27F35" w:rsidR="00ED41E6" w:rsidRDefault="00BA68B5" w:rsidP="00B00542">
            <w:r>
              <w:t>24</w:t>
            </w:r>
            <w:r w:rsidR="00ED41E6">
              <w:t>.</w:t>
            </w:r>
            <w:r>
              <w:t>0</w:t>
            </w:r>
            <w:r w:rsidR="00ED41E6">
              <w:t>4.2014</w:t>
            </w:r>
          </w:p>
        </w:tc>
        <w:tc>
          <w:tcPr>
            <w:tcW w:w="1134" w:type="dxa"/>
          </w:tcPr>
          <w:p w14:paraId="473140CF" w14:textId="5ECD6001" w:rsidR="00ED41E6" w:rsidRDefault="00ED41E6" w:rsidP="00B00542">
            <w:pPr>
              <w:cnfStyle w:val="000000010000" w:firstRow="0" w:lastRow="0" w:firstColumn="0" w:lastColumn="0" w:oddVBand="0" w:evenVBand="0" w:oddHBand="0" w:evenHBand="1" w:firstRowFirstColumn="0" w:firstRowLastColumn="0" w:lastRowFirstColumn="0" w:lastRowLastColumn="0"/>
            </w:pPr>
            <w:r>
              <w:t>1.3</w:t>
            </w:r>
          </w:p>
        </w:tc>
        <w:tc>
          <w:tcPr>
            <w:tcW w:w="4253" w:type="dxa"/>
          </w:tcPr>
          <w:p w14:paraId="4790172C" w14:textId="07E8E24E" w:rsidR="00ED41E6" w:rsidRDefault="00ED41E6" w:rsidP="00B00542">
            <w:pPr>
              <w:cnfStyle w:val="000000010000" w:firstRow="0" w:lastRow="0" w:firstColumn="0" w:lastColumn="0" w:oddVBand="0" w:evenVBand="0" w:oddHBand="0" w:evenHBand="1" w:firstRowFirstColumn="0" w:firstRowLastColumn="0" w:lastRowFirstColumn="0" w:lastRowLastColumn="0"/>
            </w:pPr>
            <w:r>
              <w:t>Edit/Delete Testmethoden hinzugefügt</w:t>
            </w:r>
          </w:p>
        </w:tc>
        <w:tc>
          <w:tcPr>
            <w:tcW w:w="2693" w:type="dxa"/>
          </w:tcPr>
          <w:p w14:paraId="7DD5C1E1" w14:textId="0C3E78F2" w:rsidR="00ED41E6" w:rsidRDefault="00ED41E6" w:rsidP="0039453E">
            <w:pPr>
              <w:cnfStyle w:val="000000010000" w:firstRow="0" w:lastRow="0" w:firstColumn="0" w:lastColumn="0" w:oddVBand="0" w:evenVBand="0" w:oddHBand="0" w:evenHBand="1" w:firstRowFirstColumn="0" w:firstRowLastColumn="0" w:lastRowFirstColumn="0" w:lastRowLastColumn="0"/>
            </w:pPr>
            <w:r>
              <w:t>rschiepe</w:t>
            </w:r>
          </w:p>
        </w:tc>
      </w:tr>
      <w:tr w:rsidR="005B5A3C" w:rsidRPr="00C35BC8" w14:paraId="5D08C71A"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203BF67" w14:textId="17731691" w:rsidR="005B5A3C" w:rsidRDefault="005B5A3C" w:rsidP="00B00542">
            <w:r>
              <w:t>01.05.204</w:t>
            </w:r>
          </w:p>
        </w:tc>
        <w:tc>
          <w:tcPr>
            <w:tcW w:w="1134" w:type="dxa"/>
          </w:tcPr>
          <w:p w14:paraId="14D2C91B" w14:textId="35356AF4" w:rsidR="005B5A3C" w:rsidRDefault="005B5A3C" w:rsidP="00B00542">
            <w:pPr>
              <w:cnfStyle w:val="000000100000" w:firstRow="0" w:lastRow="0" w:firstColumn="0" w:lastColumn="0" w:oddVBand="0" w:evenVBand="0" w:oddHBand="1" w:evenHBand="0" w:firstRowFirstColumn="0" w:firstRowLastColumn="0" w:lastRowFirstColumn="0" w:lastRowLastColumn="0"/>
            </w:pPr>
            <w:r>
              <w:t>1.4</w:t>
            </w:r>
          </w:p>
        </w:tc>
        <w:tc>
          <w:tcPr>
            <w:tcW w:w="4253" w:type="dxa"/>
          </w:tcPr>
          <w:p w14:paraId="7579DFDB" w14:textId="5D54E7E8" w:rsidR="005B5A3C" w:rsidRDefault="005B5A3C" w:rsidP="00B00542">
            <w:pPr>
              <w:cnfStyle w:val="000000100000" w:firstRow="0" w:lastRow="0" w:firstColumn="0" w:lastColumn="0" w:oddVBand="0" w:evenVBand="0" w:oddHBand="1" w:evenHBand="0" w:firstRowFirstColumn="0" w:firstRowLastColumn="0" w:lastRowFirstColumn="0" w:lastRowLastColumn="0"/>
            </w:pPr>
            <w:r>
              <w:t>Aktualisierung Screenshots</w:t>
            </w:r>
          </w:p>
        </w:tc>
        <w:tc>
          <w:tcPr>
            <w:tcW w:w="2693" w:type="dxa"/>
          </w:tcPr>
          <w:p w14:paraId="5F8DC699" w14:textId="0366D33E" w:rsidR="005B5A3C" w:rsidRDefault="004B2015" w:rsidP="0039453E">
            <w:pPr>
              <w:cnfStyle w:val="000000100000" w:firstRow="0" w:lastRow="0" w:firstColumn="0" w:lastColumn="0" w:oddVBand="0" w:evenVBand="0" w:oddHBand="1" w:evenHBand="0" w:firstRowFirstColumn="0" w:firstRowLastColumn="0" w:lastRowFirstColumn="0" w:lastRowLastColumn="0"/>
            </w:pPr>
            <w:r>
              <w:t>R</w:t>
            </w:r>
            <w:r w:rsidR="005B5A3C">
              <w:t>schiepe</w:t>
            </w:r>
          </w:p>
        </w:tc>
      </w:tr>
      <w:tr w:rsidR="004B2015" w:rsidRPr="00C35BC8" w14:paraId="7F78A35A"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4E510B" w14:textId="3BDF07FC" w:rsidR="004B2015" w:rsidRDefault="004B2015" w:rsidP="00B00542">
            <w:r>
              <w:t>01.05.2014</w:t>
            </w:r>
          </w:p>
        </w:tc>
        <w:tc>
          <w:tcPr>
            <w:tcW w:w="1134" w:type="dxa"/>
          </w:tcPr>
          <w:p w14:paraId="0988074A" w14:textId="764232DF" w:rsidR="004B2015" w:rsidRDefault="004B2015" w:rsidP="00B00542">
            <w:pPr>
              <w:cnfStyle w:val="000000010000" w:firstRow="0" w:lastRow="0" w:firstColumn="0" w:lastColumn="0" w:oddVBand="0" w:evenVBand="0" w:oddHBand="0" w:evenHBand="1" w:firstRowFirstColumn="0" w:firstRowLastColumn="0" w:lastRowFirstColumn="0" w:lastRowLastColumn="0"/>
            </w:pPr>
            <w:r>
              <w:t>1.5</w:t>
            </w:r>
          </w:p>
        </w:tc>
        <w:tc>
          <w:tcPr>
            <w:tcW w:w="4253" w:type="dxa"/>
          </w:tcPr>
          <w:p w14:paraId="428C51C3" w14:textId="64A69D87" w:rsidR="004B2015" w:rsidRDefault="004B2015" w:rsidP="00B00542">
            <w:pPr>
              <w:cnfStyle w:val="000000010000" w:firstRow="0" w:lastRow="0" w:firstColumn="0" w:lastColumn="0" w:oddVBand="0" w:evenVBand="0" w:oddHBand="0" w:evenHBand="1" w:firstRowFirstColumn="0" w:firstRowLastColumn="0" w:lastRowFirstColumn="0" w:lastRowLastColumn="0"/>
            </w:pPr>
            <w:r>
              <w:t>AccountTests hinzugefügt</w:t>
            </w:r>
          </w:p>
        </w:tc>
        <w:tc>
          <w:tcPr>
            <w:tcW w:w="2693" w:type="dxa"/>
          </w:tcPr>
          <w:p w14:paraId="1C29824E" w14:textId="16AE9A69" w:rsidR="004B2015" w:rsidRDefault="00F13998" w:rsidP="00F13998">
            <w:pPr>
              <w:cnfStyle w:val="000000010000" w:firstRow="0" w:lastRow="0" w:firstColumn="0" w:lastColumn="0" w:oddVBand="0" w:evenVBand="0" w:oddHBand="0" w:evenHBand="1" w:firstRowFirstColumn="0" w:firstRowLastColumn="0" w:lastRowFirstColumn="0" w:lastRowLastColumn="0"/>
            </w:pPr>
            <w:r>
              <w:t>t</w:t>
            </w:r>
            <w:r w:rsidR="004B2015">
              <w:t>zahner</w:t>
            </w:r>
          </w:p>
        </w:tc>
      </w:tr>
      <w:tr w:rsidR="00F13998" w:rsidRPr="00C35BC8" w14:paraId="5DCEE568"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3F2D5D" w14:textId="0BB7F1C3" w:rsidR="00F13998" w:rsidRDefault="00F13998" w:rsidP="00B00542">
            <w:r>
              <w:t>06.05.2014</w:t>
            </w:r>
          </w:p>
        </w:tc>
        <w:tc>
          <w:tcPr>
            <w:tcW w:w="1134" w:type="dxa"/>
          </w:tcPr>
          <w:p w14:paraId="0EBC09C0" w14:textId="3982536F" w:rsidR="00F13998" w:rsidRDefault="00F13998" w:rsidP="00B00542">
            <w:pPr>
              <w:cnfStyle w:val="000000100000" w:firstRow="0" w:lastRow="0" w:firstColumn="0" w:lastColumn="0" w:oddVBand="0" w:evenVBand="0" w:oddHBand="1" w:evenHBand="0" w:firstRowFirstColumn="0" w:firstRowLastColumn="0" w:lastRowFirstColumn="0" w:lastRowLastColumn="0"/>
            </w:pPr>
            <w:r>
              <w:t>1.6</w:t>
            </w:r>
          </w:p>
        </w:tc>
        <w:tc>
          <w:tcPr>
            <w:tcW w:w="4253" w:type="dxa"/>
          </w:tcPr>
          <w:p w14:paraId="5ECED0BB" w14:textId="42C36AAA" w:rsidR="00F13998" w:rsidRDefault="0086737A" w:rsidP="00B00542">
            <w:pPr>
              <w:cnfStyle w:val="000000100000" w:firstRow="0" w:lastRow="0" w:firstColumn="0" w:lastColumn="0" w:oddVBand="0" w:evenVBand="0" w:oddHBand="1" w:evenHBand="0" w:firstRowFirstColumn="0" w:firstRowLastColumn="0" w:lastRowFirstColumn="0" w:lastRowLastColumn="0"/>
            </w:pPr>
            <w:r>
              <w:t xml:space="preserve">Testphase 3, </w:t>
            </w:r>
            <w:r w:rsidR="00F13998">
              <w:t>ProjectTests erweitert</w:t>
            </w:r>
          </w:p>
        </w:tc>
        <w:tc>
          <w:tcPr>
            <w:tcW w:w="2693" w:type="dxa"/>
          </w:tcPr>
          <w:p w14:paraId="3F2A88CD" w14:textId="35C137D7" w:rsidR="00F13998" w:rsidRDefault="00F13998" w:rsidP="0039453E">
            <w:pPr>
              <w:cnfStyle w:val="000000100000" w:firstRow="0" w:lastRow="0" w:firstColumn="0" w:lastColumn="0" w:oddVBand="0" w:evenVBand="0" w:oddHBand="1" w:evenHBand="0" w:firstRowFirstColumn="0" w:firstRowLastColumn="0" w:lastRowFirstColumn="0" w:lastRowLastColumn="0"/>
            </w:pPr>
            <w:r>
              <w:t>dandreol</w:t>
            </w:r>
          </w:p>
        </w:tc>
      </w:tr>
      <w:tr w:rsidR="008F0DE4" w:rsidRPr="00C35BC8" w14:paraId="0662592C"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3CAE174" w14:textId="06039E97" w:rsidR="008F0DE4" w:rsidRDefault="008F0DE4" w:rsidP="00B00542">
            <w:r>
              <w:t>15.05.2014</w:t>
            </w:r>
          </w:p>
        </w:tc>
        <w:tc>
          <w:tcPr>
            <w:tcW w:w="1134" w:type="dxa"/>
          </w:tcPr>
          <w:p w14:paraId="793813CD" w14:textId="53E7C3C5" w:rsidR="008F0DE4" w:rsidRDefault="008F0DE4" w:rsidP="00B00542">
            <w:pPr>
              <w:cnfStyle w:val="000000010000" w:firstRow="0" w:lastRow="0" w:firstColumn="0" w:lastColumn="0" w:oddVBand="0" w:evenVBand="0" w:oddHBand="0" w:evenHBand="1" w:firstRowFirstColumn="0" w:firstRowLastColumn="0" w:lastRowFirstColumn="0" w:lastRowLastColumn="0"/>
            </w:pPr>
            <w:r>
              <w:t>1.7</w:t>
            </w:r>
          </w:p>
        </w:tc>
        <w:tc>
          <w:tcPr>
            <w:tcW w:w="4253" w:type="dxa"/>
          </w:tcPr>
          <w:p w14:paraId="775C988E" w14:textId="7D4E5041" w:rsidR="008F0DE4" w:rsidRDefault="008F0DE4" w:rsidP="00B00542">
            <w:pPr>
              <w:cnfStyle w:val="000000010000" w:firstRow="0" w:lastRow="0" w:firstColumn="0" w:lastColumn="0" w:oddVBand="0" w:evenVBand="0" w:oddHBand="0" w:evenHBand="1" w:firstRowFirstColumn="0" w:firstRowLastColumn="0" w:lastRowFirstColumn="0" w:lastRowLastColumn="0"/>
            </w:pPr>
            <w:r>
              <w:t>Tesphase 4 durchgeführt</w:t>
            </w:r>
          </w:p>
        </w:tc>
        <w:tc>
          <w:tcPr>
            <w:tcW w:w="2693" w:type="dxa"/>
          </w:tcPr>
          <w:p w14:paraId="36556DCE" w14:textId="4069B8D6" w:rsidR="008F0DE4" w:rsidRDefault="008F0DE4" w:rsidP="0039453E">
            <w:pPr>
              <w:cnfStyle w:val="000000010000" w:firstRow="0" w:lastRow="0" w:firstColumn="0" w:lastColumn="0" w:oddVBand="0" w:evenVBand="0" w:oddHBand="0" w:evenHBand="1" w:firstRowFirstColumn="0" w:firstRowLastColumn="0" w:lastRowFirstColumn="0" w:lastRowLastColumn="0"/>
            </w:pPr>
            <w:r>
              <w:t>rschiepe</w:t>
            </w:r>
          </w:p>
        </w:tc>
      </w:tr>
    </w:tbl>
    <w:p w14:paraId="296AE3BF" w14:textId="77777777" w:rsidR="00C35BC8" w:rsidRPr="00C35BC8" w:rsidRDefault="00C35BC8" w:rsidP="00B00542">
      <w:r w:rsidRPr="00C35BC8">
        <w:br w:type="page"/>
      </w:r>
    </w:p>
    <w:p w14:paraId="296AE3C0" w14:textId="77777777" w:rsidR="00C35BC8" w:rsidRPr="00C35BC8" w:rsidRDefault="00C35BC8" w:rsidP="00B00542">
      <w:pPr>
        <w:pStyle w:val="Heading1"/>
        <w:numPr>
          <w:ilvl w:val="0"/>
          <w:numId w:val="0"/>
        </w:numPr>
      </w:pPr>
      <w:bookmarkStart w:id="2" w:name="_Toc388970541"/>
      <w:r w:rsidRPr="00C35BC8">
        <w:lastRenderedPageBreak/>
        <w:t>Inhalt</w:t>
      </w:r>
      <w:bookmarkEnd w:id="2"/>
    </w:p>
    <w:p w14:paraId="296AE3C1" w14:textId="77777777" w:rsidR="00C35BC8" w:rsidRPr="00C35BC8" w:rsidRDefault="00C35BC8" w:rsidP="00B00542"/>
    <w:sdt>
      <w:sdtPr>
        <w:id w:val="7748214"/>
        <w:docPartObj>
          <w:docPartGallery w:val="Table of Contents"/>
          <w:docPartUnique/>
        </w:docPartObj>
      </w:sdtPr>
      <w:sdtEndPr>
        <w:rPr>
          <w:lang w:val="de-DE"/>
        </w:rPr>
      </w:sdtEndPr>
      <w:sdtContent>
        <w:p w14:paraId="6B3F8590" w14:textId="77777777" w:rsidR="002A4921"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70540" w:history="1">
            <w:r w:rsidR="002A4921" w:rsidRPr="00EB58F9">
              <w:rPr>
                <w:rStyle w:val="Hyperlink"/>
                <w:noProof/>
              </w:rPr>
              <w:t>Änderungsgeschichte</w:t>
            </w:r>
            <w:r w:rsidR="002A4921">
              <w:rPr>
                <w:noProof/>
                <w:webHidden/>
              </w:rPr>
              <w:tab/>
            </w:r>
            <w:r w:rsidR="002A4921">
              <w:rPr>
                <w:noProof/>
                <w:webHidden/>
              </w:rPr>
              <w:fldChar w:fldCharType="begin"/>
            </w:r>
            <w:r w:rsidR="002A4921">
              <w:rPr>
                <w:noProof/>
                <w:webHidden/>
              </w:rPr>
              <w:instrText xml:space="preserve"> PAGEREF _Toc388970540 \h </w:instrText>
            </w:r>
            <w:r w:rsidR="002A4921">
              <w:rPr>
                <w:noProof/>
                <w:webHidden/>
              </w:rPr>
            </w:r>
            <w:r w:rsidR="002A4921">
              <w:rPr>
                <w:noProof/>
                <w:webHidden/>
              </w:rPr>
              <w:fldChar w:fldCharType="separate"/>
            </w:r>
            <w:r w:rsidR="002A4921">
              <w:rPr>
                <w:noProof/>
                <w:webHidden/>
              </w:rPr>
              <w:t>2</w:t>
            </w:r>
            <w:r w:rsidR="002A4921">
              <w:rPr>
                <w:noProof/>
                <w:webHidden/>
              </w:rPr>
              <w:fldChar w:fldCharType="end"/>
            </w:r>
          </w:hyperlink>
        </w:p>
        <w:p w14:paraId="7EF3C584" w14:textId="77777777" w:rsidR="002A4921" w:rsidRDefault="002A4921">
          <w:pPr>
            <w:pStyle w:val="TOC1"/>
            <w:rPr>
              <w:rFonts w:eastAsiaTheme="minorEastAsia" w:cstheme="minorBidi"/>
              <w:noProof/>
              <w:lang w:eastAsia="de-CH"/>
            </w:rPr>
          </w:pPr>
          <w:hyperlink w:anchor="_Toc388970541" w:history="1">
            <w:r w:rsidRPr="00EB58F9">
              <w:rPr>
                <w:rStyle w:val="Hyperlink"/>
                <w:noProof/>
              </w:rPr>
              <w:t>Inhalt</w:t>
            </w:r>
            <w:r>
              <w:rPr>
                <w:noProof/>
                <w:webHidden/>
              </w:rPr>
              <w:tab/>
            </w:r>
            <w:r>
              <w:rPr>
                <w:noProof/>
                <w:webHidden/>
              </w:rPr>
              <w:fldChar w:fldCharType="begin"/>
            </w:r>
            <w:r>
              <w:rPr>
                <w:noProof/>
                <w:webHidden/>
              </w:rPr>
              <w:instrText xml:space="preserve"> PAGEREF _Toc388970541 \h </w:instrText>
            </w:r>
            <w:r>
              <w:rPr>
                <w:noProof/>
                <w:webHidden/>
              </w:rPr>
            </w:r>
            <w:r>
              <w:rPr>
                <w:noProof/>
                <w:webHidden/>
              </w:rPr>
              <w:fldChar w:fldCharType="separate"/>
            </w:r>
            <w:r>
              <w:rPr>
                <w:noProof/>
                <w:webHidden/>
              </w:rPr>
              <w:t>3</w:t>
            </w:r>
            <w:r>
              <w:rPr>
                <w:noProof/>
                <w:webHidden/>
              </w:rPr>
              <w:fldChar w:fldCharType="end"/>
            </w:r>
          </w:hyperlink>
        </w:p>
        <w:p w14:paraId="68ED61D8" w14:textId="77777777" w:rsidR="002A4921" w:rsidRDefault="002A4921">
          <w:pPr>
            <w:pStyle w:val="TOC1"/>
            <w:rPr>
              <w:rFonts w:eastAsiaTheme="minorEastAsia" w:cstheme="minorBidi"/>
              <w:noProof/>
              <w:lang w:eastAsia="de-CH"/>
            </w:rPr>
          </w:pPr>
          <w:hyperlink w:anchor="_Toc388970542" w:history="1">
            <w:r w:rsidRPr="00EB58F9">
              <w:rPr>
                <w:rStyle w:val="Hyperlink"/>
                <w:noProof/>
              </w:rPr>
              <w:t>1. Testing Milestones</w:t>
            </w:r>
            <w:r>
              <w:rPr>
                <w:noProof/>
                <w:webHidden/>
              </w:rPr>
              <w:tab/>
            </w:r>
            <w:r>
              <w:rPr>
                <w:noProof/>
                <w:webHidden/>
              </w:rPr>
              <w:fldChar w:fldCharType="begin"/>
            </w:r>
            <w:r>
              <w:rPr>
                <w:noProof/>
                <w:webHidden/>
              </w:rPr>
              <w:instrText xml:space="preserve"> PAGEREF _Toc388970542 \h </w:instrText>
            </w:r>
            <w:r>
              <w:rPr>
                <w:noProof/>
                <w:webHidden/>
              </w:rPr>
            </w:r>
            <w:r>
              <w:rPr>
                <w:noProof/>
                <w:webHidden/>
              </w:rPr>
              <w:fldChar w:fldCharType="separate"/>
            </w:r>
            <w:r>
              <w:rPr>
                <w:noProof/>
                <w:webHidden/>
              </w:rPr>
              <w:t>4</w:t>
            </w:r>
            <w:r>
              <w:rPr>
                <w:noProof/>
                <w:webHidden/>
              </w:rPr>
              <w:fldChar w:fldCharType="end"/>
            </w:r>
          </w:hyperlink>
        </w:p>
        <w:p w14:paraId="75CF9646" w14:textId="77777777" w:rsidR="002A4921" w:rsidRDefault="002A4921">
          <w:pPr>
            <w:pStyle w:val="TOC2"/>
            <w:tabs>
              <w:tab w:val="right" w:leader="dot" w:pos="9062"/>
            </w:tabs>
            <w:rPr>
              <w:rFonts w:eastAsiaTheme="minorEastAsia" w:cstheme="minorBidi"/>
              <w:noProof/>
              <w:lang w:eastAsia="de-CH"/>
            </w:rPr>
          </w:pPr>
          <w:hyperlink w:anchor="_Toc388970543" w:history="1">
            <w:r w:rsidRPr="00EB58F9">
              <w:rPr>
                <w:rStyle w:val="Hyperlink"/>
                <w:noProof/>
              </w:rPr>
              <w:t>1.1 Strategie, Grobe Zielsetzung</w:t>
            </w:r>
            <w:r>
              <w:rPr>
                <w:noProof/>
                <w:webHidden/>
              </w:rPr>
              <w:tab/>
            </w:r>
            <w:r>
              <w:rPr>
                <w:noProof/>
                <w:webHidden/>
              </w:rPr>
              <w:fldChar w:fldCharType="begin"/>
            </w:r>
            <w:r>
              <w:rPr>
                <w:noProof/>
                <w:webHidden/>
              </w:rPr>
              <w:instrText xml:space="preserve"> PAGEREF _Toc388970543 \h </w:instrText>
            </w:r>
            <w:r>
              <w:rPr>
                <w:noProof/>
                <w:webHidden/>
              </w:rPr>
            </w:r>
            <w:r>
              <w:rPr>
                <w:noProof/>
                <w:webHidden/>
              </w:rPr>
              <w:fldChar w:fldCharType="separate"/>
            </w:r>
            <w:r>
              <w:rPr>
                <w:noProof/>
                <w:webHidden/>
              </w:rPr>
              <w:t>4</w:t>
            </w:r>
            <w:r>
              <w:rPr>
                <w:noProof/>
                <w:webHidden/>
              </w:rPr>
              <w:fldChar w:fldCharType="end"/>
            </w:r>
          </w:hyperlink>
        </w:p>
        <w:p w14:paraId="37C4F078" w14:textId="77777777" w:rsidR="002A4921" w:rsidRDefault="002A4921">
          <w:pPr>
            <w:pStyle w:val="TOC1"/>
            <w:rPr>
              <w:rFonts w:eastAsiaTheme="minorEastAsia" w:cstheme="minorBidi"/>
              <w:noProof/>
              <w:lang w:eastAsia="de-CH"/>
            </w:rPr>
          </w:pPr>
          <w:hyperlink w:anchor="_Toc388970544" w:history="1">
            <w:r w:rsidRPr="00EB58F9">
              <w:rPr>
                <w:rStyle w:val="Hyperlink"/>
                <w:noProof/>
              </w:rPr>
              <w:t>2. Testphase 1</w:t>
            </w:r>
            <w:r>
              <w:rPr>
                <w:noProof/>
                <w:webHidden/>
              </w:rPr>
              <w:tab/>
            </w:r>
            <w:r>
              <w:rPr>
                <w:noProof/>
                <w:webHidden/>
              </w:rPr>
              <w:fldChar w:fldCharType="begin"/>
            </w:r>
            <w:r>
              <w:rPr>
                <w:noProof/>
                <w:webHidden/>
              </w:rPr>
              <w:instrText xml:space="preserve"> PAGEREF _Toc388970544 \h </w:instrText>
            </w:r>
            <w:r>
              <w:rPr>
                <w:noProof/>
                <w:webHidden/>
              </w:rPr>
            </w:r>
            <w:r>
              <w:rPr>
                <w:noProof/>
                <w:webHidden/>
              </w:rPr>
              <w:fldChar w:fldCharType="separate"/>
            </w:r>
            <w:r>
              <w:rPr>
                <w:noProof/>
                <w:webHidden/>
              </w:rPr>
              <w:t>5</w:t>
            </w:r>
            <w:r>
              <w:rPr>
                <w:noProof/>
                <w:webHidden/>
              </w:rPr>
              <w:fldChar w:fldCharType="end"/>
            </w:r>
          </w:hyperlink>
        </w:p>
        <w:p w14:paraId="1949FAF2" w14:textId="77777777" w:rsidR="002A4921" w:rsidRDefault="002A4921">
          <w:pPr>
            <w:pStyle w:val="TOC2"/>
            <w:tabs>
              <w:tab w:val="right" w:leader="dot" w:pos="9062"/>
            </w:tabs>
            <w:rPr>
              <w:rFonts w:eastAsiaTheme="minorEastAsia" w:cstheme="minorBidi"/>
              <w:noProof/>
              <w:lang w:eastAsia="de-CH"/>
            </w:rPr>
          </w:pPr>
          <w:hyperlink w:anchor="_Toc388970545" w:history="1">
            <w:r w:rsidRPr="00EB58F9">
              <w:rPr>
                <w:rStyle w:val="Hyperlink"/>
                <w:noProof/>
              </w:rPr>
              <w:t>2.1 Unit Tests</w:t>
            </w:r>
            <w:r>
              <w:rPr>
                <w:noProof/>
                <w:webHidden/>
              </w:rPr>
              <w:tab/>
            </w:r>
            <w:r>
              <w:rPr>
                <w:noProof/>
                <w:webHidden/>
              </w:rPr>
              <w:fldChar w:fldCharType="begin"/>
            </w:r>
            <w:r>
              <w:rPr>
                <w:noProof/>
                <w:webHidden/>
              </w:rPr>
              <w:instrText xml:space="preserve"> PAGEREF _Toc388970545 \h </w:instrText>
            </w:r>
            <w:r>
              <w:rPr>
                <w:noProof/>
                <w:webHidden/>
              </w:rPr>
            </w:r>
            <w:r>
              <w:rPr>
                <w:noProof/>
                <w:webHidden/>
              </w:rPr>
              <w:fldChar w:fldCharType="separate"/>
            </w:r>
            <w:r>
              <w:rPr>
                <w:noProof/>
                <w:webHidden/>
              </w:rPr>
              <w:t>5</w:t>
            </w:r>
            <w:r>
              <w:rPr>
                <w:noProof/>
                <w:webHidden/>
              </w:rPr>
              <w:fldChar w:fldCharType="end"/>
            </w:r>
          </w:hyperlink>
        </w:p>
        <w:p w14:paraId="462CD71A" w14:textId="77777777" w:rsidR="002A4921" w:rsidRDefault="002A4921">
          <w:pPr>
            <w:pStyle w:val="TOC3"/>
            <w:tabs>
              <w:tab w:val="right" w:leader="dot" w:pos="9062"/>
            </w:tabs>
            <w:rPr>
              <w:rFonts w:eastAsiaTheme="minorEastAsia" w:cstheme="minorBidi"/>
              <w:noProof/>
              <w:lang w:eastAsia="de-CH"/>
            </w:rPr>
          </w:pPr>
          <w:hyperlink w:anchor="_Toc388970546" w:history="1">
            <w:r w:rsidRPr="00EB58F9">
              <w:rPr>
                <w:rStyle w:val="Hyperlink"/>
                <w:noProof/>
              </w:rPr>
              <w:t>2.1.1 Neue Unit Tests</w:t>
            </w:r>
            <w:r>
              <w:rPr>
                <w:noProof/>
                <w:webHidden/>
              </w:rPr>
              <w:tab/>
            </w:r>
            <w:r>
              <w:rPr>
                <w:noProof/>
                <w:webHidden/>
              </w:rPr>
              <w:fldChar w:fldCharType="begin"/>
            </w:r>
            <w:r>
              <w:rPr>
                <w:noProof/>
                <w:webHidden/>
              </w:rPr>
              <w:instrText xml:space="preserve"> PAGEREF _Toc388970546 \h </w:instrText>
            </w:r>
            <w:r>
              <w:rPr>
                <w:noProof/>
                <w:webHidden/>
              </w:rPr>
            </w:r>
            <w:r>
              <w:rPr>
                <w:noProof/>
                <w:webHidden/>
              </w:rPr>
              <w:fldChar w:fldCharType="separate"/>
            </w:r>
            <w:r>
              <w:rPr>
                <w:noProof/>
                <w:webHidden/>
              </w:rPr>
              <w:t>5</w:t>
            </w:r>
            <w:r>
              <w:rPr>
                <w:noProof/>
                <w:webHidden/>
              </w:rPr>
              <w:fldChar w:fldCharType="end"/>
            </w:r>
          </w:hyperlink>
        </w:p>
        <w:p w14:paraId="4144DB55" w14:textId="77777777" w:rsidR="002A4921" w:rsidRDefault="002A4921">
          <w:pPr>
            <w:pStyle w:val="TOC3"/>
            <w:tabs>
              <w:tab w:val="right" w:leader="dot" w:pos="9062"/>
            </w:tabs>
            <w:rPr>
              <w:rFonts w:eastAsiaTheme="minorEastAsia" w:cstheme="minorBidi"/>
              <w:noProof/>
              <w:lang w:eastAsia="de-CH"/>
            </w:rPr>
          </w:pPr>
          <w:hyperlink w:anchor="_Toc388970547" w:history="1">
            <w:r w:rsidRPr="00EB58F9">
              <w:rPr>
                <w:rStyle w:val="Hyperlink"/>
                <w:noProof/>
              </w:rPr>
              <w:t>2.1.2 Testergebnisse</w:t>
            </w:r>
            <w:r>
              <w:rPr>
                <w:noProof/>
                <w:webHidden/>
              </w:rPr>
              <w:tab/>
            </w:r>
            <w:r>
              <w:rPr>
                <w:noProof/>
                <w:webHidden/>
              </w:rPr>
              <w:fldChar w:fldCharType="begin"/>
            </w:r>
            <w:r>
              <w:rPr>
                <w:noProof/>
                <w:webHidden/>
              </w:rPr>
              <w:instrText xml:space="preserve"> PAGEREF _Toc388970547 \h </w:instrText>
            </w:r>
            <w:r>
              <w:rPr>
                <w:noProof/>
                <w:webHidden/>
              </w:rPr>
            </w:r>
            <w:r>
              <w:rPr>
                <w:noProof/>
                <w:webHidden/>
              </w:rPr>
              <w:fldChar w:fldCharType="separate"/>
            </w:r>
            <w:r>
              <w:rPr>
                <w:noProof/>
                <w:webHidden/>
              </w:rPr>
              <w:t>5</w:t>
            </w:r>
            <w:r>
              <w:rPr>
                <w:noProof/>
                <w:webHidden/>
              </w:rPr>
              <w:fldChar w:fldCharType="end"/>
            </w:r>
          </w:hyperlink>
        </w:p>
        <w:p w14:paraId="099F3262" w14:textId="77777777" w:rsidR="002A4921" w:rsidRDefault="002A4921">
          <w:pPr>
            <w:pStyle w:val="TOC3"/>
            <w:tabs>
              <w:tab w:val="right" w:leader="dot" w:pos="9062"/>
            </w:tabs>
            <w:rPr>
              <w:rFonts w:eastAsiaTheme="minorEastAsia" w:cstheme="minorBidi"/>
              <w:noProof/>
              <w:lang w:eastAsia="de-CH"/>
            </w:rPr>
          </w:pPr>
          <w:hyperlink w:anchor="_Toc388970548" w:history="1">
            <w:r w:rsidRPr="00EB58F9">
              <w:rPr>
                <w:rStyle w:val="Hyperlink"/>
                <w:noProof/>
              </w:rPr>
              <w:t>2.1.3 Code Coverage</w:t>
            </w:r>
            <w:r>
              <w:rPr>
                <w:noProof/>
                <w:webHidden/>
              </w:rPr>
              <w:tab/>
            </w:r>
            <w:r>
              <w:rPr>
                <w:noProof/>
                <w:webHidden/>
              </w:rPr>
              <w:fldChar w:fldCharType="begin"/>
            </w:r>
            <w:r>
              <w:rPr>
                <w:noProof/>
                <w:webHidden/>
              </w:rPr>
              <w:instrText xml:space="preserve"> PAGEREF _Toc388970548 \h </w:instrText>
            </w:r>
            <w:r>
              <w:rPr>
                <w:noProof/>
                <w:webHidden/>
              </w:rPr>
            </w:r>
            <w:r>
              <w:rPr>
                <w:noProof/>
                <w:webHidden/>
              </w:rPr>
              <w:fldChar w:fldCharType="separate"/>
            </w:r>
            <w:r>
              <w:rPr>
                <w:noProof/>
                <w:webHidden/>
              </w:rPr>
              <w:t>6</w:t>
            </w:r>
            <w:r>
              <w:rPr>
                <w:noProof/>
                <w:webHidden/>
              </w:rPr>
              <w:fldChar w:fldCharType="end"/>
            </w:r>
          </w:hyperlink>
        </w:p>
        <w:p w14:paraId="3B5C9FA9" w14:textId="77777777" w:rsidR="002A4921" w:rsidRDefault="002A4921">
          <w:pPr>
            <w:pStyle w:val="TOC2"/>
            <w:tabs>
              <w:tab w:val="right" w:leader="dot" w:pos="9062"/>
            </w:tabs>
            <w:rPr>
              <w:rFonts w:eastAsiaTheme="minorEastAsia" w:cstheme="minorBidi"/>
              <w:noProof/>
              <w:lang w:eastAsia="de-CH"/>
            </w:rPr>
          </w:pPr>
          <w:hyperlink w:anchor="_Toc388970549" w:history="1">
            <w:r w:rsidRPr="00EB58F9">
              <w:rPr>
                <w:rStyle w:val="Hyperlink"/>
                <w:noProof/>
              </w:rPr>
              <w:t>2.2 Protokoll Systemtests</w:t>
            </w:r>
            <w:r>
              <w:rPr>
                <w:noProof/>
                <w:webHidden/>
              </w:rPr>
              <w:tab/>
            </w:r>
            <w:r>
              <w:rPr>
                <w:noProof/>
                <w:webHidden/>
              </w:rPr>
              <w:fldChar w:fldCharType="begin"/>
            </w:r>
            <w:r>
              <w:rPr>
                <w:noProof/>
                <w:webHidden/>
              </w:rPr>
              <w:instrText xml:space="preserve"> PAGEREF _Toc388970549 \h </w:instrText>
            </w:r>
            <w:r>
              <w:rPr>
                <w:noProof/>
                <w:webHidden/>
              </w:rPr>
            </w:r>
            <w:r>
              <w:rPr>
                <w:noProof/>
                <w:webHidden/>
              </w:rPr>
              <w:fldChar w:fldCharType="separate"/>
            </w:r>
            <w:r>
              <w:rPr>
                <w:noProof/>
                <w:webHidden/>
              </w:rPr>
              <w:t>6</w:t>
            </w:r>
            <w:r>
              <w:rPr>
                <w:noProof/>
                <w:webHidden/>
              </w:rPr>
              <w:fldChar w:fldCharType="end"/>
            </w:r>
          </w:hyperlink>
        </w:p>
        <w:p w14:paraId="6B65E9DD" w14:textId="77777777" w:rsidR="002A4921" w:rsidRDefault="002A4921">
          <w:pPr>
            <w:pStyle w:val="TOC1"/>
            <w:rPr>
              <w:rFonts w:eastAsiaTheme="minorEastAsia" w:cstheme="minorBidi"/>
              <w:noProof/>
              <w:lang w:eastAsia="de-CH"/>
            </w:rPr>
          </w:pPr>
          <w:hyperlink w:anchor="_Toc388970550" w:history="1">
            <w:r w:rsidRPr="00EB58F9">
              <w:rPr>
                <w:rStyle w:val="Hyperlink"/>
                <w:noProof/>
              </w:rPr>
              <w:t>3. Testphase 2</w:t>
            </w:r>
            <w:r>
              <w:rPr>
                <w:noProof/>
                <w:webHidden/>
              </w:rPr>
              <w:tab/>
            </w:r>
            <w:r>
              <w:rPr>
                <w:noProof/>
                <w:webHidden/>
              </w:rPr>
              <w:fldChar w:fldCharType="begin"/>
            </w:r>
            <w:r>
              <w:rPr>
                <w:noProof/>
                <w:webHidden/>
              </w:rPr>
              <w:instrText xml:space="preserve"> PAGEREF _Toc388970550 \h </w:instrText>
            </w:r>
            <w:r>
              <w:rPr>
                <w:noProof/>
                <w:webHidden/>
              </w:rPr>
            </w:r>
            <w:r>
              <w:rPr>
                <w:noProof/>
                <w:webHidden/>
              </w:rPr>
              <w:fldChar w:fldCharType="separate"/>
            </w:r>
            <w:r>
              <w:rPr>
                <w:noProof/>
                <w:webHidden/>
              </w:rPr>
              <w:t>7</w:t>
            </w:r>
            <w:r>
              <w:rPr>
                <w:noProof/>
                <w:webHidden/>
              </w:rPr>
              <w:fldChar w:fldCharType="end"/>
            </w:r>
          </w:hyperlink>
        </w:p>
        <w:p w14:paraId="3FC9AA76" w14:textId="77777777" w:rsidR="002A4921" w:rsidRDefault="002A4921">
          <w:pPr>
            <w:pStyle w:val="TOC2"/>
            <w:tabs>
              <w:tab w:val="right" w:leader="dot" w:pos="9062"/>
            </w:tabs>
            <w:rPr>
              <w:rFonts w:eastAsiaTheme="minorEastAsia" w:cstheme="minorBidi"/>
              <w:noProof/>
              <w:lang w:eastAsia="de-CH"/>
            </w:rPr>
          </w:pPr>
          <w:hyperlink w:anchor="_Toc388970551" w:history="1">
            <w:r w:rsidRPr="00EB58F9">
              <w:rPr>
                <w:rStyle w:val="Hyperlink"/>
                <w:noProof/>
              </w:rPr>
              <w:t>3.1 Unit Tests</w:t>
            </w:r>
            <w:r>
              <w:rPr>
                <w:noProof/>
                <w:webHidden/>
              </w:rPr>
              <w:tab/>
            </w:r>
            <w:r>
              <w:rPr>
                <w:noProof/>
                <w:webHidden/>
              </w:rPr>
              <w:fldChar w:fldCharType="begin"/>
            </w:r>
            <w:r>
              <w:rPr>
                <w:noProof/>
                <w:webHidden/>
              </w:rPr>
              <w:instrText xml:space="preserve"> PAGEREF _Toc388970551 \h </w:instrText>
            </w:r>
            <w:r>
              <w:rPr>
                <w:noProof/>
                <w:webHidden/>
              </w:rPr>
            </w:r>
            <w:r>
              <w:rPr>
                <w:noProof/>
                <w:webHidden/>
              </w:rPr>
              <w:fldChar w:fldCharType="separate"/>
            </w:r>
            <w:r>
              <w:rPr>
                <w:noProof/>
                <w:webHidden/>
              </w:rPr>
              <w:t>7</w:t>
            </w:r>
            <w:r>
              <w:rPr>
                <w:noProof/>
                <w:webHidden/>
              </w:rPr>
              <w:fldChar w:fldCharType="end"/>
            </w:r>
          </w:hyperlink>
        </w:p>
        <w:p w14:paraId="369D4F5A" w14:textId="77777777" w:rsidR="002A4921" w:rsidRDefault="002A4921">
          <w:pPr>
            <w:pStyle w:val="TOC3"/>
            <w:tabs>
              <w:tab w:val="right" w:leader="dot" w:pos="9062"/>
            </w:tabs>
            <w:rPr>
              <w:rFonts w:eastAsiaTheme="minorEastAsia" w:cstheme="minorBidi"/>
              <w:noProof/>
              <w:lang w:eastAsia="de-CH"/>
            </w:rPr>
          </w:pPr>
          <w:hyperlink w:anchor="_Toc388970552" w:history="1">
            <w:r w:rsidRPr="00EB58F9">
              <w:rPr>
                <w:rStyle w:val="Hyperlink"/>
                <w:noProof/>
              </w:rPr>
              <w:t>3.1.1 Neue Unit Tests</w:t>
            </w:r>
            <w:r>
              <w:rPr>
                <w:noProof/>
                <w:webHidden/>
              </w:rPr>
              <w:tab/>
            </w:r>
            <w:r>
              <w:rPr>
                <w:noProof/>
                <w:webHidden/>
              </w:rPr>
              <w:fldChar w:fldCharType="begin"/>
            </w:r>
            <w:r>
              <w:rPr>
                <w:noProof/>
                <w:webHidden/>
              </w:rPr>
              <w:instrText xml:space="preserve"> PAGEREF _Toc388970552 \h </w:instrText>
            </w:r>
            <w:r>
              <w:rPr>
                <w:noProof/>
                <w:webHidden/>
              </w:rPr>
            </w:r>
            <w:r>
              <w:rPr>
                <w:noProof/>
                <w:webHidden/>
              </w:rPr>
              <w:fldChar w:fldCharType="separate"/>
            </w:r>
            <w:r>
              <w:rPr>
                <w:noProof/>
                <w:webHidden/>
              </w:rPr>
              <w:t>7</w:t>
            </w:r>
            <w:r>
              <w:rPr>
                <w:noProof/>
                <w:webHidden/>
              </w:rPr>
              <w:fldChar w:fldCharType="end"/>
            </w:r>
          </w:hyperlink>
        </w:p>
        <w:p w14:paraId="4BFA0B68" w14:textId="77777777" w:rsidR="002A4921" w:rsidRDefault="002A4921">
          <w:pPr>
            <w:pStyle w:val="TOC3"/>
            <w:tabs>
              <w:tab w:val="right" w:leader="dot" w:pos="9062"/>
            </w:tabs>
            <w:rPr>
              <w:rFonts w:eastAsiaTheme="minorEastAsia" w:cstheme="minorBidi"/>
              <w:noProof/>
              <w:lang w:eastAsia="de-CH"/>
            </w:rPr>
          </w:pPr>
          <w:hyperlink w:anchor="_Toc388970553" w:history="1">
            <w:r w:rsidRPr="00EB58F9">
              <w:rPr>
                <w:rStyle w:val="Hyperlink"/>
                <w:noProof/>
              </w:rPr>
              <w:t>3.1.2 Testergebnisse</w:t>
            </w:r>
            <w:r>
              <w:rPr>
                <w:noProof/>
                <w:webHidden/>
              </w:rPr>
              <w:tab/>
            </w:r>
            <w:r>
              <w:rPr>
                <w:noProof/>
                <w:webHidden/>
              </w:rPr>
              <w:fldChar w:fldCharType="begin"/>
            </w:r>
            <w:r>
              <w:rPr>
                <w:noProof/>
                <w:webHidden/>
              </w:rPr>
              <w:instrText xml:space="preserve"> PAGEREF _Toc388970553 \h </w:instrText>
            </w:r>
            <w:r>
              <w:rPr>
                <w:noProof/>
                <w:webHidden/>
              </w:rPr>
            </w:r>
            <w:r>
              <w:rPr>
                <w:noProof/>
                <w:webHidden/>
              </w:rPr>
              <w:fldChar w:fldCharType="separate"/>
            </w:r>
            <w:r>
              <w:rPr>
                <w:noProof/>
                <w:webHidden/>
              </w:rPr>
              <w:t>10</w:t>
            </w:r>
            <w:r>
              <w:rPr>
                <w:noProof/>
                <w:webHidden/>
              </w:rPr>
              <w:fldChar w:fldCharType="end"/>
            </w:r>
          </w:hyperlink>
        </w:p>
        <w:p w14:paraId="52947B35" w14:textId="77777777" w:rsidR="002A4921" w:rsidRDefault="002A4921">
          <w:pPr>
            <w:pStyle w:val="TOC3"/>
            <w:tabs>
              <w:tab w:val="right" w:leader="dot" w:pos="9062"/>
            </w:tabs>
            <w:rPr>
              <w:rFonts w:eastAsiaTheme="minorEastAsia" w:cstheme="minorBidi"/>
              <w:noProof/>
              <w:lang w:eastAsia="de-CH"/>
            </w:rPr>
          </w:pPr>
          <w:hyperlink w:anchor="_Toc388970554" w:history="1">
            <w:r w:rsidRPr="00EB58F9">
              <w:rPr>
                <w:rStyle w:val="Hyperlink"/>
                <w:noProof/>
              </w:rPr>
              <w:t>3.1.3 Code Coverage</w:t>
            </w:r>
            <w:r>
              <w:rPr>
                <w:noProof/>
                <w:webHidden/>
              </w:rPr>
              <w:tab/>
            </w:r>
            <w:r>
              <w:rPr>
                <w:noProof/>
                <w:webHidden/>
              </w:rPr>
              <w:fldChar w:fldCharType="begin"/>
            </w:r>
            <w:r>
              <w:rPr>
                <w:noProof/>
                <w:webHidden/>
              </w:rPr>
              <w:instrText xml:space="preserve"> PAGEREF _Toc388970554 \h </w:instrText>
            </w:r>
            <w:r>
              <w:rPr>
                <w:noProof/>
                <w:webHidden/>
              </w:rPr>
            </w:r>
            <w:r>
              <w:rPr>
                <w:noProof/>
                <w:webHidden/>
              </w:rPr>
              <w:fldChar w:fldCharType="separate"/>
            </w:r>
            <w:r>
              <w:rPr>
                <w:noProof/>
                <w:webHidden/>
              </w:rPr>
              <w:t>10</w:t>
            </w:r>
            <w:r>
              <w:rPr>
                <w:noProof/>
                <w:webHidden/>
              </w:rPr>
              <w:fldChar w:fldCharType="end"/>
            </w:r>
          </w:hyperlink>
        </w:p>
        <w:p w14:paraId="254785B5" w14:textId="77777777" w:rsidR="002A4921" w:rsidRDefault="002A4921">
          <w:pPr>
            <w:pStyle w:val="TOC2"/>
            <w:tabs>
              <w:tab w:val="right" w:leader="dot" w:pos="9062"/>
            </w:tabs>
            <w:rPr>
              <w:rFonts w:eastAsiaTheme="minorEastAsia" w:cstheme="minorBidi"/>
              <w:noProof/>
              <w:lang w:eastAsia="de-CH"/>
            </w:rPr>
          </w:pPr>
          <w:hyperlink w:anchor="_Toc388970555" w:history="1">
            <w:r w:rsidRPr="00EB58F9">
              <w:rPr>
                <w:rStyle w:val="Hyperlink"/>
                <w:noProof/>
              </w:rPr>
              <w:t>3.2 Protokoll Systemtests</w:t>
            </w:r>
            <w:r>
              <w:rPr>
                <w:noProof/>
                <w:webHidden/>
              </w:rPr>
              <w:tab/>
            </w:r>
            <w:r>
              <w:rPr>
                <w:noProof/>
                <w:webHidden/>
              </w:rPr>
              <w:fldChar w:fldCharType="begin"/>
            </w:r>
            <w:r>
              <w:rPr>
                <w:noProof/>
                <w:webHidden/>
              </w:rPr>
              <w:instrText xml:space="preserve"> PAGEREF _Toc388970555 \h </w:instrText>
            </w:r>
            <w:r>
              <w:rPr>
                <w:noProof/>
                <w:webHidden/>
              </w:rPr>
            </w:r>
            <w:r>
              <w:rPr>
                <w:noProof/>
                <w:webHidden/>
              </w:rPr>
              <w:fldChar w:fldCharType="separate"/>
            </w:r>
            <w:r>
              <w:rPr>
                <w:noProof/>
                <w:webHidden/>
              </w:rPr>
              <w:t>10</w:t>
            </w:r>
            <w:r>
              <w:rPr>
                <w:noProof/>
                <w:webHidden/>
              </w:rPr>
              <w:fldChar w:fldCharType="end"/>
            </w:r>
          </w:hyperlink>
        </w:p>
        <w:p w14:paraId="43E14858" w14:textId="77777777" w:rsidR="002A4921" w:rsidRDefault="002A4921">
          <w:pPr>
            <w:pStyle w:val="TOC1"/>
            <w:rPr>
              <w:rFonts w:eastAsiaTheme="minorEastAsia" w:cstheme="minorBidi"/>
              <w:noProof/>
              <w:lang w:eastAsia="de-CH"/>
            </w:rPr>
          </w:pPr>
          <w:hyperlink w:anchor="_Toc388970556" w:history="1">
            <w:r w:rsidRPr="00EB58F9">
              <w:rPr>
                <w:rStyle w:val="Hyperlink"/>
                <w:noProof/>
              </w:rPr>
              <w:t>4. Testphase 3</w:t>
            </w:r>
            <w:r>
              <w:rPr>
                <w:noProof/>
                <w:webHidden/>
              </w:rPr>
              <w:tab/>
            </w:r>
            <w:r>
              <w:rPr>
                <w:noProof/>
                <w:webHidden/>
              </w:rPr>
              <w:fldChar w:fldCharType="begin"/>
            </w:r>
            <w:r>
              <w:rPr>
                <w:noProof/>
                <w:webHidden/>
              </w:rPr>
              <w:instrText xml:space="preserve"> PAGEREF _Toc388970556 \h </w:instrText>
            </w:r>
            <w:r>
              <w:rPr>
                <w:noProof/>
                <w:webHidden/>
              </w:rPr>
            </w:r>
            <w:r>
              <w:rPr>
                <w:noProof/>
                <w:webHidden/>
              </w:rPr>
              <w:fldChar w:fldCharType="separate"/>
            </w:r>
            <w:r>
              <w:rPr>
                <w:noProof/>
                <w:webHidden/>
              </w:rPr>
              <w:t>11</w:t>
            </w:r>
            <w:r>
              <w:rPr>
                <w:noProof/>
                <w:webHidden/>
              </w:rPr>
              <w:fldChar w:fldCharType="end"/>
            </w:r>
          </w:hyperlink>
        </w:p>
        <w:p w14:paraId="34A13EC5" w14:textId="77777777" w:rsidR="002A4921" w:rsidRDefault="002A4921">
          <w:pPr>
            <w:pStyle w:val="TOC2"/>
            <w:tabs>
              <w:tab w:val="right" w:leader="dot" w:pos="9062"/>
            </w:tabs>
            <w:rPr>
              <w:rFonts w:eastAsiaTheme="minorEastAsia" w:cstheme="minorBidi"/>
              <w:noProof/>
              <w:lang w:eastAsia="de-CH"/>
            </w:rPr>
          </w:pPr>
          <w:hyperlink w:anchor="_Toc388970557" w:history="1">
            <w:r w:rsidRPr="00EB58F9">
              <w:rPr>
                <w:rStyle w:val="Hyperlink"/>
                <w:noProof/>
              </w:rPr>
              <w:t>4.1 Unit Tests</w:t>
            </w:r>
            <w:r>
              <w:rPr>
                <w:noProof/>
                <w:webHidden/>
              </w:rPr>
              <w:tab/>
            </w:r>
            <w:r>
              <w:rPr>
                <w:noProof/>
                <w:webHidden/>
              </w:rPr>
              <w:fldChar w:fldCharType="begin"/>
            </w:r>
            <w:r>
              <w:rPr>
                <w:noProof/>
                <w:webHidden/>
              </w:rPr>
              <w:instrText xml:space="preserve"> PAGEREF _Toc388970557 \h </w:instrText>
            </w:r>
            <w:r>
              <w:rPr>
                <w:noProof/>
                <w:webHidden/>
              </w:rPr>
            </w:r>
            <w:r>
              <w:rPr>
                <w:noProof/>
                <w:webHidden/>
              </w:rPr>
              <w:fldChar w:fldCharType="separate"/>
            </w:r>
            <w:r>
              <w:rPr>
                <w:noProof/>
                <w:webHidden/>
              </w:rPr>
              <w:t>11</w:t>
            </w:r>
            <w:r>
              <w:rPr>
                <w:noProof/>
                <w:webHidden/>
              </w:rPr>
              <w:fldChar w:fldCharType="end"/>
            </w:r>
          </w:hyperlink>
        </w:p>
        <w:p w14:paraId="28F1ED80" w14:textId="77777777" w:rsidR="002A4921" w:rsidRDefault="002A4921">
          <w:pPr>
            <w:pStyle w:val="TOC3"/>
            <w:tabs>
              <w:tab w:val="right" w:leader="dot" w:pos="9062"/>
            </w:tabs>
            <w:rPr>
              <w:rFonts w:eastAsiaTheme="minorEastAsia" w:cstheme="minorBidi"/>
              <w:noProof/>
              <w:lang w:eastAsia="de-CH"/>
            </w:rPr>
          </w:pPr>
          <w:hyperlink w:anchor="_Toc388970558" w:history="1">
            <w:r w:rsidRPr="00EB58F9">
              <w:rPr>
                <w:rStyle w:val="Hyperlink"/>
                <w:noProof/>
              </w:rPr>
              <w:t>4.1.1 Neue Unit Tests</w:t>
            </w:r>
            <w:r>
              <w:rPr>
                <w:noProof/>
                <w:webHidden/>
              </w:rPr>
              <w:tab/>
            </w:r>
            <w:r>
              <w:rPr>
                <w:noProof/>
                <w:webHidden/>
              </w:rPr>
              <w:fldChar w:fldCharType="begin"/>
            </w:r>
            <w:r>
              <w:rPr>
                <w:noProof/>
                <w:webHidden/>
              </w:rPr>
              <w:instrText xml:space="preserve"> PAGEREF _Toc388970558 \h </w:instrText>
            </w:r>
            <w:r>
              <w:rPr>
                <w:noProof/>
                <w:webHidden/>
              </w:rPr>
            </w:r>
            <w:r>
              <w:rPr>
                <w:noProof/>
                <w:webHidden/>
              </w:rPr>
              <w:fldChar w:fldCharType="separate"/>
            </w:r>
            <w:r>
              <w:rPr>
                <w:noProof/>
                <w:webHidden/>
              </w:rPr>
              <w:t>11</w:t>
            </w:r>
            <w:r>
              <w:rPr>
                <w:noProof/>
                <w:webHidden/>
              </w:rPr>
              <w:fldChar w:fldCharType="end"/>
            </w:r>
          </w:hyperlink>
        </w:p>
        <w:p w14:paraId="64310A7C" w14:textId="77777777" w:rsidR="002A4921" w:rsidRDefault="002A4921">
          <w:pPr>
            <w:pStyle w:val="TOC3"/>
            <w:tabs>
              <w:tab w:val="right" w:leader="dot" w:pos="9062"/>
            </w:tabs>
            <w:rPr>
              <w:rFonts w:eastAsiaTheme="minorEastAsia" w:cstheme="minorBidi"/>
              <w:noProof/>
              <w:lang w:eastAsia="de-CH"/>
            </w:rPr>
          </w:pPr>
          <w:hyperlink w:anchor="_Toc388970559" w:history="1">
            <w:r w:rsidRPr="00EB58F9">
              <w:rPr>
                <w:rStyle w:val="Hyperlink"/>
                <w:noProof/>
              </w:rPr>
              <w:t>4.1.2 Testergebnisse</w:t>
            </w:r>
            <w:r>
              <w:rPr>
                <w:noProof/>
                <w:webHidden/>
              </w:rPr>
              <w:tab/>
            </w:r>
            <w:r>
              <w:rPr>
                <w:noProof/>
                <w:webHidden/>
              </w:rPr>
              <w:fldChar w:fldCharType="begin"/>
            </w:r>
            <w:r>
              <w:rPr>
                <w:noProof/>
                <w:webHidden/>
              </w:rPr>
              <w:instrText xml:space="preserve"> PAGEREF _Toc388970559 \h </w:instrText>
            </w:r>
            <w:r>
              <w:rPr>
                <w:noProof/>
                <w:webHidden/>
              </w:rPr>
            </w:r>
            <w:r>
              <w:rPr>
                <w:noProof/>
                <w:webHidden/>
              </w:rPr>
              <w:fldChar w:fldCharType="separate"/>
            </w:r>
            <w:r>
              <w:rPr>
                <w:noProof/>
                <w:webHidden/>
              </w:rPr>
              <w:t>11</w:t>
            </w:r>
            <w:r>
              <w:rPr>
                <w:noProof/>
                <w:webHidden/>
              </w:rPr>
              <w:fldChar w:fldCharType="end"/>
            </w:r>
          </w:hyperlink>
        </w:p>
        <w:p w14:paraId="486C1FB9" w14:textId="77777777" w:rsidR="002A4921" w:rsidRDefault="002A4921">
          <w:pPr>
            <w:pStyle w:val="TOC3"/>
            <w:tabs>
              <w:tab w:val="right" w:leader="dot" w:pos="9062"/>
            </w:tabs>
            <w:rPr>
              <w:rFonts w:eastAsiaTheme="minorEastAsia" w:cstheme="minorBidi"/>
              <w:noProof/>
              <w:lang w:eastAsia="de-CH"/>
            </w:rPr>
          </w:pPr>
          <w:hyperlink w:anchor="_Toc388970560" w:history="1">
            <w:r w:rsidRPr="00EB58F9">
              <w:rPr>
                <w:rStyle w:val="Hyperlink"/>
                <w:noProof/>
              </w:rPr>
              <w:t>4.1.3 Code Coverage</w:t>
            </w:r>
            <w:r>
              <w:rPr>
                <w:noProof/>
                <w:webHidden/>
              </w:rPr>
              <w:tab/>
            </w:r>
            <w:r>
              <w:rPr>
                <w:noProof/>
                <w:webHidden/>
              </w:rPr>
              <w:fldChar w:fldCharType="begin"/>
            </w:r>
            <w:r>
              <w:rPr>
                <w:noProof/>
                <w:webHidden/>
              </w:rPr>
              <w:instrText xml:space="preserve"> PAGEREF _Toc388970560 \h </w:instrText>
            </w:r>
            <w:r>
              <w:rPr>
                <w:noProof/>
                <w:webHidden/>
              </w:rPr>
            </w:r>
            <w:r>
              <w:rPr>
                <w:noProof/>
                <w:webHidden/>
              </w:rPr>
              <w:fldChar w:fldCharType="separate"/>
            </w:r>
            <w:r>
              <w:rPr>
                <w:noProof/>
                <w:webHidden/>
              </w:rPr>
              <w:t>12</w:t>
            </w:r>
            <w:r>
              <w:rPr>
                <w:noProof/>
                <w:webHidden/>
              </w:rPr>
              <w:fldChar w:fldCharType="end"/>
            </w:r>
          </w:hyperlink>
        </w:p>
        <w:p w14:paraId="7709CC87" w14:textId="77777777" w:rsidR="002A4921" w:rsidRDefault="002A4921">
          <w:pPr>
            <w:pStyle w:val="TOC2"/>
            <w:tabs>
              <w:tab w:val="right" w:leader="dot" w:pos="9062"/>
            </w:tabs>
            <w:rPr>
              <w:rFonts w:eastAsiaTheme="minorEastAsia" w:cstheme="minorBidi"/>
              <w:noProof/>
              <w:lang w:eastAsia="de-CH"/>
            </w:rPr>
          </w:pPr>
          <w:hyperlink w:anchor="_Toc388970561" w:history="1">
            <w:r w:rsidRPr="00EB58F9">
              <w:rPr>
                <w:rStyle w:val="Hyperlink"/>
                <w:noProof/>
              </w:rPr>
              <w:t>4.2 Protokoll Systemtests</w:t>
            </w:r>
            <w:r>
              <w:rPr>
                <w:noProof/>
                <w:webHidden/>
              </w:rPr>
              <w:tab/>
            </w:r>
            <w:r>
              <w:rPr>
                <w:noProof/>
                <w:webHidden/>
              </w:rPr>
              <w:fldChar w:fldCharType="begin"/>
            </w:r>
            <w:r>
              <w:rPr>
                <w:noProof/>
                <w:webHidden/>
              </w:rPr>
              <w:instrText xml:space="preserve"> PAGEREF _Toc388970561 \h </w:instrText>
            </w:r>
            <w:r>
              <w:rPr>
                <w:noProof/>
                <w:webHidden/>
              </w:rPr>
            </w:r>
            <w:r>
              <w:rPr>
                <w:noProof/>
                <w:webHidden/>
              </w:rPr>
              <w:fldChar w:fldCharType="separate"/>
            </w:r>
            <w:r>
              <w:rPr>
                <w:noProof/>
                <w:webHidden/>
              </w:rPr>
              <w:t>12</w:t>
            </w:r>
            <w:r>
              <w:rPr>
                <w:noProof/>
                <w:webHidden/>
              </w:rPr>
              <w:fldChar w:fldCharType="end"/>
            </w:r>
          </w:hyperlink>
        </w:p>
        <w:p w14:paraId="4DF84C75" w14:textId="77777777" w:rsidR="002A4921" w:rsidRDefault="002A4921">
          <w:pPr>
            <w:pStyle w:val="TOC1"/>
            <w:rPr>
              <w:rFonts w:eastAsiaTheme="minorEastAsia" w:cstheme="minorBidi"/>
              <w:noProof/>
              <w:lang w:eastAsia="de-CH"/>
            </w:rPr>
          </w:pPr>
          <w:hyperlink w:anchor="_Toc388970562" w:history="1">
            <w:r w:rsidRPr="00EB58F9">
              <w:rPr>
                <w:rStyle w:val="Hyperlink"/>
                <w:noProof/>
              </w:rPr>
              <w:t>5. Testphase 4</w:t>
            </w:r>
            <w:r>
              <w:rPr>
                <w:noProof/>
                <w:webHidden/>
              </w:rPr>
              <w:tab/>
            </w:r>
            <w:r>
              <w:rPr>
                <w:noProof/>
                <w:webHidden/>
              </w:rPr>
              <w:fldChar w:fldCharType="begin"/>
            </w:r>
            <w:r>
              <w:rPr>
                <w:noProof/>
                <w:webHidden/>
              </w:rPr>
              <w:instrText xml:space="preserve"> PAGEREF _Toc388970562 \h </w:instrText>
            </w:r>
            <w:r>
              <w:rPr>
                <w:noProof/>
                <w:webHidden/>
              </w:rPr>
            </w:r>
            <w:r>
              <w:rPr>
                <w:noProof/>
                <w:webHidden/>
              </w:rPr>
              <w:fldChar w:fldCharType="separate"/>
            </w:r>
            <w:r>
              <w:rPr>
                <w:noProof/>
                <w:webHidden/>
              </w:rPr>
              <w:t>13</w:t>
            </w:r>
            <w:r>
              <w:rPr>
                <w:noProof/>
                <w:webHidden/>
              </w:rPr>
              <w:fldChar w:fldCharType="end"/>
            </w:r>
          </w:hyperlink>
        </w:p>
        <w:p w14:paraId="4999F042" w14:textId="77777777" w:rsidR="002A4921" w:rsidRDefault="002A4921">
          <w:pPr>
            <w:pStyle w:val="TOC2"/>
            <w:tabs>
              <w:tab w:val="right" w:leader="dot" w:pos="9062"/>
            </w:tabs>
            <w:rPr>
              <w:rFonts w:eastAsiaTheme="minorEastAsia" w:cstheme="minorBidi"/>
              <w:noProof/>
              <w:lang w:eastAsia="de-CH"/>
            </w:rPr>
          </w:pPr>
          <w:hyperlink w:anchor="_Toc388970563" w:history="1">
            <w:r w:rsidRPr="00EB58F9">
              <w:rPr>
                <w:rStyle w:val="Hyperlink"/>
                <w:noProof/>
              </w:rPr>
              <w:t>5.1 Unit Tests</w:t>
            </w:r>
            <w:r>
              <w:rPr>
                <w:noProof/>
                <w:webHidden/>
              </w:rPr>
              <w:tab/>
            </w:r>
            <w:r>
              <w:rPr>
                <w:noProof/>
                <w:webHidden/>
              </w:rPr>
              <w:fldChar w:fldCharType="begin"/>
            </w:r>
            <w:r>
              <w:rPr>
                <w:noProof/>
                <w:webHidden/>
              </w:rPr>
              <w:instrText xml:space="preserve"> PAGEREF _Toc388970563 \h </w:instrText>
            </w:r>
            <w:r>
              <w:rPr>
                <w:noProof/>
                <w:webHidden/>
              </w:rPr>
            </w:r>
            <w:r>
              <w:rPr>
                <w:noProof/>
                <w:webHidden/>
              </w:rPr>
              <w:fldChar w:fldCharType="separate"/>
            </w:r>
            <w:r>
              <w:rPr>
                <w:noProof/>
                <w:webHidden/>
              </w:rPr>
              <w:t>13</w:t>
            </w:r>
            <w:r>
              <w:rPr>
                <w:noProof/>
                <w:webHidden/>
              </w:rPr>
              <w:fldChar w:fldCharType="end"/>
            </w:r>
          </w:hyperlink>
        </w:p>
        <w:p w14:paraId="31A2DFF4" w14:textId="77777777" w:rsidR="002A4921" w:rsidRDefault="002A4921">
          <w:pPr>
            <w:pStyle w:val="TOC3"/>
            <w:tabs>
              <w:tab w:val="right" w:leader="dot" w:pos="9062"/>
            </w:tabs>
            <w:rPr>
              <w:rFonts w:eastAsiaTheme="minorEastAsia" w:cstheme="minorBidi"/>
              <w:noProof/>
              <w:lang w:eastAsia="de-CH"/>
            </w:rPr>
          </w:pPr>
          <w:hyperlink w:anchor="_Toc388970564" w:history="1">
            <w:r w:rsidRPr="00EB58F9">
              <w:rPr>
                <w:rStyle w:val="Hyperlink"/>
                <w:noProof/>
              </w:rPr>
              <w:t>5.1.1 Testergebnisse</w:t>
            </w:r>
            <w:r>
              <w:rPr>
                <w:noProof/>
                <w:webHidden/>
              </w:rPr>
              <w:tab/>
            </w:r>
            <w:r>
              <w:rPr>
                <w:noProof/>
                <w:webHidden/>
              </w:rPr>
              <w:fldChar w:fldCharType="begin"/>
            </w:r>
            <w:r>
              <w:rPr>
                <w:noProof/>
                <w:webHidden/>
              </w:rPr>
              <w:instrText xml:space="preserve"> PAGEREF _Toc388970564 \h </w:instrText>
            </w:r>
            <w:r>
              <w:rPr>
                <w:noProof/>
                <w:webHidden/>
              </w:rPr>
            </w:r>
            <w:r>
              <w:rPr>
                <w:noProof/>
                <w:webHidden/>
              </w:rPr>
              <w:fldChar w:fldCharType="separate"/>
            </w:r>
            <w:r>
              <w:rPr>
                <w:noProof/>
                <w:webHidden/>
              </w:rPr>
              <w:t>13</w:t>
            </w:r>
            <w:r>
              <w:rPr>
                <w:noProof/>
                <w:webHidden/>
              </w:rPr>
              <w:fldChar w:fldCharType="end"/>
            </w:r>
          </w:hyperlink>
        </w:p>
        <w:p w14:paraId="50767486" w14:textId="77777777" w:rsidR="002A4921" w:rsidRDefault="002A4921">
          <w:pPr>
            <w:pStyle w:val="TOC3"/>
            <w:tabs>
              <w:tab w:val="right" w:leader="dot" w:pos="9062"/>
            </w:tabs>
            <w:rPr>
              <w:rFonts w:eastAsiaTheme="minorEastAsia" w:cstheme="minorBidi"/>
              <w:noProof/>
              <w:lang w:eastAsia="de-CH"/>
            </w:rPr>
          </w:pPr>
          <w:hyperlink w:anchor="_Toc388970565" w:history="1">
            <w:r w:rsidRPr="00EB58F9">
              <w:rPr>
                <w:rStyle w:val="Hyperlink"/>
                <w:noProof/>
              </w:rPr>
              <w:t>5.1.2 Code Coverage</w:t>
            </w:r>
            <w:r>
              <w:rPr>
                <w:noProof/>
                <w:webHidden/>
              </w:rPr>
              <w:tab/>
            </w:r>
            <w:r>
              <w:rPr>
                <w:noProof/>
                <w:webHidden/>
              </w:rPr>
              <w:fldChar w:fldCharType="begin"/>
            </w:r>
            <w:r>
              <w:rPr>
                <w:noProof/>
                <w:webHidden/>
              </w:rPr>
              <w:instrText xml:space="preserve"> PAGEREF _Toc388970565 \h </w:instrText>
            </w:r>
            <w:r>
              <w:rPr>
                <w:noProof/>
                <w:webHidden/>
              </w:rPr>
            </w:r>
            <w:r>
              <w:rPr>
                <w:noProof/>
                <w:webHidden/>
              </w:rPr>
              <w:fldChar w:fldCharType="separate"/>
            </w:r>
            <w:r>
              <w:rPr>
                <w:noProof/>
                <w:webHidden/>
              </w:rPr>
              <w:t>13</w:t>
            </w:r>
            <w:r>
              <w:rPr>
                <w:noProof/>
                <w:webHidden/>
              </w:rPr>
              <w:fldChar w:fldCharType="end"/>
            </w:r>
          </w:hyperlink>
        </w:p>
        <w:p w14:paraId="6B610D32" w14:textId="77777777" w:rsidR="002A4921" w:rsidRDefault="002A4921">
          <w:pPr>
            <w:pStyle w:val="TOC2"/>
            <w:tabs>
              <w:tab w:val="right" w:leader="dot" w:pos="9062"/>
            </w:tabs>
            <w:rPr>
              <w:rFonts w:eastAsiaTheme="minorEastAsia" w:cstheme="minorBidi"/>
              <w:noProof/>
              <w:lang w:eastAsia="de-CH"/>
            </w:rPr>
          </w:pPr>
          <w:hyperlink w:anchor="_Toc388970566" w:history="1">
            <w:r w:rsidRPr="00EB58F9">
              <w:rPr>
                <w:rStyle w:val="Hyperlink"/>
                <w:noProof/>
              </w:rPr>
              <w:t>5.2 Protokoll Systemtests</w:t>
            </w:r>
            <w:r>
              <w:rPr>
                <w:noProof/>
                <w:webHidden/>
              </w:rPr>
              <w:tab/>
            </w:r>
            <w:r>
              <w:rPr>
                <w:noProof/>
                <w:webHidden/>
              </w:rPr>
              <w:fldChar w:fldCharType="begin"/>
            </w:r>
            <w:r>
              <w:rPr>
                <w:noProof/>
                <w:webHidden/>
              </w:rPr>
              <w:instrText xml:space="preserve"> PAGEREF _Toc388970566 \h </w:instrText>
            </w:r>
            <w:r>
              <w:rPr>
                <w:noProof/>
                <w:webHidden/>
              </w:rPr>
            </w:r>
            <w:r>
              <w:rPr>
                <w:noProof/>
                <w:webHidden/>
              </w:rPr>
              <w:fldChar w:fldCharType="separate"/>
            </w:r>
            <w:r>
              <w:rPr>
                <w:noProof/>
                <w:webHidden/>
              </w:rPr>
              <w:t>13</w:t>
            </w:r>
            <w:r>
              <w:rPr>
                <w:noProof/>
                <w:webHidden/>
              </w:rPr>
              <w:fldChar w:fldCharType="end"/>
            </w:r>
          </w:hyperlink>
        </w:p>
        <w:p w14:paraId="296AE3C7"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296AE3C8" w14:textId="77777777" w:rsidR="00C35BC8" w:rsidRDefault="00F8320F" w:rsidP="001C37D8">
      <w:pPr>
        <w:pStyle w:val="Heading1"/>
        <w:pageBreakBefore/>
      </w:pPr>
      <w:bookmarkStart w:id="3" w:name="_Toc388970542"/>
      <w:r>
        <w:lastRenderedPageBreak/>
        <w:t>Testing Milestones</w:t>
      </w:r>
      <w:bookmarkEnd w:id="3"/>
    </w:p>
    <w:p w14:paraId="296AE3C9" w14:textId="77777777" w:rsidR="009234C2" w:rsidRDefault="00F8320F" w:rsidP="00B00542">
      <w:pPr>
        <w:pStyle w:val="Heading2"/>
        <w:ind w:left="0"/>
      </w:pPr>
      <w:bookmarkStart w:id="4" w:name="_Toc388970543"/>
      <w:r>
        <w:t>Strategie</w:t>
      </w:r>
      <w:r w:rsidR="004A3CF1">
        <w:t>, Grobe Zielsetzung</w:t>
      </w:r>
      <w:bookmarkEnd w:id="4"/>
    </w:p>
    <w:p w14:paraId="296AE3CA" w14:textId="77777777" w:rsidR="006F741E" w:rsidRDefault="006F741E" w:rsidP="0081296B">
      <w:r>
        <w:t>Nach Ende folgender Phasen werden UnitTests sowie SystemTests durchgeführt</w:t>
      </w:r>
      <w:r w:rsidR="004A3CF1">
        <w:t>.</w:t>
      </w:r>
    </w:p>
    <w:p w14:paraId="296AE3CB" w14:textId="0544332D" w:rsidR="004A3CF1" w:rsidRDefault="004A3CF1" w:rsidP="0081296B">
      <w:r>
        <w:t>Die Tests werden fortläufig erweitert und angepasst. Ziel ist es möglichs</w:t>
      </w:r>
      <w:r w:rsidR="002A4921">
        <w:t>t</w:t>
      </w:r>
      <w:r>
        <w:t xml:space="preserve"> früh eine grosse</w:t>
      </w:r>
    </w:p>
    <w:p w14:paraId="296AE3CC" w14:textId="77777777" w:rsidR="004A3CF1" w:rsidRDefault="004A3CF1" w:rsidP="0081296B">
      <w:r>
        <w:t>TestCoverage zu erlangen.</w:t>
      </w:r>
    </w:p>
    <w:p w14:paraId="296AE3CD" w14:textId="77777777" w:rsidR="00AF5132" w:rsidRDefault="00AF5132" w:rsidP="0081296B">
      <w:r>
        <w:t>Über jede Phase wird ein Protokoll erstellt, das festhält wie die Tests verlaufen sind.</w:t>
      </w:r>
    </w:p>
    <w:p w14:paraId="296AE3CE" w14:textId="77777777" w:rsidR="006F741E" w:rsidRDefault="006F741E" w:rsidP="0081296B"/>
    <w:tbl>
      <w:tblPr>
        <w:tblStyle w:val="MediumShading1-Accent2"/>
        <w:tblW w:w="0" w:type="auto"/>
        <w:tblLook w:val="04A0" w:firstRow="1" w:lastRow="0" w:firstColumn="1" w:lastColumn="0" w:noHBand="0" w:noVBand="1"/>
      </w:tblPr>
      <w:tblGrid>
        <w:gridCol w:w="2235"/>
        <w:gridCol w:w="6977"/>
      </w:tblGrid>
      <w:tr w:rsidR="004545AE" w14:paraId="296AE3D1" w14:textId="77777777" w:rsidTr="00454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CF" w14:textId="77777777" w:rsidR="004545AE" w:rsidRDefault="004545AE" w:rsidP="0081296B">
            <w:r>
              <w:t>Testphasen</w:t>
            </w:r>
          </w:p>
        </w:tc>
        <w:tc>
          <w:tcPr>
            <w:tcW w:w="6977" w:type="dxa"/>
          </w:tcPr>
          <w:p w14:paraId="296AE3D0" w14:textId="77777777" w:rsidR="004545AE" w:rsidRPr="004545AE" w:rsidRDefault="004545AE" w:rsidP="0081296B">
            <w:pPr>
              <w:cnfStyle w:val="100000000000" w:firstRow="1" w:lastRow="0" w:firstColumn="0" w:lastColumn="0" w:oddVBand="0" w:evenVBand="0" w:oddHBand="0" w:evenHBand="0" w:firstRowFirstColumn="0" w:firstRowLastColumn="0" w:lastRowFirstColumn="0" w:lastRowLastColumn="0"/>
            </w:pPr>
            <w:r w:rsidRPr="004545AE">
              <w:t>Beschreibung</w:t>
            </w:r>
          </w:p>
        </w:tc>
      </w:tr>
      <w:tr w:rsidR="006F741E" w14:paraId="296AE3D9" w14:textId="77777777" w:rsidTr="00454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D2" w14:textId="77777777" w:rsidR="00855C17" w:rsidRDefault="00855C17" w:rsidP="0081296B">
            <w:r>
              <w:t>Testphase 1</w:t>
            </w:r>
          </w:p>
          <w:p w14:paraId="296AE3D3" w14:textId="77777777" w:rsidR="006F741E" w:rsidRDefault="006F741E" w:rsidP="00855C17">
            <w:r>
              <w:t>SW0</w:t>
            </w:r>
            <w:r w:rsidR="00855C17">
              <w:t>7</w:t>
            </w:r>
          </w:p>
        </w:tc>
        <w:tc>
          <w:tcPr>
            <w:tcW w:w="6977" w:type="dxa"/>
          </w:tcPr>
          <w:p w14:paraId="296AE3D4" w14:textId="77777777" w:rsidR="006F741E" w:rsidRPr="004A3CF1" w:rsidRDefault="006F741E" w:rsidP="0081296B">
            <w:pPr>
              <w:cnfStyle w:val="000000100000" w:firstRow="0" w:lastRow="0" w:firstColumn="0" w:lastColumn="0" w:oddVBand="0" w:evenVBand="0" w:oddHBand="1" w:evenHBand="0" w:firstRowFirstColumn="0" w:firstRowLastColumn="0" w:lastRowFirstColumn="0" w:lastRowLastColumn="0"/>
              <w:rPr>
                <w:b/>
              </w:rPr>
            </w:pPr>
            <w:r w:rsidRPr="004A3CF1">
              <w:rPr>
                <w:b/>
              </w:rPr>
              <w:t>End of Elaboration</w:t>
            </w:r>
          </w:p>
          <w:p w14:paraId="296AE3D5" w14:textId="46567B78" w:rsidR="004A3CF1" w:rsidRDefault="004A3CF1" w:rsidP="0081296B">
            <w:pPr>
              <w:cnfStyle w:val="000000100000" w:firstRow="0" w:lastRow="0" w:firstColumn="0" w:lastColumn="0" w:oddVBand="0" w:evenVBand="0" w:oddHBand="1" w:evenHBand="0" w:firstRowFirstColumn="0" w:firstRowLastColumn="0" w:lastRowFirstColumn="0" w:lastRowLastColumn="0"/>
            </w:pPr>
            <w:r>
              <w:t>Wichtigste Systemoperationen als Test implementiert.</w:t>
            </w:r>
            <w:r w:rsidR="003839C2">
              <w:t xml:space="preserve"> Jeder Test soll als Integration</w:t>
            </w:r>
            <w:r w:rsidR="003F6486">
              <w:t xml:space="preserve"> </w:t>
            </w:r>
            <w:r w:rsidR="003839C2">
              <w:t>Test implementiert werden, der direkt auf eine TestDB auf dem Server zugreift.</w:t>
            </w:r>
          </w:p>
          <w:p w14:paraId="296AE3D6" w14:textId="77777777" w:rsidR="004A3CF1" w:rsidRDefault="004A3CF1" w:rsidP="004A3CF1">
            <w:pPr>
              <w:pStyle w:val="ListParagraph"/>
              <w:numPr>
                <w:ilvl w:val="0"/>
                <w:numId w:val="33"/>
              </w:numPr>
              <w:ind w:left="317" w:hanging="261"/>
              <w:cnfStyle w:val="000000100000" w:firstRow="0" w:lastRow="0" w:firstColumn="0" w:lastColumn="0" w:oddVBand="0" w:evenVBand="0" w:oddHBand="1" w:evenHBand="0" w:firstRowFirstColumn="0" w:firstRowLastColumn="0" w:lastRowFirstColumn="0" w:lastRowLastColumn="0"/>
            </w:pPr>
            <w:r>
              <w:t>Erstellen von Usern, Projekten, WorkingSessions</w:t>
            </w:r>
          </w:p>
          <w:p w14:paraId="296AE3D7" w14:textId="77777777" w:rsidR="004A3CF1" w:rsidRDefault="004A3CF1" w:rsidP="004A3CF1">
            <w:pPr>
              <w:pStyle w:val="ListParagraph"/>
              <w:numPr>
                <w:ilvl w:val="0"/>
                <w:numId w:val="33"/>
              </w:numPr>
              <w:ind w:left="317" w:hanging="261"/>
              <w:cnfStyle w:val="000000100000" w:firstRow="0" w:lastRow="0" w:firstColumn="0" w:lastColumn="0" w:oddVBand="0" w:evenVBand="0" w:oddHBand="1" w:evenHBand="0" w:firstRowFirstColumn="0" w:firstRowLastColumn="0" w:lastRowFirstColumn="0" w:lastRowLastColumn="0"/>
            </w:pPr>
            <w:r>
              <w:t>WorkingSessions starten und beenden</w:t>
            </w:r>
          </w:p>
          <w:p w14:paraId="296AE3D8" w14:textId="77777777" w:rsidR="004A3CF1" w:rsidRDefault="004A3CF1" w:rsidP="004A3CF1">
            <w:pPr>
              <w:pStyle w:val="ListParagraph"/>
              <w:numPr>
                <w:ilvl w:val="0"/>
                <w:numId w:val="33"/>
              </w:numPr>
              <w:ind w:left="317" w:hanging="261"/>
              <w:cnfStyle w:val="000000100000" w:firstRow="0" w:lastRow="0" w:firstColumn="0" w:lastColumn="0" w:oddVBand="0" w:evenVBand="0" w:oddHBand="1" w:evenHBand="0" w:firstRowFirstColumn="0" w:firstRowLastColumn="0" w:lastRowFirstColumn="0" w:lastRowLastColumn="0"/>
            </w:pPr>
            <w:r>
              <w:t>Buchen auf Projekte</w:t>
            </w:r>
          </w:p>
        </w:tc>
      </w:tr>
      <w:tr w:rsidR="006F741E" w14:paraId="296AE3E0" w14:textId="77777777" w:rsidTr="004545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DA" w14:textId="77777777" w:rsidR="00855C17" w:rsidRDefault="00855C17" w:rsidP="00855C17">
            <w:r>
              <w:t>Testphase 2</w:t>
            </w:r>
          </w:p>
          <w:p w14:paraId="296AE3DB" w14:textId="77777777" w:rsidR="006F741E" w:rsidRDefault="006F741E" w:rsidP="00855C17">
            <w:r>
              <w:t>SW</w:t>
            </w:r>
            <w:r w:rsidR="00007CDC">
              <w:t>0</w:t>
            </w:r>
            <w:r w:rsidR="00855C17">
              <w:t>9</w:t>
            </w:r>
          </w:p>
        </w:tc>
        <w:tc>
          <w:tcPr>
            <w:tcW w:w="6977" w:type="dxa"/>
          </w:tcPr>
          <w:p w14:paraId="296AE3DC" w14:textId="77777777" w:rsidR="006F741E" w:rsidRDefault="00007CDC" w:rsidP="0081296B">
            <w:pPr>
              <w:cnfStyle w:val="000000010000" w:firstRow="0" w:lastRow="0" w:firstColumn="0" w:lastColumn="0" w:oddVBand="0" w:evenVBand="0" w:oddHBand="0" w:evenHBand="1" w:firstRowFirstColumn="0" w:firstRowLastColumn="0" w:lastRowFirstColumn="0" w:lastRowLastColumn="0"/>
              <w:rPr>
                <w:b/>
              </w:rPr>
            </w:pPr>
            <w:r w:rsidRPr="00A14D2A">
              <w:rPr>
                <w:b/>
              </w:rPr>
              <w:t>End of Construction 1</w:t>
            </w:r>
          </w:p>
          <w:p w14:paraId="296AE3DD" w14:textId="77777777" w:rsidR="00A14D2A" w:rsidRDefault="00A14D2A" w:rsidP="00A14D2A">
            <w:pPr>
              <w:pStyle w:val="ListParagraph"/>
              <w:numPr>
                <w:ilvl w:val="0"/>
                <w:numId w:val="33"/>
              </w:numPr>
              <w:ind w:left="317" w:hanging="261"/>
              <w:cnfStyle w:val="000000010000" w:firstRow="0" w:lastRow="0" w:firstColumn="0" w:lastColumn="0" w:oddVBand="0" w:evenVBand="0" w:oddHBand="0" w:evenHBand="1" w:firstRowFirstColumn="0" w:firstRowLastColumn="0" w:lastRowFirstColumn="0" w:lastRowLastColumn="0"/>
            </w:pPr>
            <w:r>
              <w:t>Alle CRUD Operationen implementiert</w:t>
            </w:r>
          </w:p>
          <w:p w14:paraId="296AE3DE" w14:textId="77777777" w:rsidR="00A14D2A" w:rsidRDefault="00A14D2A" w:rsidP="00A14D2A">
            <w:pPr>
              <w:pStyle w:val="ListParagraph"/>
              <w:numPr>
                <w:ilvl w:val="0"/>
                <w:numId w:val="33"/>
              </w:numPr>
              <w:ind w:left="317" w:hanging="261"/>
              <w:cnfStyle w:val="000000010000" w:firstRow="0" w:lastRow="0" w:firstColumn="0" w:lastColumn="0" w:oddVBand="0" w:evenVBand="0" w:oddHBand="0" w:evenHBand="1" w:firstRowFirstColumn="0" w:firstRowLastColumn="0" w:lastRowFirstColumn="0" w:lastRowLastColumn="0"/>
            </w:pPr>
            <w:r>
              <w:t xml:space="preserve">Buchen auf Projekte, </w:t>
            </w:r>
            <w:r w:rsidR="003F7005">
              <w:t>WorkingSessions</w:t>
            </w:r>
          </w:p>
          <w:p w14:paraId="296AE3DF" w14:textId="77777777" w:rsidR="00A14D2A" w:rsidRPr="00A14D2A" w:rsidRDefault="003F7005" w:rsidP="00A14D2A">
            <w:pPr>
              <w:pStyle w:val="ListParagraph"/>
              <w:numPr>
                <w:ilvl w:val="0"/>
                <w:numId w:val="33"/>
              </w:numPr>
              <w:ind w:left="317" w:hanging="261"/>
              <w:cnfStyle w:val="000000010000" w:firstRow="0" w:lastRow="0" w:firstColumn="0" w:lastColumn="0" w:oddVBand="0" w:evenVBand="0" w:oddHBand="0" w:evenHBand="1" w:firstRowFirstColumn="0" w:firstRowLastColumn="0" w:lastRowFirstColumn="0" w:lastRowLastColumn="0"/>
            </w:pPr>
            <w:r>
              <w:t>Funktionalität wt4u auf BusinessLogic testen</w:t>
            </w:r>
          </w:p>
        </w:tc>
      </w:tr>
      <w:tr w:rsidR="006F741E" w14:paraId="296AE3E8" w14:textId="77777777" w:rsidTr="00454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E1" w14:textId="77777777" w:rsidR="00855C17" w:rsidRDefault="00855C17" w:rsidP="00855C17">
            <w:r>
              <w:t>Testphase 3</w:t>
            </w:r>
          </w:p>
          <w:p w14:paraId="296AE3E2" w14:textId="77777777" w:rsidR="006F741E" w:rsidRDefault="00007CDC" w:rsidP="00855C17">
            <w:r>
              <w:t>SW1</w:t>
            </w:r>
            <w:r w:rsidR="00855C17">
              <w:t>2</w:t>
            </w:r>
          </w:p>
        </w:tc>
        <w:tc>
          <w:tcPr>
            <w:tcW w:w="6977" w:type="dxa"/>
          </w:tcPr>
          <w:p w14:paraId="296AE3E3" w14:textId="77777777" w:rsidR="006F741E" w:rsidRDefault="00007CDC" w:rsidP="0081296B">
            <w:pPr>
              <w:cnfStyle w:val="000000100000" w:firstRow="0" w:lastRow="0" w:firstColumn="0" w:lastColumn="0" w:oddVBand="0" w:evenVBand="0" w:oddHBand="1" w:evenHBand="0" w:firstRowFirstColumn="0" w:firstRowLastColumn="0" w:lastRowFirstColumn="0" w:lastRowLastColumn="0"/>
              <w:rPr>
                <w:b/>
              </w:rPr>
            </w:pPr>
            <w:r w:rsidRPr="00A14D2A">
              <w:rPr>
                <w:b/>
              </w:rPr>
              <w:t>End of Construction 2</w:t>
            </w:r>
          </w:p>
          <w:p w14:paraId="296AE3E4" w14:textId="072C0EDC" w:rsidR="00A14D2A" w:rsidRDefault="00A14D2A" w:rsidP="00A14D2A">
            <w:pPr>
              <w:pStyle w:val="ListParagraph"/>
              <w:numPr>
                <w:ilvl w:val="0"/>
                <w:numId w:val="34"/>
              </w:numPr>
              <w:ind w:left="317" w:hanging="261"/>
              <w:cnfStyle w:val="000000100000" w:firstRow="0" w:lastRow="0" w:firstColumn="0" w:lastColumn="0" w:oddVBand="0" w:evenVBand="0" w:oddHBand="1" w:evenHBand="0" w:firstRowFirstColumn="0" w:firstRowLastColumn="0" w:lastRowFirstColumn="0" w:lastRowLastColumn="0"/>
            </w:pPr>
            <w:r w:rsidRPr="00A14D2A">
              <w:t>WebTesting</w:t>
            </w:r>
            <w:r>
              <w:t xml:space="preserve"> sowie UI-Tests erstellen</w:t>
            </w:r>
            <w:r w:rsidR="002A4921">
              <w:t xml:space="preserve"> (nicht erstellt &gt; zu aufwendig &gt; besser Systemtests)</w:t>
            </w:r>
          </w:p>
          <w:p w14:paraId="296AE3E5" w14:textId="77777777" w:rsidR="00A14D2A" w:rsidRDefault="00A14D2A" w:rsidP="00A14D2A">
            <w:pPr>
              <w:pStyle w:val="ListParagraph"/>
              <w:numPr>
                <w:ilvl w:val="0"/>
                <w:numId w:val="34"/>
              </w:numPr>
              <w:ind w:left="317" w:hanging="261"/>
              <w:cnfStyle w:val="000000100000" w:firstRow="0" w:lastRow="0" w:firstColumn="0" w:lastColumn="0" w:oddVBand="0" w:evenVBand="0" w:oddHBand="1" w:evenHBand="0" w:firstRowFirstColumn="0" w:firstRowLastColumn="0" w:lastRowFirstColumn="0" w:lastRowLastColumn="0"/>
            </w:pPr>
            <w:r>
              <w:t>Allfällige Ergänzungen zu bestehenden Tests</w:t>
            </w:r>
          </w:p>
          <w:p w14:paraId="296AE3E6" w14:textId="77777777" w:rsidR="00A14D2A" w:rsidRDefault="00AF5132" w:rsidP="00A14D2A">
            <w:pPr>
              <w:pStyle w:val="ListParagraph"/>
              <w:numPr>
                <w:ilvl w:val="0"/>
                <w:numId w:val="34"/>
              </w:numPr>
              <w:ind w:left="317" w:hanging="261"/>
              <w:cnfStyle w:val="000000100000" w:firstRow="0" w:lastRow="0" w:firstColumn="0" w:lastColumn="0" w:oddVBand="0" w:evenVBand="0" w:oddHBand="1" w:evenHBand="0" w:firstRowFirstColumn="0" w:firstRowLastColumn="0" w:lastRowFirstColumn="0" w:lastRowLastColumn="0"/>
            </w:pPr>
            <w:r>
              <w:t>Verifikationen und falsche Eingaben testen</w:t>
            </w:r>
          </w:p>
          <w:p w14:paraId="296AE3E7" w14:textId="77777777" w:rsidR="003F7005" w:rsidRPr="00A14D2A" w:rsidRDefault="003F7005" w:rsidP="00A14D2A">
            <w:pPr>
              <w:pStyle w:val="ListParagraph"/>
              <w:numPr>
                <w:ilvl w:val="0"/>
                <w:numId w:val="34"/>
              </w:numPr>
              <w:ind w:left="317" w:hanging="261"/>
              <w:cnfStyle w:val="000000100000" w:firstRow="0" w:lastRow="0" w:firstColumn="0" w:lastColumn="0" w:oddVBand="0" w:evenVBand="0" w:oddHBand="1" w:evenHBand="0" w:firstRowFirstColumn="0" w:firstRowLastColumn="0" w:lastRowFirstColumn="0" w:lastRowLastColumn="0"/>
            </w:pPr>
            <w:r>
              <w:t>User erstellen mit Rollen und auf unerlaubte Controller zugreifen, dabei alle Controller Methoden abdecken</w:t>
            </w:r>
          </w:p>
        </w:tc>
      </w:tr>
      <w:tr w:rsidR="006F741E" w14:paraId="296AE3ED" w14:textId="77777777" w:rsidTr="004545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E9" w14:textId="77777777" w:rsidR="00855C17" w:rsidRDefault="00855C17" w:rsidP="0081296B">
            <w:r>
              <w:t>Testphase 4</w:t>
            </w:r>
          </w:p>
          <w:p w14:paraId="296AE3EA" w14:textId="77777777" w:rsidR="006F741E" w:rsidRDefault="00007CDC" w:rsidP="0081296B">
            <w:r>
              <w:t>SW13</w:t>
            </w:r>
          </w:p>
        </w:tc>
        <w:tc>
          <w:tcPr>
            <w:tcW w:w="6977" w:type="dxa"/>
          </w:tcPr>
          <w:p w14:paraId="296AE3EB" w14:textId="77777777" w:rsidR="006F741E" w:rsidRPr="00AF5132" w:rsidRDefault="00007CDC" w:rsidP="0081296B">
            <w:pPr>
              <w:cnfStyle w:val="000000010000" w:firstRow="0" w:lastRow="0" w:firstColumn="0" w:lastColumn="0" w:oddVBand="0" w:evenVBand="0" w:oddHBand="0" w:evenHBand="1" w:firstRowFirstColumn="0" w:firstRowLastColumn="0" w:lastRowFirstColumn="0" w:lastRowLastColumn="0"/>
              <w:rPr>
                <w:b/>
              </w:rPr>
            </w:pPr>
            <w:r w:rsidRPr="00AF5132">
              <w:rPr>
                <w:b/>
              </w:rPr>
              <w:t>End of Construction 3</w:t>
            </w:r>
          </w:p>
          <w:p w14:paraId="296AE3EC" w14:textId="77777777" w:rsidR="00AF5132" w:rsidRDefault="00AF5132" w:rsidP="00AF5132">
            <w:pPr>
              <w:pStyle w:val="ListParagraph"/>
              <w:numPr>
                <w:ilvl w:val="0"/>
                <w:numId w:val="33"/>
              </w:numPr>
              <w:ind w:left="317" w:hanging="261"/>
              <w:cnfStyle w:val="000000010000" w:firstRow="0" w:lastRow="0" w:firstColumn="0" w:lastColumn="0" w:oddVBand="0" w:evenVBand="0" w:oddHBand="0" w:evenHBand="1" w:firstRowFirstColumn="0" w:firstRowLastColumn="0" w:lastRowFirstColumn="0" w:lastRowLastColumn="0"/>
            </w:pPr>
            <w:r>
              <w:t>Allfällige Ergänzungen zu bestehenden Tests</w:t>
            </w:r>
          </w:p>
        </w:tc>
      </w:tr>
    </w:tbl>
    <w:p w14:paraId="296AE3EE" w14:textId="77777777" w:rsidR="006F741E" w:rsidRDefault="006F741E" w:rsidP="0081296B"/>
    <w:p w14:paraId="296AE3EF" w14:textId="77777777" w:rsidR="00674A11" w:rsidRDefault="00674A11">
      <w:r>
        <w:br w:type="page"/>
      </w:r>
    </w:p>
    <w:p w14:paraId="296AE3F0" w14:textId="77777777" w:rsidR="0081296B" w:rsidRDefault="00E62C42" w:rsidP="00E62C42">
      <w:pPr>
        <w:pStyle w:val="Heading1"/>
      </w:pPr>
      <w:bookmarkStart w:id="5" w:name="_Toc388970544"/>
      <w:r>
        <w:lastRenderedPageBreak/>
        <w:t>Testphase 1</w:t>
      </w:r>
      <w:bookmarkEnd w:id="5"/>
    </w:p>
    <w:p w14:paraId="296AE3F1" w14:textId="77777777" w:rsidR="00E62C42" w:rsidRDefault="00275F43" w:rsidP="00275F43">
      <w:pPr>
        <w:pStyle w:val="Heading2"/>
        <w:ind w:left="0"/>
      </w:pPr>
      <w:bookmarkStart w:id="6" w:name="_Toc388970545"/>
      <w:r>
        <w:t>Unit Tests</w:t>
      </w:r>
      <w:bookmarkEnd w:id="6"/>
    </w:p>
    <w:p w14:paraId="296AE3F2" w14:textId="7B41E5C5" w:rsidR="00275F43" w:rsidRDefault="00275F43" w:rsidP="00275F43">
      <w:pPr>
        <w:pStyle w:val="Heading3"/>
      </w:pPr>
      <w:bookmarkStart w:id="7" w:name="_Toc388970546"/>
      <w:r>
        <w:t>Neue Unit</w:t>
      </w:r>
      <w:r w:rsidR="00630B69">
        <w:t xml:space="preserve"> </w:t>
      </w:r>
      <w:r>
        <w:t>Tests</w:t>
      </w:r>
      <w:bookmarkEnd w:id="7"/>
    </w:p>
    <w:p w14:paraId="296AE3F3" w14:textId="77777777" w:rsidR="00580138" w:rsidRPr="00580138" w:rsidRDefault="00580138" w:rsidP="00580138"/>
    <w:tbl>
      <w:tblPr>
        <w:tblStyle w:val="MediumShading1-Accent2"/>
        <w:tblW w:w="0" w:type="auto"/>
        <w:tblLook w:val="04A0" w:firstRow="1" w:lastRow="0" w:firstColumn="1" w:lastColumn="0" w:noHBand="0" w:noVBand="1"/>
      </w:tblPr>
      <w:tblGrid>
        <w:gridCol w:w="2580"/>
        <w:gridCol w:w="6708"/>
      </w:tblGrid>
      <w:tr w:rsidR="00580138" w14:paraId="296AE3FA" w14:textId="77777777" w:rsidTr="009D2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F4" w14:textId="77777777" w:rsidR="00580138" w:rsidRDefault="00580138" w:rsidP="009D2C99">
            <w:pPr>
              <w:rPr>
                <w:sz w:val="32"/>
                <w:szCs w:val="32"/>
              </w:rPr>
            </w:pPr>
            <w:r w:rsidRPr="00580138">
              <w:rPr>
                <w:sz w:val="32"/>
                <w:szCs w:val="32"/>
              </w:rPr>
              <w:t>TestKlasse</w:t>
            </w:r>
          </w:p>
          <w:p w14:paraId="296AE3F5" w14:textId="77777777" w:rsidR="00580138" w:rsidRDefault="00580138" w:rsidP="009D2C99">
            <w:pPr>
              <w:rPr>
                <w:sz w:val="32"/>
                <w:szCs w:val="32"/>
              </w:rPr>
            </w:pPr>
          </w:p>
          <w:p w14:paraId="296AE3F6" w14:textId="77777777" w:rsidR="00580138" w:rsidRPr="00580138" w:rsidRDefault="00580138" w:rsidP="009D2C99">
            <w:r w:rsidRPr="00580138">
              <w:t>Methode</w:t>
            </w:r>
          </w:p>
        </w:tc>
        <w:tc>
          <w:tcPr>
            <w:tcW w:w="6977" w:type="dxa"/>
          </w:tcPr>
          <w:p w14:paraId="296AE3F7" w14:textId="77777777" w:rsidR="00580138" w:rsidRDefault="00580138" w:rsidP="009D2C99">
            <w:pPr>
              <w:cnfStyle w:val="100000000000" w:firstRow="1" w:lastRow="0" w:firstColumn="0" w:lastColumn="0" w:oddVBand="0" w:evenVBand="0" w:oddHBand="0" w:evenHBand="0" w:firstRowFirstColumn="0" w:firstRowLastColumn="0" w:lastRowFirstColumn="0" w:lastRowLastColumn="0"/>
              <w:rPr>
                <w:sz w:val="32"/>
                <w:szCs w:val="32"/>
              </w:rPr>
            </w:pPr>
            <w:r w:rsidRPr="00580138">
              <w:rPr>
                <w:sz w:val="32"/>
                <w:szCs w:val="32"/>
              </w:rPr>
              <w:t>BookingTest</w:t>
            </w:r>
          </w:p>
          <w:p w14:paraId="296AE3F8" w14:textId="77777777" w:rsidR="00580138" w:rsidRDefault="00580138" w:rsidP="009D2C99">
            <w:pPr>
              <w:cnfStyle w:val="100000000000" w:firstRow="1" w:lastRow="0" w:firstColumn="0" w:lastColumn="0" w:oddVBand="0" w:evenVBand="0" w:oddHBand="0" w:evenHBand="0" w:firstRowFirstColumn="0" w:firstRowLastColumn="0" w:lastRowFirstColumn="0" w:lastRowLastColumn="0"/>
              <w:rPr>
                <w:sz w:val="32"/>
                <w:szCs w:val="32"/>
              </w:rPr>
            </w:pPr>
          </w:p>
          <w:p w14:paraId="296AE3F9" w14:textId="77777777" w:rsidR="00580138" w:rsidRPr="00580138" w:rsidRDefault="00580138" w:rsidP="009D2C99">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3F57C6" w14:paraId="296AE3FD"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FB" w14:textId="77777777" w:rsidR="00B96960" w:rsidRPr="003F57C6" w:rsidRDefault="003F57C6" w:rsidP="009D2C99">
            <w:pPr>
              <w:rPr>
                <w:b w:val="0"/>
              </w:rPr>
            </w:pPr>
            <w:r w:rsidRPr="003F57C6">
              <w:rPr>
                <w:b w:val="0"/>
              </w:rPr>
              <w:t>TestStartWorkingSession()</w:t>
            </w:r>
          </w:p>
        </w:tc>
        <w:tc>
          <w:tcPr>
            <w:tcW w:w="6977" w:type="dxa"/>
          </w:tcPr>
          <w:p w14:paraId="296AE3FC" w14:textId="77777777" w:rsidR="00B96960" w:rsidRDefault="003F57C6" w:rsidP="003F57C6">
            <w:pPr>
              <w:cnfStyle w:val="000000100000" w:firstRow="0" w:lastRow="0" w:firstColumn="0" w:lastColumn="0" w:oddVBand="0" w:evenVBand="0" w:oddHBand="1" w:evenHBand="0" w:firstRowFirstColumn="0" w:firstRowLastColumn="0" w:lastRowFirstColumn="0" w:lastRowLastColumn="0"/>
            </w:pPr>
            <w:r>
              <w:t>Eine neue WorkingSession ohne EndDatum wird erstellt. Instanzen (DB-Objekte) die für eine WorkingSession benötigt werden, werden durch den TestHelper bereitgestellt.</w:t>
            </w:r>
          </w:p>
        </w:tc>
      </w:tr>
      <w:tr w:rsidR="003F57C6" w14:paraId="296AE400"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3FE" w14:textId="77777777" w:rsidR="00B96960" w:rsidRPr="003F57C6" w:rsidRDefault="003F57C6" w:rsidP="009D2C99">
            <w:pPr>
              <w:rPr>
                <w:b w:val="0"/>
              </w:rPr>
            </w:pPr>
            <w:r w:rsidRPr="003F57C6">
              <w:rPr>
                <w:b w:val="0"/>
              </w:rPr>
              <w:t>TestEndWorkingSession</w:t>
            </w:r>
            <w:r>
              <w:rPr>
                <w:b w:val="0"/>
              </w:rPr>
              <w:t>()</w:t>
            </w:r>
          </w:p>
        </w:tc>
        <w:tc>
          <w:tcPr>
            <w:tcW w:w="6977" w:type="dxa"/>
          </w:tcPr>
          <w:p w14:paraId="296AE3FF" w14:textId="77777777" w:rsidR="00B96960" w:rsidRPr="00A14D2A" w:rsidRDefault="003F57C6" w:rsidP="003F57C6">
            <w:pPr>
              <w:cnfStyle w:val="000000010000" w:firstRow="0" w:lastRow="0" w:firstColumn="0" w:lastColumn="0" w:oddVBand="0" w:evenVBand="0" w:oddHBand="0" w:evenHBand="1" w:firstRowFirstColumn="0" w:firstRowLastColumn="0" w:lastRowFirstColumn="0" w:lastRowLastColumn="0"/>
            </w:pPr>
            <w:r>
              <w:t>Der TestHelper erstellt eine WorkingSession ohne EndDate. Diese dient als Basis des Tests. Das End-Datum wird eingetragen auf der DB geprüft.</w:t>
            </w:r>
          </w:p>
        </w:tc>
      </w:tr>
      <w:tr w:rsidR="003F57C6" w14:paraId="296AE404"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401" w14:textId="77777777" w:rsidR="00B96960" w:rsidRPr="00D61993" w:rsidRDefault="003F57C6" w:rsidP="009D2C99">
            <w:pPr>
              <w:rPr>
                <w:b w:val="0"/>
              </w:rPr>
            </w:pPr>
            <w:r w:rsidRPr="00D61993">
              <w:rPr>
                <w:b w:val="0"/>
              </w:rPr>
              <w:t>TestStartAndEndBreak()</w:t>
            </w:r>
          </w:p>
        </w:tc>
        <w:tc>
          <w:tcPr>
            <w:tcW w:w="6977" w:type="dxa"/>
          </w:tcPr>
          <w:p w14:paraId="296AE402" w14:textId="77777777" w:rsidR="003F57C6" w:rsidRDefault="003F57C6" w:rsidP="003F57C6">
            <w:pPr>
              <w:cnfStyle w:val="000000100000" w:firstRow="0" w:lastRow="0" w:firstColumn="0" w:lastColumn="0" w:oddVBand="0" w:evenVBand="0" w:oddHBand="1" w:evenHBand="0" w:firstRowFirstColumn="0" w:firstRowLastColumn="0" w:lastRowFirstColumn="0" w:lastRowLastColumn="0"/>
            </w:pPr>
            <w:r>
              <w:t>Eine neue Break ohne EndDatum wird erstellt. Instanzen (DB-Objekte) die für eine Break benötigt werden, werden durch den TestHelper bereitgestellt. Die Korrektheit dieses neuen DB-Eintrags wird geprüft.</w:t>
            </w:r>
          </w:p>
          <w:p w14:paraId="296AE403" w14:textId="77777777" w:rsidR="003F57C6" w:rsidRPr="00A14D2A" w:rsidRDefault="003F57C6" w:rsidP="003F57C6">
            <w:pPr>
              <w:cnfStyle w:val="000000100000" w:firstRow="0" w:lastRow="0" w:firstColumn="0" w:lastColumn="0" w:oddVBand="0" w:evenVBand="0" w:oddHBand="1" w:evenHBand="0" w:firstRowFirstColumn="0" w:firstRowLastColumn="0" w:lastRowFirstColumn="0" w:lastRowLastColumn="0"/>
            </w:pPr>
            <w:r>
              <w:t xml:space="preserve">Anschliessend wird das End-Datum gesetzt und erneut geprüft, ob </w:t>
            </w:r>
            <w:r w:rsidR="00D61993">
              <w:t>das Datum korrekt gesetzt wurde.</w:t>
            </w:r>
          </w:p>
        </w:tc>
      </w:tr>
      <w:tr w:rsidR="003F57C6" w14:paraId="296AE408"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6AE405" w14:textId="77777777" w:rsidR="00B96960" w:rsidRPr="00D61993" w:rsidRDefault="00D61993" w:rsidP="009D2C99">
            <w:pPr>
              <w:rPr>
                <w:b w:val="0"/>
              </w:rPr>
            </w:pPr>
            <w:r w:rsidRPr="00D61993">
              <w:rPr>
                <w:b w:val="0"/>
              </w:rPr>
              <w:t>TestStartAndEndProject-BookingTime()</w:t>
            </w:r>
          </w:p>
        </w:tc>
        <w:tc>
          <w:tcPr>
            <w:tcW w:w="6977" w:type="dxa"/>
          </w:tcPr>
          <w:p w14:paraId="296AE406" w14:textId="77777777" w:rsidR="00D61993" w:rsidRDefault="00D61993" w:rsidP="00D61993">
            <w:pPr>
              <w:cnfStyle w:val="000000010000" w:firstRow="0" w:lastRow="0" w:firstColumn="0" w:lastColumn="0" w:oddVBand="0" w:evenVBand="0" w:oddHBand="0" w:evenHBand="1" w:firstRowFirstColumn="0" w:firstRowLastColumn="0" w:lastRowFirstColumn="0" w:lastRowLastColumn="0"/>
            </w:pPr>
            <w:r>
              <w:t>Eine neue ProjectBookingTime ohne EndDatum wird erstellt. Instanzen (DB-Objekte) die für eine ProjectBookingTime benötigt werden, werden durch den TestHelper bereitgestellt. Die Korrektheit dieses neuen DB-Eintrags wird geprüft.</w:t>
            </w:r>
          </w:p>
          <w:p w14:paraId="296AE407" w14:textId="77777777" w:rsidR="00B96960" w:rsidRDefault="00D61993" w:rsidP="00D61993">
            <w:pPr>
              <w:cnfStyle w:val="000000010000" w:firstRow="0" w:lastRow="0" w:firstColumn="0" w:lastColumn="0" w:oddVBand="0" w:evenVBand="0" w:oddHBand="0" w:evenHBand="1" w:firstRowFirstColumn="0" w:firstRowLastColumn="0" w:lastRowFirstColumn="0" w:lastRowLastColumn="0"/>
            </w:pPr>
            <w:r>
              <w:t>Anschliessend wird das End-Datum gesetzt und erneut geprüft, ob das Datum korrekt gesetzt wurde.</w:t>
            </w:r>
          </w:p>
        </w:tc>
      </w:tr>
    </w:tbl>
    <w:p w14:paraId="296AE409" w14:textId="77777777" w:rsidR="00275F43" w:rsidRDefault="00275F43" w:rsidP="00275F43"/>
    <w:p w14:paraId="296AE40B" w14:textId="3240E11A" w:rsidR="002F1506" w:rsidRPr="002F1506" w:rsidRDefault="00375D36" w:rsidP="002F1506">
      <w:pPr>
        <w:pStyle w:val="Heading3"/>
      </w:pPr>
      <w:bookmarkStart w:id="8" w:name="_Toc388970547"/>
      <w:r>
        <w:t>Test</w:t>
      </w:r>
      <w:r w:rsidR="00630B69">
        <w:t>e</w:t>
      </w:r>
      <w:r>
        <w:t>rgebnisse</w:t>
      </w:r>
      <w:bookmarkEnd w:id="8"/>
    </w:p>
    <w:p w14:paraId="296AE40C" w14:textId="77777777" w:rsidR="00375D36" w:rsidRDefault="00025C64" w:rsidP="00375D36">
      <w:r>
        <w:rPr>
          <w:noProof/>
          <w:lang w:eastAsia="de-CH"/>
        </w:rPr>
        <w:drawing>
          <wp:inline distT="0" distB="0" distL="0" distR="0" wp14:anchorId="296AE43F" wp14:editId="296AE440">
            <wp:extent cx="2556332"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6332" cy="2674620"/>
                    </a:xfrm>
                    <a:prstGeom prst="rect">
                      <a:avLst/>
                    </a:prstGeom>
                  </pic:spPr>
                </pic:pic>
              </a:graphicData>
            </a:graphic>
          </wp:inline>
        </w:drawing>
      </w:r>
    </w:p>
    <w:p w14:paraId="296AE40E" w14:textId="2B5AC8A2" w:rsidR="00E17477" w:rsidRPr="00E17477" w:rsidRDefault="002F1506" w:rsidP="00E17477">
      <w:pPr>
        <w:pStyle w:val="Heading3"/>
      </w:pPr>
      <w:bookmarkStart w:id="9" w:name="_Toc388970548"/>
      <w:r>
        <w:lastRenderedPageBreak/>
        <w:t>Code</w:t>
      </w:r>
      <w:r w:rsidR="00630B69">
        <w:t xml:space="preserve"> </w:t>
      </w:r>
      <w:r>
        <w:t>Coverage</w:t>
      </w:r>
      <w:bookmarkEnd w:id="9"/>
    </w:p>
    <w:p w14:paraId="296AE40F" w14:textId="77777777" w:rsidR="00025C64" w:rsidRDefault="00025C64" w:rsidP="00025C64">
      <w:r>
        <w:rPr>
          <w:noProof/>
          <w:lang w:eastAsia="de-CH"/>
        </w:rPr>
        <w:drawing>
          <wp:inline distT="0" distB="0" distL="0" distR="0" wp14:anchorId="296AE441" wp14:editId="296AE442">
            <wp:extent cx="5998184" cy="15011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04560" cy="1502736"/>
                    </a:xfrm>
                    <a:prstGeom prst="rect">
                      <a:avLst/>
                    </a:prstGeom>
                  </pic:spPr>
                </pic:pic>
              </a:graphicData>
            </a:graphic>
          </wp:inline>
        </w:drawing>
      </w:r>
    </w:p>
    <w:p w14:paraId="296AE410" w14:textId="77777777" w:rsidR="00E17477" w:rsidRDefault="00E17477" w:rsidP="00025C64"/>
    <w:p w14:paraId="296AE411" w14:textId="5CC5CF3D" w:rsidR="00E17477" w:rsidRDefault="00630B69" w:rsidP="00E17477">
      <w:pPr>
        <w:pStyle w:val="Heading2"/>
        <w:ind w:left="0"/>
      </w:pPr>
      <w:bookmarkStart w:id="10" w:name="_Toc388970549"/>
      <w:r>
        <w:t xml:space="preserve">Protokoll </w:t>
      </w:r>
      <w:r w:rsidR="00E17477">
        <w:t>System</w:t>
      </w:r>
      <w:r>
        <w:t>t</w:t>
      </w:r>
      <w:r w:rsidR="00E17477">
        <w:t>est</w:t>
      </w:r>
      <w:r>
        <w:t>s</w:t>
      </w:r>
      <w:bookmarkEnd w:id="10"/>
    </w:p>
    <w:p w14:paraId="296AE412" w14:textId="77777777" w:rsidR="000F164F" w:rsidRDefault="00AB4B20" w:rsidP="002851BA">
      <w:r>
        <w:t xml:space="preserve">Protokolle zu den Systemtests sind im Dokument </w:t>
      </w:r>
      <w:r w:rsidRPr="00FF6062">
        <w:t>Systemtests</w:t>
      </w:r>
      <w:r>
        <w:t xml:space="preserve"> zu finden:</w:t>
      </w:r>
    </w:p>
    <w:p w14:paraId="296AE413" w14:textId="77777777" w:rsidR="000F164F" w:rsidRDefault="000F164F">
      <w:r>
        <w:br w:type="page"/>
      </w:r>
    </w:p>
    <w:p w14:paraId="296AE414" w14:textId="77777777" w:rsidR="000F164F" w:rsidRDefault="00B21FD3" w:rsidP="000F164F">
      <w:pPr>
        <w:pStyle w:val="Heading1"/>
      </w:pPr>
      <w:bookmarkStart w:id="11" w:name="_Toc388970550"/>
      <w:r>
        <w:lastRenderedPageBreak/>
        <w:t>Testphase 2</w:t>
      </w:r>
      <w:bookmarkEnd w:id="11"/>
    </w:p>
    <w:p w14:paraId="296AE415" w14:textId="77777777" w:rsidR="000F164F" w:rsidRDefault="000F164F" w:rsidP="000F164F">
      <w:pPr>
        <w:pStyle w:val="Heading2"/>
        <w:ind w:left="0"/>
      </w:pPr>
      <w:bookmarkStart w:id="12" w:name="_Toc388970551"/>
      <w:r>
        <w:t>Unit Tests</w:t>
      </w:r>
      <w:bookmarkEnd w:id="12"/>
    </w:p>
    <w:p w14:paraId="296AE416" w14:textId="37CAC902" w:rsidR="000F164F" w:rsidRDefault="000F164F" w:rsidP="000F164F">
      <w:pPr>
        <w:pStyle w:val="Heading3"/>
      </w:pPr>
      <w:bookmarkStart w:id="13" w:name="_Toc388970552"/>
      <w:r>
        <w:t>Neue Unit</w:t>
      </w:r>
      <w:r w:rsidR="00630B69">
        <w:t xml:space="preserve"> </w:t>
      </w:r>
      <w:r>
        <w:t>Tests</w:t>
      </w:r>
      <w:bookmarkEnd w:id="13"/>
    </w:p>
    <w:p w14:paraId="296AE417" w14:textId="77777777" w:rsidR="000F164F" w:rsidRPr="00580138" w:rsidRDefault="000F164F" w:rsidP="000F164F"/>
    <w:tbl>
      <w:tblPr>
        <w:tblStyle w:val="MediumShading1-Accent2"/>
        <w:tblW w:w="0" w:type="auto"/>
        <w:tblLook w:val="04A0" w:firstRow="1" w:lastRow="0" w:firstColumn="1" w:lastColumn="0" w:noHBand="0" w:noVBand="1"/>
      </w:tblPr>
      <w:tblGrid>
        <w:gridCol w:w="2580"/>
        <w:gridCol w:w="6708"/>
      </w:tblGrid>
      <w:tr w:rsidR="000F164F" w14:paraId="296AE41E" w14:textId="77777777" w:rsidTr="00AB7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18" w14:textId="77777777" w:rsidR="000F164F" w:rsidRDefault="000F164F" w:rsidP="009D2C99">
            <w:pPr>
              <w:rPr>
                <w:sz w:val="32"/>
                <w:szCs w:val="32"/>
              </w:rPr>
            </w:pPr>
            <w:r w:rsidRPr="00580138">
              <w:rPr>
                <w:sz w:val="32"/>
                <w:szCs w:val="32"/>
              </w:rPr>
              <w:t>TestKlasse</w:t>
            </w:r>
          </w:p>
          <w:p w14:paraId="296AE419" w14:textId="77777777" w:rsidR="000F164F" w:rsidRDefault="000F164F" w:rsidP="009D2C99">
            <w:pPr>
              <w:rPr>
                <w:sz w:val="32"/>
                <w:szCs w:val="32"/>
              </w:rPr>
            </w:pPr>
          </w:p>
          <w:p w14:paraId="296AE41A" w14:textId="77777777" w:rsidR="000F164F" w:rsidRPr="00580138" w:rsidRDefault="000F164F" w:rsidP="009D2C99">
            <w:r w:rsidRPr="00580138">
              <w:t>Methode</w:t>
            </w:r>
          </w:p>
        </w:tc>
        <w:tc>
          <w:tcPr>
            <w:tcW w:w="6708" w:type="dxa"/>
          </w:tcPr>
          <w:p w14:paraId="296AE41B" w14:textId="77777777" w:rsidR="000F164F" w:rsidRDefault="00B21FD3" w:rsidP="009D2C9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Home</w:t>
            </w:r>
            <w:r w:rsidR="000F164F" w:rsidRPr="00580138">
              <w:rPr>
                <w:sz w:val="32"/>
                <w:szCs w:val="32"/>
              </w:rPr>
              <w:t>Test</w:t>
            </w:r>
          </w:p>
          <w:p w14:paraId="296AE41C" w14:textId="77777777" w:rsidR="000F164F" w:rsidRDefault="000F164F" w:rsidP="009D2C99">
            <w:pPr>
              <w:cnfStyle w:val="100000000000" w:firstRow="1" w:lastRow="0" w:firstColumn="0" w:lastColumn="0" w:oddVBand="0" w:evenVBand="0" w:oddHBand="0" w:evenHBand="0" w:firstRowFirstColumn="0" w:firstRowLastColumn="0" w:lastRowFirstColumn="0" w:lastRowLastColumn="0"/>
              <w:rPr>
                <w:sz w:val="32"/>
                <w:szCs w:val="32"/>
              </w:rPr>
            </w:pPr>
          </w:p>
          <w:p w14:paraId="296AE41D" w14:textId="77777777" w:rsidR="000F164F" w:rsidRPr="00580138" w:rsidRDefault="000F164F" w:rsidP="009D2C99">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0F164F" w14:paraId="296AE421" w14:textId="77777777" w:rsidTr="00AB7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1F" w14:textId="77777777" w:rsidR="000F164F" w:rsidRPr="003F57C6" w:rsidRDefault="000F164F" w:rsidP="009D2C99">
            <w:pPr>
              <w:rPr>
                <w:b w:val="0"/>
              </w:rPr>
            </w:pPr>
            <w:r w:rsidRPr="003F57C6">
              <w:rPr>
                <w:b w:val="0"/>
              </w:rPr>
              <w:t>TestStartWorkingSession()</w:t>
            </w:r>
          </w:p>
        </w:tc>
        <w:tc>
          <w:tcPr>
            <w:tcW w:w="6708" w:type="dxa"/>
          </w:tcPr>
          <w:p w14:paraId="296AE420" w14:textId="0E49512B" w:rsidR="000F164F" w:rsidRDefault="001910AE" w:rsidP="009D2C99">
            <w:pPr>
              <w:cnfStyle w:val="000000100000" w:firstRow="0" w:lastRow="0" w:firstColumn="0" w:lastColumn="0" w:oddVBand="0" w:evenVBand="0" w:oddHBand="1" w:evenHBand="0" w:firstRowFirstColumn="0" w:firstRowLastColumn="0" w:lastRowFirstColumn="0" w:lastRowLastColumn="0"/>
            </w:pPr>
            <w:r>
              <w:t>Eine neue WorkingSession wird erstellt über die BusinessLogic. In der Klasse HomeTest wird die Klasse HomeAccess über die Access Variable bereitgestellt. Nun wird mittels dem TestUser1, der im TestHelper erstellt wurde eine neue WorkingSession ohne EndDate erstellt und geprüft ob diese auch existiert</w:t>
            </w:r>
            <w:r w:rsidR="0053041A">
              <w:t>.</w:t>
            </w:r>
            <w:bookmarkStart w:id="14" w:name="_GoBack"/>
            <w:bookmarkEnd w:id="14"/>
          </w:p>
        </w:tc>
      </w:tr>
      <w:tr w:rsidR="000F164F" w14:paraId="296AE424" w14:textId="77777777" w:rsidTr="00AB7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22" w14:textId="77777777" w:rsidR="000F164F" w:rsidRPr="003F57C6" w:rsidRDefault="000F164F" w:rsidP="009D2C99">
            <w:pPr>
              <w:rPr>
                <w:b w:val="0"/>
              </w:rPr>
            </w:pPr>
            <w:r w:rsidRPr="003F57C6">
              <w:rPr>
                <w:b w:val="0"/>
              </w:rPr>
              <w:t>TestEndWorkingSession</w:t>
            </w:r>
            <w:r>
              <w:rPr>
                <w:b w:val="0"/>
              </w:rPr>
              <w:t>()</w:t>
            </w:r>
          </w:p>
        </w:tc>
        <w:tc>
          <w:tcPr>
            <w:tcW w:w="6708" w:type="dxa"/>
          </w:tcPr>
          <w:p w14:paraId="296AE423" w14:textId="77777777" w:rsidR="000F164F" w:rsidRPr="00A14D2A" w:rsidRDefault="000F164F" w:rsidP="001910AE">
            <w:pPr>
              <w:cnfStyle w:val="000000010000" w:firstRow="0" w:lastRow="0" w:firstColumn="0" w:lastColumn="0" w:oddVBand="0" w:evenVBand="0" w:oddHBand="0" w:evenHBand="1" w:firstRowFirstColumn="0" w:firstRowLastColumn="0" w:lastRowFirstColumn="0" w:lastRowLastColumn="0"/>
            </w:pPr>
            <w:r>
              <w:t xml:space="preserve">Der TestHelper erstellt eine WorkingSession ohne EndDate. </w:t>
            </w:r>
            <w:r w:rsidR="001910AE">
              <w:t>Über den Access wird die aktuelle WorkingSession beendet. Geprüft wird ob keine offene WorkingSession mehr existiert.</w:t>
            </w:r>
          </w:p>
        </w:tc>
      </w:tr>
      <w:tr w:rsidR="000F164F" w14:paraId="296AE427" w14:textId="77777777" w:rsidTr="00AB7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25" w14:textId="77777777" w:rsidR="000F164F" w:rsidRPr="00D61993" w:rsidRDefault="00B36294" w:rsidP="009D2C99">
            <w:pPr>
              <w:rPr>
                <w:b w:val="0"/>
              </w:rPr>
            </w:pPr>
            <w:r>
              <w:rPr>
                <w:b w:val="0"/>
              </w:rPr>
              <w:t>TestStartBreak()</w:t>
            </w:r>
          </w:p>
        </w:tc>
        <w:tc>
          <w:tcPr>
            <w:tcW w:w="6708" w:type="dxa"/>
          </w:tcPr>
          <w:p w14:paraId="296AE426" w14:textId="77777777" w:rsidR="000F164F" w:rsidRPr="00A14D2A" w:rsidRDefault="000F164F" w:rsidP="00B36294">
            <w:pPr>
              <w:cnfStyle w:val="000000100000" w:firstRow="0" w:lastRow="0" w:firstColumn="0" w:lastColumn="0" w:oddVBand="0" w:evenVBand="0" w:oddHBand="1" w:evenHBand="0" w:firstRowFirstColumn="0" w:firstRowLastColumn="0" w:lastRowFirstColumn="0" w:lastRowLastColumn="0"/>
            </w:pPr>
            <w:r>
              <w:t>Eine neue Break ohne EndDatum wird</w:t>
            </w:r>
            <w:r w:rsidR="00B36294">
              <w:t xml:space="preserve"> über den Access</w:t>
            </w:r>
            <w:r>
              <w:t xml:space="preserve"> erstellt. Instanzen (DB-Objekte) die für eine Break benötigt werden, werden durch den TestHelper bereitgestellt. </w:t>
            </w:r>
            <w:r w:rsidR="00B36294">
              <w:t>Es wird geprüft ob eine offene Pause existiert.</w:t>
            </w:r>
          </w:p>
        </w:tc>
      </w:tr>
      <w:tr w:rsidR="000F164F" w14:paraId="296AE42A" w14:textId="77777777" w:rsidTr="00AB7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28" w14:textId="77777777" w:rsidR="000F164F" w:rsidRPr="00D61993" w:rsidRDefault="00B36294" w:rsidP="009D2C99">
            <w:pPr>
              <w:rPr>
                <w:b w:val="0"/>
              </w:rPr>
            </w:pPr>
            <w:r>
              <w:rPr>
                <w:b w:val="0"/>
              </w:rPr>
              <w:t>TestStartEndBreak()</w:t>
            </w:r>
          </w:p>
        </w:tc>
        <w:tc>
          <w:tcPr>
            <w:tcW w:w="6708" w:type="dxa"/>
          </w:tcPr>
          <w:p w14:paraId="296AE429" w14:textId="77777777" w:rsidR="000F164F" w:rsidRDefault="00B36294" w:rsidP="009D2C99">
            <w:pPr>
              <w:cnfStyle w:val="000000010000" w:firstRow="0" w:lastRow="0" w:firstColumn="0" w:lastColumn="0" w:oddVBand="0" w:evenVBand="0" w:oddHBand="0" w:evenHBand="1" w:firstRowFirstColumn="0" w:firstRowLastColumn="0" w:lastRowFirstColumn="0" w:lastRowLastColumn="0"/>
            </w:pPr>
            <w:r>
              <w:t>Wie bei TestStartBreak() wird eine neue Break erstellt und anschliessend mittels Access.EndBreak() beendet. Anschliessend wird überprüft ob keine offenen Breaks mehr vorhanden sind.</w:t>
            </w:r>
          </w:p>
        </w:tc>
      </w:tr>
      <w:tr w:rsidR="007C5B4B" w14:paraId="296AE42D" w14:textId="77777777" w:rsidTr="00AB7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2B" w14:textId="77777777" w:rsidR="007C5B4B" w:rsidRDefault="007C5B4B" w:rsidP="009D2C99">
            <w:pPr>
              <w:rPr>
                <w:b w:val="0"/>
              </w:rPr>
            </w:pPr>
            <w:r>
              <w:rPr>
                <w:b w:val="0"/>
              </w:rPr>
              <w:t>TestStartProject-BookingTime()</w:t>
            </w:r>
          </w:p>
        </w:tc>
        <w:tc>
          <w:tcPr>
            <w:tcW w:w="6708" w:type="dxa"/>
          </w:tcPr>
          <w:p w14:paraId="296AE42C" w14:textId="77777777" w:rsidR="007C5B4B" w:rsidRDefault="007C5B4B" w:rsidP="009D2C99">
            <w:pPr>
              <w:cnfStyle w:val="000000100000" w:firstRow="0" w:lastRow="0" w:firstColumn="0" w:lastColumn="0" w:oddVBand="0" w:evenVBand="0" w:oddHBand="1" w:evenHBand="0" w:firstRowFirstColumn="0" w:firstRowLastColumn="0" w:lastRowFirstColumn="0" w:lastRowLastColumn="0"/>
            </w:pPr>
            <w:r>
              <w:t>Über Access.StartProjectBookingTime() wird eine neue Buchungszeit angelegt. Projekte, Projektzuweisungen wurden wie üblich im TestHelper erstellt.</w:t>
            </w:r>
            <w:r w:rsidR="009F270C">
              <w:t xml:space="preserve"> Es wird dann geprüft ob eine offene ProjectBookingTime vorhanden ist und ob das StartDate korrekt ist.</w:t>
            </w:r>
          </w:p>
        </w:tc>
      </w:tr>
      <w:tr w:rsidR="003A124E" w14:paraId="0E6C69C6" w14:textId="77777777" w:rsidTr="00AB7E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6C819CF2" w14:textId="0DB4E1F9" w:rsidR="003A124E" w:rsidRDefault="003A124E" w:rsidP="009D2C99">
            <w:r>
              <w:rPr>
                <w:b w:val="0"/>
              </w:rPr>
              <w:t>TestStartProject-BookingTime-WithoutWorking()</w:t>
            </w:r>
          </w:p>
        </w:tc>
        <w:tc>
          <w:tcPr>
            <w:tcW w:w="6708" w:type="dxa"/>
          </w:tcPr>
          <w:p w14:paraId="436ED84A" w14:textId="236F8D2A" w:rsidR="003A124E" w:rsidRDefault="003A124E" w:rsidP="003A124E">
            <w:pPr>
              <w:cnfStyle w:val="000000010000" w:firstRow="0" w:lastRow="0" w:firstColumn="0" w:lastColumn="0" w:oddVBand="0" w:evenVBand="0" w:oddHBand="0" w:evenHBand="1" w:firstRowFirstColumn="0" w:firstRowLastColumn="0" w:lastRowFirstColumn="0" w:lastRowLastColumn="0"/>
            </w:pPr>
            <w:r>
              <w:t>Über Access.StartProjectBookingTime() soll eine neue Buchungszeit angelegt werden. Diese wird allerdings nicht angelegt weil sich der User nicht im arbeitenden Zustand befindet (keine WorkingSession)</w:t>
            </w:r>
          </w:p>
        </w:tc>
      </w:tr>
      <w:tr w:rsidR="003A124E" w14:paraId="296AE431" w14:textId="77777777" w:rsidTr="00AB7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6AE42E" w14:textId="77777777" w:rsidR="003A124E" w:rsidRDefault="003A124E" w:rsidP="009D2C99">
            <w:pPr>
              <w:rPr>
                <w:b w:val="0"/>
              </w:rPr>
            </w:pPr>
            <w:r>
              <w:rPr>
                <w:b w:val="0"/>
              </w:rPr>
              <w:t>TestStartEndProject-BookingTime()</w:t>
            </w:r>
          </w:p>
        </w:tc>
        <w:tc>
          <w:tcPr>
            <w:tcW w:w="6708" w:type="dxa"/>
          </w:tcPr>
          <w:p w14:paraId="296AE42F" w14:textId="77777777" w:rsidR="003A124E" w:rsidRDefault="003A124E" w:rsidP="009D2C99">
            <w:pPr>
              <w:cnfStyle w:val="000000100000" w:firstRow="0" w:lastRow="0" w:firstColumn="0" w:lastColumn="0" w:oddVBand="0" w:evenVBand="0" w:oddHBand="1" w:evenHBand="0" w:firstRowFirstColumn="0" w:firstRowLastColumn="0" w:lastRowFirstColumn="0" w:lastRowLastColumn="0"/>
            </w:pPr>
            <w:r>
              <w:t>Hier wird wiederrum über denn Access eine neue Projektbuchung gestartet und anschliessend wieder beendet über Access.End().</w:t>
            </w:r>
          </w:p>
          <w:p w14:paraId="296AE430" w14:textId="77777777" w:rsidR="003A124E" w:rsidRDefault="003A124E" w:rsidP="009D2C99">
            <w:pPr>
              <w:cnfStyle w:val="000000100000" w:firstRow="0" w:lastRow="0" w:firstColumn="0" w:lastColumn="0" w:oddVBand="0" w:evenVBand="0" w:oddHBand="1" w:evenHBand="0" w:firstRowFirstColumn="0" w:firstRowLastColumn="0" w:lastRowFirstColumn="0" w:lastRowLastColumn="0"/>
            </w:pPr>
            <w:r>
              <w:t>Hierbei wird überprüft ob keine offene ProjectBookingTime mehr vorhanden ist.</w:t>
            </w:r>
          </w:p>
        </w:tc>
      </w:tr>
    </w:tbl>
    <w:p w14:paraId="296AE432" w14:textId="77777777" w:rsidR="000F164F" w:rsidRDefault="000F164F" w:rsidP="000F164F"/>
    <w:tbl>
      <w:tblPr>
        <w:tblStyle w:val="MediumShading1-Accent2"/>
        <w:tblW w:w="0" w:type="auto"/>
        <w:tblLook w:val="04A0" w:firstRow="1" w:lastRow="0" w:firstColumn="1" w:lastColumn="0" w:noHBand="0" w:noVBand="1"/>
      </w:tblPr>
      <w:tblGrid>
        <w:gridCol w:w="2580"/>
        <w:gridCol w:w="6708"/>
      </w:tblGrid>
      <w:tr w:rsidR="00B92433" w14:paraId="6D13C1A7" w14:textId="77777777" w:rsidTr="009D2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68CDB44D" w14:textId="77777777" w:rsidR="00192996" w:rsidRDefault="00192996" w:rsidP="009D2C99">
            <w:pPr>
              <w:rPr>
                <w:sz w:val="32"/>
                <w:szCs w:val="32"/>
              </w:rPr>
            </w:pPr>
            <w:r w:rsidRPr="00580138">
              <w:rPr>
                <w:sz w:val="32"/>
                <w:szCs w:val="32"/>
              </w:rPr>
              <w:t>TestKlasse</w:t>
            </w:r>
          </w:p>
          <w:p w14:paraId="368AD227" w14:textId="77777777" w:rsidR="00192996" w:rsidRDefault="00192996" w:rsidP="009D2C99">
            <w:pPr>
              <w:rPr>
                <w:sz w:val="32"/>
                <w:szCs w:val="32"/>
              </w:rPr>
            </w:pPr>
          </w:p>
          <w:p w14:paraId="06ACF664" w14:textId="77777777" w:rsidR="00192996" w:rsidRPr="00580138" w:rsidRDefault="00192996" w:rsidP="009D2C99">
            <w:r w:rsidRPr="00580138">
              <w:t>Methode</w:t>
            </w:r>
          </w:p>
        </w:tc>
        <w:tc>
          <w:tcPr>
            <w:tcW w:w="6708" w:type="dxa"/>
          </w:tcPr>
          <w:p w14:paraId="34751419" w14:textId="65F3DD9B" w:rsidR="00192996" w:rsidRDefault="00192996" w:rsidP="009D2C9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WorkingSession</w:t>
            </w:r>
            <w:r w:rsidRPr="00580138">
              <w:rPr>
                <w:sz w:val="32"/>
                <w:szCs w:val="32"/>
              </w:rPr>
              <w:t>Test</w:t>
            </w:r>
          </w:p>
          <w:p w14:paraId="0A90DEA6" w14:textId="77777777" w:rsidR="00192996" w:rsidRDefault="00192996" w:rsidP="009D2C99">
            <w:pPr>
              <w:cnfStyle w:val="100000000000" w:firstRow="1" w:lastRow="0" w:firstColumn="0" w:lastColumn="0" w:oddVBand="0" w:evenVBand="0" w:oddHBand="0" w:evenHBand="0" w:firstRowFirstColumn="0" w:firstRowLastColumn="0" w:lastRowFirstColumn="0" w:lastRowLastColumn="0"/>
              <w:rPr>
                <w:sz w:val="32"/>
                <w:szCs w:val="32"/>
              </w:rPr>
            </w:pPr>
          </w:p>
          <w:p w14:paraId="72BA386E" w14:textId="77777777" w:rsidR="00192996" w:rsidRPr="00580138" w:rsidRDefault="00192996" w:rsidP="009D2C99">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B92433" w14:paraId="1D50AE36"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9F920E0" w14:textId="60B9ACDD" w:rsidR="00192996" w:rsidRPr="003F57C6" w:rsidRDefault="00192996" w:rsidP="009D2C99">
            <w:pPr>
              <w:rPr>
                <w:b w:val="0"/>
              </w:rPr>
            </w:pPr>
            <w:r>
              <w:rPr>
                <w:b w:val="0"/>
              </w:rPr>
              <w:t>TestGetAll-WorkingSessions()</w:t>
            </w:r>
          </w:p>
        </w:tc>
        <w:tc>
          <w:tcPr>
            <w:tcW w:w="6708" w:type="dxa"/>
          </w:tcPr>
          <w:p w14:paraId="556EF8EE" w14:textId="74958230" w:rsidR="00192996" w:rsidRDefault="00192996" w:rsidP="00192996">
            <w:pPr>
              <w:cnfStyle w:val="000000100000" w:firstRow="0" w:lastRow="0" w:firstColumn="0" w:lastColumn="0" w:oddVBand="0" w:evenVBand="0" w:oddHBand="1" w:evenHBand="0" w:firstRowFirstColumn="0" w:firstRowLastColumn="0" w:lastRowFirstColumn="0" w:lastRowLastColumn="0"/>
            </w:pPr>
            <w:r>
              <w:t>Hierbei wird getestet ob die im TestHelper generierten WorkingSessions auch wirklich in der DB vorhanden sind. Die Methode Access.getAllWorkingSession() steht hier im Fokus.</w:t>
            </w:r>
          </w:p>
        </w:tc>
      </w:tr>
      <w:tr w:rsidR="00B92433" w14:paraId="66925190"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3B3808BC" w14:textId="26B06247" w:rsidR="00192996" w:rsidRPr="003F57C6" w:rsidRDefault="00192996" w:rsidP="009D2C99">
            <w:pPr>
              <w:rPr>
                <w:b w:val="0"/>
              </w:rPr>
            </w:pPr>
            <w:r>
              <w:rPr>
                <w:b w:val="0"/>
              </w:rPr>
              <w:t>TestGetWorkingSession()</w:t>
            </w:r>
          </w:p>
        </w:tc>
        <w:tc>
          <w:tcPr>
            <w:tcW w:w="6708" w:type="dxa"/>
          </w:tcPr>
          <w:p w14:paraId="6FB3FA32" w14:textId="57B6F490" w:rsidR="00192996" w:rsidRPr="00A14D2A" w:rsidRDefault="00192996" w:rsidP="009D2C99">
            <w:pPr>
              <w:cnfStyle w:val="000000010000" w:firstRow="0" w:lastRow="0" w:firstColumn="0" w:lastColumn="0" w:oddVBand="0" w:evenVBand="0" w:oddHBand="0" w:evenHBand="1" w:firstRowFirstColumn="0" w:firstRowLastColumn="0" w:lastRowFirstColumn="0" w:lastRowLastColumn="0"/>
            </w:pPr>
            <w:r>
              <w:t>Es wird getestet ob die korrekte WorkingSession über den WorkingSessionAccess aus der DB entnommen wird.</w:t>
            </w:r>
          </w:p>
        </w:tc>
      </w:tr>
      <w:tr w:rsidR="00B92433" w14:paraId="6E57AA92"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164FF5D4" w14:textId="3CF81C20" w:rsidR="00192996" w:rsidRPr="00D61993" w:rsidRDefault="00192996" w:rsidP="009D2C99">
            <w:pPr>
              <w:rPr>
                <w:b w:val="0"/>
              </w:rPr>
            </w:pPr>
            <w:r>
              <w:rPr>
                <w:b w:val="0"/>
              </w:rPr>
              <w:t>TesetDelete-WorkingSession()</w:t>
            </w:r>
          </w:p>
        </w:tc>
        <w:tc>
          <w:tcPr>
            <w:tcW w:w="6708" w:type="dxa"/>
          </w:tcPr>
          <w:p w14:paraId="14968ACE" w14:textId="4453EE94" w:rsidR="00192996" w:rsidRPr="00A14D2A" w:rsidRDefault="00EA69E3" w:rsidP="009D2C99">
            <w:pPr>
              <w:cnfStyle w:val="000000100000" w:firstRow="0" w:lastRow="0" w:firstColumn="0" w:lastColumn="0" w:oddVBand="0" w:evenVBand="0" w:oddHBand="1" w:evenHBand="0" w:firstRowFirstColumn="0" w:firstRowLastColumn="0" w:lastRowFirstColumn="0" w:lastRowLastColumn="0"/>
            </w:pPr>
            <w:r>
              <w:t>Eine neu erstellte WorkingSession wird der DB hinzugefügt und anschliessend über Access.delete() wieder gelöscht. Anschliessend wird die fehlende Existenz der WorkingSession überprüft.</w:t>
            </w:r>
          </w:p>
        </w:tc>
      </w:tr>
      <w:tr w:rsidR="00B92433" w14:paraId="33F186CE"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3437838C" w14:textId="3B015729" w:rsidR="00B92433" w:rsidRPr="00D61993" w:rsidRDefault="00B92433" w:rsidP="00B92433">
            <w:pPr>
              <w:rPr>
                <w:b w:val="0"/>
              </w:rPr>
            </w:pPr>
            <w:r>
              <w:rPr>
                <w:b w:val="0"/>
              </w:rPr>
              <w:t>TestGetWorkingSession-</w:t>
            </w:r>
            <w:r>
              <w:rPr>
                <w:b w:val="0"/>
              </w:rPr>
              <w:lastRenderedPageBreak/>
              <w:t>ProjectBookingTimes()</w:t>
            </w:r>
          </w:p>
        </w:tc>
        <w:tc>
          <w:tcPr>
            <w:tcW w:w="6708" w:type="dxa"/>
          </w:tcPr>
          <w:p w14:paraId="50BE69E6" w14:textId="58CEFFCD" w:rsidR="00B92433" w:rsidRDefault="00B92433" w:rsidP="00B92433">
            <w:pPr>
              <w:cnfStyle w:val="000000010000" w:firstRow="0" w:lastRow="0" w:firstColumn="0" w:lastColumn="0" w:oddVBand="0" w:evenVBand="0" w:oddHBand="0" w:evenHBand="1" w:firstRowFirstColumn="0" w:firstRowLastColumn="0" w:lastRowFirstColumn="0" w:lastRowLastColumn="0"/>
            </w:pPr>
            <w:r>
              <w:lastRenderedPageBreak/>
              <w:t xml:space="preserve">Hierbei wird getestet ob die im TestHelper generierten </w:t>
            </w:r>
            <w:r>
              <w:lastRenderedPageBreak/>
              <w:t>ProjectBookingTimes auch wirklich in der DB vorhanden sind. Die Methode Access.getWorkingSessionProjectBookingTimes() steht hier im Fokus.</w:t>
            </w:r>
          </w:p>
        </w:tc>
      </w:tr>
      <w:tr w:rsidR="00B92433" w14:paraId="21EB0FFB"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53CD560A" w14:textId="2EFBFC87" w:rsidR="00B92433" w:rsidRDefault="00B92433" w:rsidP="00B92433">
            <w:pPr>
              <w:rPr>
                <w:b w:val="0"/>
              </w:rPr>
            </w:pPr>
            <w:r>
              <w:rPr>
                <w:b w:val="0"/>
              </w:rPr>
              <w:lastRenderedPageBreak/>
              <w:t>TestGetWorkingSession-Breaks()</w:t>
            </w:r>
          </w:p>
        </w:tc>
        <w:tc>
          <w:tcPr>
            <w:tcW w:w="6708" w:type="dxa"/>
          </w:tcPr>
          <w:p w14:paraId="076AA93C" w14:textId="0BDEAB03" w:rsidR="00B92433" w:rsidRDefault="00B92433" w:rsidP="00B92433">
            <w:pPr>
              <w:cnfStyle w:val="000000100000" w:firstRow="0" w:lastRow="0" w:firstColumn="0" w:lastColumn="0" w:oddVBand="0" w:evenVBand="0" w:oddHBand="1" w:evenHBand="0" w:firstRowFirstColumn="0" w:firstRowLastColumn="0" w:lastRowFirstColumn="0" w:lastRowLastColumn="0"/>
            </w:pPr>
            <w:r>
              <w:t>Hierbei wird getestet ob die im TestHelper generierten Breaks auch wirklich in der DB vorhanden sind. Die Methode Access.getWorkingSessionBreaks() steht hier im Fokus.</w:t>
            </w:r>
          </w:p>
        </w:tc>
      </w:tr>
      <w:tr w:rsidR="00B92433" w14:paraId="3630FCDA"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51D0D7F7" w14:textId="003157E1" w:rsidR="00B92433" w:rsidRDefault="00CB6B52" w:rsidP="009D2C99">
            <w:pPr>
              <w:rPr>
                <w:b w:val="0"/>
              </w:rPr>
            </w:pPr>
            <w:r>
              <w:rPr>
                <w:b w:val="0"/>
              </w:rPr>
              <w:t>TestEditWorkingSession</w:t>
            </w:r>
            <w:r w:rsidR="00D17F8A">
              <w:rPr>
                <w:b w:val="0"/>
              </w:rPr>
              <w:t>-_CorrectFlow</w:t>
            </w:r>
            <w:r>
              <w:rPr>
                <w:b w:val="0"/>
              </w:rPr>
              <w:t>()</w:t>
            </w:r>
          </w:p>
        </w:tc>
        <w:tc>
          <w:tcPr>
            <w:tcW w:w="6708" w:type="dxa"/>
          </w:tcPr>
          <w:p w14:paraId="37D309F0" w14:textId="7257F349" w:rsidR="00B92433" w:rsidRDefault="00D17F8A" w:rsidP="009D2C99">
            <w:pPr>
              <w:cnfStyle w:val="000000010000" w:firstRow="0" w:lastRow="0" w:firstColumn="0" w:lastColumn="0" w:oddVBand="0" w:evenVBand="0" w:oddHBand="0" w:evenHBand="1" w:firstRowFirstColumn="0" w:firstRowLastColumn="0" w:lastRowFirstColumn="0" w:lastRowLastColumn="0"/>
            </w:pPr>
            <w:r>
              <w:t>Mittels Access.edit() wird eine WorkingSession leicht geändert (im erlaubten Rahmen) Anschliessend wird überprüft ob die Änderung auch in der DB gespeichert wurde.</w:t>
            </w:r>
          </w:p>
        </w:tc>
      </w:tr>
      <w:tr w:rsidR="00ED41E6" w14:paraId="0F73D042"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47AFD841" w14:textId="59DCC2ED" w:rsidR="00ED41E6" w:rsidRDefault="00ED41E6" w:rsidP="005F1B8F">
            <w:r>
              <w:rPr>
                <w:b w:val="0"/>
              </w:rPr>
              <w:t>TestEditWorkingSession-_</w:t>
            </w:r>
            <w:r w:rsidR="005F1B8F">
              <w:rPr>
                <w:b w:val="0"/>
              </w:rPr>
              <w:t>StartAfterEnd</w:t>
            </w:r>
            <w:r>
              <w:rPr>
                <w:b w:val="0"/>
              </w:rPr>
              <w:t>()</w:t>
            </w:r>
          </w:p>
        </w:tc>
        <w:tc>
          <w:tcPr>
            <w:tcW w:w="6708" w:type="dxa"/>
          </w:tcPr>
          <w:p w14:paraId="400809FC" w14:textId="45C67602" w:rsidR="00ED41E6" w:rsidRDefault="00ED41E6" w:rsidP="005F1B8F">
            <w:pPr>
              <w:cnfStyle w:val="000000100000" w:firstRow="0" w:lastRow="0" w:firstColumn="0" w:lastColumn="0" w:oddVBand="0" w:evenVBand="0" w:oddHBand="1" w:evenHBand="0" w:firstRowFirstColumn="0" w:firstRowLastColumn="0" w:lastRowFirstColumn="0" w:lastRowLastColumn="0"/>
            </w:pPr>
            <w:r>
              <w:t xml:space="preserve">Mittels Access.edit() wird eine WorkingSession </w:t>
            </w:r>
            <w:r w:rsidR="005F1B8F">
              <w:t>so geändert das das StartDate hinter das EndDate geändert wird. Dies darf nicht in der DB abgespeichert werden.</w:t>
            </w:r>
          </w:p>
        </w:tc>
      </w:tr>
      <w:tr w:rsidR="005F1B8F" w14:paraId="78FCD522"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5783FF4C" w14:textId="26F1A849" w:rsidR="005F1B8F" w:rsidRDefault="005F1B8F" w:rsidP="005F1B8F">
            <w:r>
              <w:rPr>
                <w:b w:val="0"/>
              </w:rPr>
              <w:t>TestEditWorkingSession-_DuringBreak()</w:t>
            </w:r>
          </w:p>
        </w:tc>
        <w:tc>
          <w:tcPr>
            <w:tcW w:w="6708" w:type="dxa"/>
          </w:tcPr>
          <w:p w14:paraId="7DE5EE88" w14:textId="48262BB0" w:rsidR="005F1B8F" w:rsidRDefault="005F1B8F" w:rsidP="005F1B8F">
            <w:pPr>
              <w:cnfStyle w:val="000000010000" w:firstRow="0" w:lastRow="0" w:firstColumn="0" w:lastColumn="0" w:oddVBand="0" w:evenVBand="0" w:oddHBand="0" w:evenHBand="1" w:firstRowFirstColumn="0" w:firstRowLastColumn="0" w:lastRowFirstColumn="0" w:lastRowLastColumn="0"/>
            </w:pPr>
            <w:r>
              <w:t>Mittels Access.edit() wird eine WorkingSession so geändert das das StartDate innerhalb einer bestehenden Break liegt. Dies darf in der DB nicht abgespeichert werden.</w:t>
            </w:r>
          </w:p>
        </w:tc>
      </w:tr>
      <w:tr w:rsidR="005F1B8F" w14:paraId="28C17A08"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712D7F74" w14:textId="3DA2AE47" w:rsidR="005F1B8F" w:rsidRDefault="005F1B8F" w:rsidP="005F1B8F">
            <w:r>
              <w:rPr>
                <w:b w:val="0"/>
              </w:rPr>
              <w:t>TestEditBreak-_CorrectFlow()</w:t>
            </w:r>
          </w:p>
        </w:tc>
        <w:tc>
          <w:tcPr>
            <w:tcW w:w="6708" w:type="dxa"/>
          </w:tcPr>
          <w:p w14:paraId="797F6E90" w14:textId="36E93443" w:rsidR="005F1B8F" w:rsidRDefault="005F1B8F" w:rsidP="005F1B8F">
            <w:pPr>
              <w:cnfStyle w:val="000000100000" w:firstRow="0" w:lastRow="0" w:firstColumn="0" w:lastColumn="0" w:oddVBand="0" w:evenVBand="0" w:oddHBand="1" w:evenHBand="0" w:firstRowFirstColumn="0" w:firstRowLastColumn="0" w:lastRowFirstColumn="0" w:lastRowLastColumn="0"/>
            </w:pPr>
            <w:r>
              <w:t>Mittels Access.editBreak() wird eine Break leicht geändert (im erlaubten Rahmen) Anschliessend wird überprüft ob die Änderung auch in der DB gespeichert wurde.</w:t>
            </w:r>
          </w:p>
        </w:tc>
      </w:tr>
      <w:tr w:rsidR="005F1B8F" w14:paraId="4B2B6B4E"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32B97929" w14:textId="27236557" w:rsidR="005F1B8F" w:rsidRDefault="005F1B8F" w:rsidP="00A566AD">
            <w:r>
              <w:rPr>
                <w:b w:val="0"/>
              </w:rPr>
              <w:t>TestEdit</w:t>
            </w:r>
            <w:r w:rsidR="00A566AD">
              <w:rPr>
                <w:b w:val="0"/>
              </w:rPr>
              <w:t>Break</w:t>
            </w:r>
            <w:r>
              <w:rPr>
                <w:b w:val="0"/>
              </w:rPr>
              <w:t>-_StartAfterEnd()</w:t>
            </w:r>
          </w:p>
        </w:tc>
        <w:tc>
          <w:tcPr>
            <w:tcW w:w="6708" w:type="dxa"/>
          </w:tcPr>
          <w:p w14:paraId="1069F011" w14:textId="22BBDEF9" w:rsidR="005F1B8F" w:rsidRDefault="005F1B8F" w:rsidP="005F1B8F">
            <w:pPr>
              <w:cnfStyle w:val="000000010000" w:firstRow="0" w:lastRow="0" w:firstColumn="0" w:lastColumn="0" w:oddVBand="0" w:evenVBand="0" w:oddHBand="0" w:evenHBand="1" w:firstRowFirstColumn="0" w:firstRowLastColumn="0" w:lastRowFirstColumn="0" w:lastRowLastColumn="0"/>
            </w:pPr>
            <w:r>
              <w:t>Mittels Access.editBreak() wird eine Break so geändert</w:t>
            </w:r>
            <w:r w:rsidR="00FB756B">
              <w:t>,</w:t>
            </w:r>
            <w:r>
              <w:t xml:space="preserve"> das</w:t>
            </w:r>
            <w:r w:rsidR="00FB756B">
              <w:t>s</w:t>
            </w:r>
            <w:r>
              <w:t xml:space="preserve"> das StartDate hinter das EndDate geändert wird. Dies darf nicht in der DB abgespeichert werden.</w:t>
            </w:r>
          </w:p>
        </w:tc>
      </w:tr>
      <w:tr w:rsidR="005F1B8F" w14:paraId="64FCFAD6"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3DE7D980" w14:textId="58A3BF0A" w:rsidR="005F1B8F" w:rsidRDefault="005F1B8F" w:rsidP="00A566AD">
            <w:r>
              <w:rPr>
                <w:b w:val="0"/>
              </w:rPr>
              <w:t>TestEdit</w:t>
            </w:r>
            <w:r w:rsidR="00A566AD">
              <w:rPr>
                <w:b w:val="0"/>
              </w:rPr>
              <w:t>Break</w:t>
            </w:r>
            <w:r>
              <w:rPr>
                <w:b w:val="0"/>
              </w:rPr>
              <w:t>-_EndAfterWorking-Session()</w:t>
            </w:r>
          </w:p>
        </w:tc>
        <w:tc>
          <w:tcPr>
            <w:tcW w:w="6708" w:type="dxa"/>
          </w:tcPr>
          <w:p w14:paraId="028FE2D0" w14:textId="7EBD1256" w:rsidR="005F1B8F" w:rsidRDefault="005F1B8F" w:rsidP="005F1B8F">
            <w:pPr>
              <w:cnfStyle w:val="000000100000" w:firstRow="0" w:lastRow="0" w:firstColumn="0" w:lastColumn="0" w:oddVBand="0" w:evenVBand="0" w:oddHBand="1" w:evenHBand="0" w:firstRowFirstColumn="0" w:firstRowLastColumn="0" w:lastRowFirstColumn="0" w:lastRowLastColumn="0"/>
            </w:pPr>
            <w:r>
              <w:t>Mittels Access.editBreak() wird eine Break so geändert</w:t>
            </w:r>
            <w:r w:rsidR="00FB756B">
              <w:t>,</w:t>
            </w:r>
            <w:r>
              <w:t xml:space="preserve"> das</w:t>
            </w:r>
            <w:r w:rsidR="00FB756B">
              <w:t>s</w:t>
            </w:r>
            <w:r>
              <w:t xml:space="preserve"> das EndDate grösser ist, als das EndDate der WorkingSession was nicht erlaubt ist. Dies darf in der DB nicht abgespeichert werden.</w:t>
            </w:r>
          </w:p>
        </w:tc>
      </w:tr>
      <w:tr w:rsidR="008750F6" w14:paraId="1AC74871"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0B345D14" w14:textId="25F5DEC0" w:rsidR="008750F6" w:rsidRPr="008750F6" w:rsidRDefault="008750F6" w:rsidP="00A566AD">
            <w:pPr>
              <w:rPr>
                <w:b w:val="0"/>
              </w:rPr>
            </w:pPr>
            <w:r w:rsidRPr="008750F6">
              <w:rPr>
                <w:b w:val="0"/>
              </w:rPr>
              <w:t>TestDeleteBreak()</w:t>
            </w:r>
          </w:p>
        </w:tc>
        <w:tc>
          <w:tcPr>
            <w:tcW w:w="6708" w:type="dxa"/>
          </w:tcPr>
          <w:p w14:paraId="72E37332" w14:textId="1660530B" w:rsidR="008750F6" w:rsidRDefault="008750F6" w:rsidP="008750F6">
            <w:pPr>
              <w:cnfStyle w:val="000000010000" w:firstRow="0" w:lastRow="0" w:firstColumn="0" w:lastColumn="0" w:oddVBand="0" w:evenVBand="0" w:oddHBand="0" w:evenHBand="1" w:firstRowFirstColumn="0" w:firstRowLastColumn="0" w:lastRowFirstColumn="0" w:lastRowLastColumn="0"/>
            </w:pPr>
            <w:r>
              <w:t>Eine neu erstellte Break wird der DB hinzugefügt und anschliessend über Access.deleteBreak() wieder gelöscht. Anschliessend wird die fehlende Existenz der Break überprüft.</w:t>
            </w:r>
          </w:p>
        </w:tc>
      </w:tr>
    </w:tbl>
    <w:p w14:paraId="24C5BF50" w14:textId="77777777" w:rsidR="00192996" w:rsidRDefault="00192996" w:rsidP="00192996">
      <w:pPr>
        <w:pStyle w:val="Heading3"/>
        <w:numPr>
          <w:ilvl w:val="0"/>
          <w:numId w:val="0"/>
        </w:numPr>
      </w:pPr>
    </w:p>
    <w:tbl>
      <w:tblPr>
        <w:tblStyle w:val="MediumShading1-Accent2"/>
        <w:tblW w:w="0" w:type="auto"/>
        <w:tblLook w:val="04A0" w:firstRow="1" w:lastRow="0" w:firstColumn="1" w:lastColumn="0" w:noHBand="0" w:noVBand="1"/>
      </w:tblPr>
      <w:tblGrid>
        <w:gridCol w:w="2945"/>
        <w:gridCol w:w="6343"/>
      </w:tblGrid>
      <w:tr w:rsidR="00D678D4" w14:paraId="41A3A469" w14:textId="77777777" w:rsidTr="00A56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3A74874C" w14:textId="77777777" w:rsidR="00D678D4" w:rsidRDefault="00D678D4" w:rsidP="009D2C99">
            <w:pPr>
              <w:rPr>
                <w:sz w:val="32"/>
                <w:szCs w:val="32"/>
              </w:rPr>
            </w:pPr>
            <w:r w:rsidRPr="00580138">
              <w:rPr>
                <w:sz w:val="32"/>
                <w:szCs w:val="32"/>
              </w:rPr>
              <w:t>TestKlasse</w:t>
            </w:r>
          </w:p>
          <w:p w14:paraId="23773EC9" w14:textId="77777777" w:rsidR="00D678D4" w:rsidRDefault="00D678D4" w:rsidP="009D2C99">
            <w:pPr>
              <w:rPr>
                <w:sz w:val="32"/>
                <w:szCs w:val="32"/>
              </w:rPr>
            </w:pPr>
          </w:p>
          <w:p w14:paraId="30B06622" w14:textId="77777777" w:rsidR="00D678D4" w:rsidRPr="00580138" w:rsidRDefault="00D678D4" w:rsidP="009D2C99">
            <w:r w:rsidRPr="00580138">
              <w:t>Methode</w:t>
            </w:r>
          </w:p>
        </w:tc>
        <w:tc>
          <w:tcPr>
            <w:tcW w:w="6343" w:type="dxa"/>
          </w:tcPr>
          <w:p w14:paraId="7A4AFA45" w14:textId="7DB927FD" w:rsidR="00D678D4" w:rsidRDefault="00D678D4" w:rsidP="009D2C9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Project</w:t>
            </w:r>
            <w:r w:rsidRPr="00580138">
              <w:rPr>
                <w:sz w:val="32"/>
                <w:szCs w:val="32"/>
              </w:rPr>
              <w:t>Test</w:t>
            </w:r>
          </w:p>
          <w:p w14:paraId="297013B1" w14:textId="77777777" w:rsidR="00D678D4" w:rsidRDefault="00D678D4" w:rsidP="009D2C99">
            <w:pPr>
              <w:cnfStyle w:val="100000000000" w:firstRow="1" w:lastRow="0" w:firstColumn="0" w:lastColumn="0" w:oddVBand="0" w:evenVBand="0" w:oddHBand="0" w:evenHBand="0" w:firstRowFirstColumn="0" w:firstRowLastColumn="0" w:lastRowFirstColumn="0" w:lastRowLastColumn="0"/>
              <w:rPr>
                <w:sz w:val="32"/>
                <w:szCs w:val="32"/>
              </w:rPr>
            </w:pPr>
          </w:p>
          <w:p w14:paraId="4BB0330F" w14:textId="77777777" w:rsidR="00D678D4" w:rsidRPr="00580138" w:rsidRDefault="00D678D4" w:rsidP="009D2C99">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D678D4" w14:paraId="3DFC6833"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3DE72171" w14:textId="75A2B3E7" w:rsidR="00D678D4" w:rsidRPr="003F57C6" w:rsidRDefault="009D2C99" w:rsidP="009D2C99">
            <w:pPr>
              <w:rPr>
                <w:b w:val="0"/>
              </w:rPr>
            </w:pPr>
            <w:r>
              <w:rPr>
                <w:b w:val="0"/>
              </w:rPr>
              <w:t>TestGetProject()</w:t>
            </w:r>
          </w:p>
        </w:tc>
        <w:tc>
          <w:tcPr>
            <w:tcW w:w="6343" w:type="dxa"/>
          </w:tcPr>
          <w:p w14:paraId="66FAC8F6" w14:textId="2E85D306" w:rsidR="00D678D4" w:rsidRDefault="009D2C99" w:rsidP="009D2C99">
            <w:pPr>
              <w:cnfStyle w:val="000000100000" w:firstRow="0" w:lastRow="0" w:firstColumn="0" w:lastColumn="0" w:oddVBand="0" w:evenVBand="0" w:oddHBand="1" w:evenHBand="0" w:firstRowFirstColumn="0" w:firstRowLastColumn="0" w:lastRowFirstColumn="0" w:lastRowLastColumn="0"/>
            </w:pPr>
            <w:r>
              <w:t>Hierbei wird getestet ob die im TestHelper generierten Projekte auch wirklich in der DB vorhanden sind. Die Methode Access.getProject(id) steht hier im Fokus.</w:t>
            </w:r>
          </w:p>
        </w:tc>
      </w:tr>
      <w:tr w:rsidR="00D678D4" w14:paraId="36F117F8" w14:textId="77777777" w:rsidTr="00A56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17363669" w14:textId="67B8F4BB" w:rsidR="00D678D4" w:rsidRPr="003F57C6" w:rsidRDefault="009D2C99" w:rsidP="009D2C99">
            <w:pPr>
              <w:rPr>
                <w:b w:val="0"/>
              </w:rPr>
            </w:pPr>
            <w:r>
              <w:rPr>
                <w:b w:val="0"/>
              </w:rPr>
              <w:t>TestCreateAndDeleteProject()</w:t>
            </w:r>
          </w:p>
        </w:tc>
        <w:tc>
          <w:tcPr>
            <w:tcW w:w="6343" w:type="dxa"/>
          </w:tcPr>
          <w:p w14:paraId="15D2115F" w14:textId="17B7E126" w:rsidR="00D678D4" w:rsidRPr="00A14D2A" w:rsidRDefault="009D2C99" w:rsidP="009D2C99">
            <w:pPr>
              <w:cnfStyle w:val="000000010000" w:firstRow="0" w:lastRow="0" w:firstColumn="0" w:lastColumn="0" w:oddVBand="0" w:evenVBand="0" w:oddHBand="0" w:evenHBand="1" w:firstRowFirstColumn="0" w:firstRowLastColumn="0" w:lastRowFirstColumn="0" w:lastRowLastColumn="0"/>
            </w:pPr>
            <w:r>
              <w:t>Dabei wird über die Business Logik ein neues Projekt angelegt. Mit der bereits im Schritt zuvor getesteten Methode getProject(id) wird das Projekt ausgelesen und überprüft ob es erfolgreich in der DB angelegt wurde. Am Ende wird es wieder gelöscht. Auch dies wird wieder überprüft indem die DB durchsucht wird.</w:t>
            </w:r>
          </w:p>
        </w:tc>
      </w:tr>
      <w:tr w:rsidR="00D678D4" w14:paraId="2B1676F5"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5A31503F" w14:textId="1904341C" w:rsidR="00D678D4" w:rsidRPr="00D61993" w:rsidRDefault="009D2C99" w:rsidP="009D2C99">
            <w:pPr>
              <w:rPr>
                <w:b w:val="0"/>
              </w:rPr>
            </w:pPr>
            <w:r>
              <w:rPr>
                <w:b w:val="0"/>
              </w:rPr>
              <w:t>TestEditProject()</w:t>
            </w:r>
          </w:p>
        </w:tc>
        <w:tc>
          <w:tcPr>
            <w:tcW w:w="6343" w:type="dxa"/>
          </w:tcPr>
          <w:p w14:paraId="30E061D8" w14:textId="54AF056D" w:rsidR="00D678D4" w:rsidRPr="00A14D2A" w:rsidRDefault="009D2C99" w:rsidP="009D2C99">
            <w:pPr>
              <w:cnfStyle w:val="000000100000" w:firstRow="0" w:lastRow="0" w:firstColumn="0" w:lastColumn="0" w:oddVBand="0" w:evenVBand="0" w:oddHBand="1" w:evenHBand="0" w:firstRowFirstColumn="0" w:firstRowLastColumn="0" w:lastRowFirstColumn="0" w:lastRowLastColumn="0"/>
            </w:pPr>
            <w:r>
              <w:t>Hier wird ein bestehendes Projekt ausgelesen und der Name des Projektes geändert und gespeichert (mittels Methode Access.editProject(project).Anschliessend wird überprüft, ob das Projekt in der DB aktualisiert wurde.</w:t>
            </w:r>
          </w:p>
        </w:tc>
      </w:tr>
      <w:tr w:rsidR="00D678D4" w14:paraId="65EF229A" w14:textId="77777777" w:rsidTr="00A56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17DE6687" w14:textId="3E031C83" w:rsidR="00D678D4" w:rsidRPr="00D61993" w:rsidRDefault="009D2C99" w:rsidP="009D2C99">
            <w:pPr>
              <w:rPr>
                <w:b w:val="0"/>
              </w:rPr>
            </w:pPr>
            <w:r>
              <w:rPr>
                <w:b w:val="0"/>
              </w:rPr>
              <w:t>TestProjectDetails()</w:t>
            </w:r>
          </w:p>
        </w:tc>
        <w:tc>
          <w:tcPr>
            <w:tcW w:w="6343" w:type="dxa"/>
          </w:tcPr>
          <w:p w14:paraId="4A10147F" w14:textId="4D1D36A2" w:rsidR="00D678D4" w:rsidRDefault="009D2C99" w:rsidP="009D2C99">
            <w:pPr>
              <w:cnfStyle w:val="000000010000" w:firstRow="0" w:lastRow="0" w:firstColumn="0" w:lastColumn="0" w:oddVBand="0" w:evenVBand="0" w:oddHBand="0" w:evenHBand="1" w:firstRowFirstColumn="0" w:firstRowLastColumn="0" w:lastRowFirstColumn="0" w:lastRowLastColumn="0"/>
            </w:pPr>
            <w:r>
              <w:t>Es wird überprüft ob die Methode Access.getProjectDetails(Id) korrekt funktioneirt. Dabei wird überprüft ob dies die gleichen Datensätze zurückliefert, welche in der DB vorhanden sind. Auch eine möglich Falscheingabe (null) wird überprüft.</w:t>
            </w:r>
          </w:p>
        </w:tc>
      </w:tr>
      <w:tr w:rsidR="00D678D4" w14:paraId="1A28305C"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220F5F50" w14:textId="3B7AECA7" w:rsidR="00D678D4" w:rsidRDefault="009D2C99" w:rsidP="009D2C99">
            <w:pPr>
              <w:rPr>
                <w:b w:val="0"/>
              </w:rPr>
            </w:pPr>
            <w:r>
              <w:rPr>
                <w:b w:val="0"/>
              </w:rPr>
              <w:t>TestGetAllProjects()</w:t>
            </w:r>
          </w:p>
        </w:tc>
        <w:tc>
          <w:tcPr>
            <w:tcW w:w="6343" w:type="dxa"/>
          </w:tcPr>
          <w:p w14:paraId="42C85315" w14:textId="3D8DBBA2" w:rsidR="00D678D4" w:rsidRDefault="009D2C99" w:rsidP="009D2C99">
            <w:pPr>
              <w:cnfStyle w:val="000000100000" w:firstRow="0" w:lastRow="0" w:firstColumn="0" w:lastColumn="0" w:oddVBand="0" w:evenVBand="0" w:oddHBand="1" w:evenHBand="0" w:firstRowFirstColumn="0" w:firstRowLastColumn="0" w:lastRowFirstColumn="0" w:lastRowLastColumn="0"/>
            </w:pPr>
            <w:r>
              <w:t xml:space="preserve">Die Anzahl Einträge on Access.getAllProjects() wird mit den </w:t>
            </w:r>
            <w:r>
              <w:lastRenderedPageBreak/>
              <w:t>Einträgen von der DB verglichen und auf korrektheit überprüft.</w:t>
            </w:r>
          </w:p>
        </w:tc>
      </w:tr>
      <w:tr w:rsidR="00D678D4" w14:paraId="3F4516B6" w14:textId="77777777" w:rsidTr="00A56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12D40A33" w14:textId="2B876109" w:rsidR="00D678D4" w:rsidRDefault="006477CA" w:rsidP="009D2C99">
            <w:pPr>
              <w:rPr>
                <w:b w:val="0"/>
              </w:rPr>
            </w:pPr>
            <w:r>
              <w:rPr>
                <w:b w:val="0"/>
              </w:rPr>
              <w:lastRenderedPageBreak/>
              <w:t>TestProjectAllocation()</w:t>
            </w:r>
          </w:p>
        </w:tc>
        <w:tc>
          <w:tcPr>
            <w:tcW w:w="6343" w:type="dxa"/>
          </w:tcPr>
          <w:p w14:paraId="6B97F2A8" w14:textId="5D6C3BED" w:rsidR="00D678D4" w:rsidRDefault="006477CA" w:rsidP="009D2C99">
            <w:pPr>
              <w:cnfStyle w:val="000000010000" w:firstRow="0" w:lastRow="0" w:firstColumn="0" w:lastColumn="0" w:oddVBand="0" w:evenVBand="0" w:oddHBand="0" w:evenHBand="1" w:firstRowFirstColumn="0" w:firstRowLastColumn="0" w:lastRowFirstColumn="0" w:lastRowLastColumn="0"/>
            </w:pPr>
            <w:r>
              <w:t>Im Fokus steht die Methode Access.getUserProjects(). Diese sollte korrekterweise eine Liste mit allen Projekten eines Benutzers zurückliefern. Ob diese Liste korrekt ist, wird direkt auf der DB geprüft.</w:t>
            </w:r>
          </w:p>
        </w:tc>
      </w:tr>
      <w:tr w:rsidR="006477CA" w14:paraId="08E5FE8E"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69551500" w14:textId="0C895961" w:rsidR="006477CA" w:rsidRDefault="006477CA" w:rsidP="009D2C99">
            <w:pPr>
              <w:rPr>
                <w:b w:val="0"/>
              </w:rPr>
            </w:pPr>
            <w:r>
              <w:rPr>
                <w:b w:val="0"/>
              </w:rPr>
              <w:t>TestCurrentProjectAllocation()</w:t>
            </w:r>
          </w:p>
        </w:tc>
        <w:tc>
          <w:tcPr>
            <w:tcW w:w="6343" w:type="dxa"/>
          </w:tcPr>
          <w:p w14:paraId="00138BC7" w14:textId="68030DB5" w:rsidR="006477CA" w:rsidRDefault="006477CA" w:rsidP="009D2C99">
            <w:pPr>
              <w:cnfStyle w:val="000000100000" w:firstRow="0" w:lastRow="0" w:firstColumn="0" w:lastColumn="0" w:oddVBand="0" w:evenVBand="0" w:oddHBand="1" w:evenHBand="0" w:firstRowFirstColumn="0" w:firstRowLastColumn="0" w:lastRowFirstColumn="0" w:lastRowLastColumn="0"/>
            </w:pPr>
            <w:r>
              <w:t>Access.getCurrentProjectAllocation() steht hier im Mittelpunkt. Standardmässig sollte nicht auf ein Projekt gebucht werden. Anschliessend wird das aktuelle Projektes eines Benutzers gesetzt und der Wert wieder überprüft. Am Ende wird dies wieder zurückgesetzt und auch dies wird wieder überprüft.</w:t>
            </w:r>
          </w:p>
        </w:tc>
      </w:tr>
      <w:tr w:rsidR="00A566AD" w14:paraId="37A2264A" w14:textId="77777777" w:rsidTr="00A56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1A5F045B" w14:textId="315DCD2B" w:rsidR="00A566AD" w:rsidRDefault="00A566AD" w:rsidP="00A566AD">
            <w:r>
              <w:rPr>
                <w:b w:val="0"/>
              </w:rPr>
              <w:t>TestEditBooking-_CorrectFlow()</w:t>
            </w:r>
          </w:p>
        </w:tc>
        <w:tc>
          <w:tcPr>
            <w:tcW w:w="6343" w:type="dxa"/>
          </w:tcPr>
          <w:p w14:paraId="4A36E954" w14:textId="59F5CBA2" w:rsidR="00A566AD" w:rsidRDefault="00A566AD" w:rsidP="00413517">
            <w:pPr>
              <w:cnfStyle w:val="000000010000" w:firstRow="0" w:lastRow="0" w:firstColumn="0" w:lastColumn="0" w:oddVBand="0" w:evenVBand="0" w:oddHBand="0" w:evenHBand="1" w:firstRowFirstColumn="0" w:firstRowLastColumn="0" w:lastRowFirstColumn="0" w:lastRowLastColumn="0"/>
            </w:pPr>
            <w:r>
              <w:t>Mittels Access.editB</w:t>
            </w:r>
            <w:r w:rsidR="00413517">
              <w:t>ooking</w:t>
            </w:r>
            <w:r>
              <w:t xml:space="preserve">() wird eine </w:t>
            </w:r>
            <w:r w:rsidR="00413517">
              <w:t>Buchung</w:t>
            </w:r>
            <w:r>
              <w:t xml:space="preserve"> leicht geändert (im erlaubten Rahmen) Anschliessend wird überprüft ob die Änderung auch in der DB gespeichert wurde.</w:t>
            </w:r>
          </w:p>
        </w:tc>
      </w:tr>
      <w:tr w:rsidR="00A566AD" w14:paraId="7329AB90"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6F399F1B" w14:textId="5FE27944" w:rsidR="00A566AD" w:rsidRDefault="00A566AD" w:rsidP="00413517">
            <w:r>
              <w:rPr>
                <w:b w:val="0"/>
              </w:rPr>
              <w:t>TestEdit</w:t>
            </w:r>
            <w:r w:rsidR="00413517">
              <w:rPr>
                <w:b w:val="0"/>
              </w:rPr>
              <w:t>Booking</w:t>
            </w:r>
            <w:r>
              <w:rPr>
                <w:b w:val="0"/>
              </w:rPr>
              <w:t>-_StartAfterEnd()</w:t>
            </w:r>
          </w:p>
        </w:tc>
        <w:tc>
          <w:tcPr>
            <w:tcW w:w="6343" w:type="dxa"/>
          </w:tcPr>
          <w:p w14:paraId="1099B10B" w14:textId="259F7D73" w:rsidR="00A566AD" w:rsidRDefault="00A566AD" w:rsidP="00413517">
            <w:pPr>
              <w:cnfStyle w:val="000000100000" w:firstRow="0" w:lastRow="0" w:firstColumn="0" w:lastColumn="0" w:oddVBand="0" w:evenVBand="0" w:oddHBand="1" w:evenHBand="0" w:firstRowFirstColumn="0" w:firstRowLastColumn="0" w:lastRowFirstColumn="0" w:lastRowLastColumn="0"/>
            </w:pPr>
            <w:r>
              <w:t>Mittels Access.editB</w:t>
            </w:r>
            <w:r w:rsidR="00413517">
              <w:t>ooking</w:t>
            </w:r>
            <w:r>
              <w:t xml:space="preserve">() wird </w:t>
            </w:r>
            <w:r w:rsidR="00413517">
              <w:t>eine Buchung</w:t>
            </w:r>
            <w:r>
              <w:t xml:space="preserve"> so geändert</w:t>
            </w:r>
            <w:r w:rsidR="00FB756B">
              <w:t>,</w:t>
            </w:r>
            <w:r>
              <w:t xml:space="preserve"> das</w:t>
            </w:r>
            <w:r w:rsidR="00FB756B">
              <w:t>s</w:t>
            </w:r>
            <w:r>
              <w:t xml:space="preserve"> das StartDate hinter das EndDate geändert wird. Dies darf nicht in der DB abgespeichert werden.</w:t>
            </w:r>
          </w:p>
        </w:tc>
      </w:tr>
      <w:tr w:rsidR="00A566AD" w14:paraId="4530A0EA" w14:textId="77777777" w:rsidTr="00A56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322C5512" w14:textId="439E6B48" w:rsidR="00A566AD" w:rsidRDefault="00A566AD" w:rsidP="00413517">
            <w:r>
              <w:rPr>
                <w:b w:val="0"/>
              </w:rPr>
              <w:t>TestEdit</w:t>
            </w:r>
            <w:r w:rsidR="00413517">
              <w:rPr>
                <w:b w:val="0"/>
              </w:rPr>
              <w:t>Booking</w:t>
            </w:r>
            <w:r>
              <w:rPr>
                <w:b w:val="0"/>
              </w:rPr>
              <w:t>-_EndAfterWorking-Session()</w:t>
            </w:r>
          </w:p>
        </w:tc>
        <w:tc>
          <w:tcPr>
            <w:tcW w:w="6343" w:type="dxa"/>
          </w:tcPr>
          <w:p w14:paraId="69C8534D" w14:textId="51CDA352" w:rsidR="00A566AD" w:rsidRDefault="00A566AD" w:rsidP="00413517">
            <w:pPr>
              <w:cnfStyle w:val="000000010000" w:firstRow="0" w:lastRow="0" w:firstColumn="0" w:lastColumn="0" w:oddVBand="0" w:evenVBand="0" w:oddHBand="0" w:evenHBand="1" w:firstRowFirstColumn="0" w:firstRowLastColumn="0" w:lastRowFirstColumn="0" w:lastRowLastColumn="0"/>
            </w:pPr>
            <w:r>
              <w:t>Mittels Access.edit</w:t>
            </w:r>
            <w:r w:rsidR="00413517">
              <w:t>Booking</w:t>
            </w:r>
            <w:r>
              <w:t xml:space="preserve">() wird eine </w:t>
            </w:r>
            <w:r w:rsidR="00413517">
              <w:t>Buchung</w:t>
            </w:r>
            <w:r>
              <w:t xml:space="preserve"> so geändert</w:t>
            </w:r>
            <w:r w:rsidR="00FB756B">
              <w:t>,</w:t>
            </w:r>
            <w:r>
              <w:t xml:space="preserve"> das</w:t>
            </w:r>
            <w:r w:rsidR="00FB756B">
              <w:t>s</w:t>
            </w:r>
            <w:r>
              <w:t xml:space="preserve"> das EndDate grösser ist, als das EndDate der WorkingSession was nicht erlaubt ist. Dies darf in der DB nicht abgespeichert werden.</w:t>
            </w:r>
          </w:p>
        </w:tc>
      </w:tr>
      <w:tr w:rsidR="00CE6FD7" w14:paraId="5AEC00E1" w14:textId="77777777" w:rsidTr="00A56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744BA521" w14:textId="02CEBBDA" w:rsidR="00CE6FD7" w:rsidRDefault="00CE6FD7" w:rsidP="00CE6FD7">
            <w:r w:rsidRPr="008750F6">
              <w:rPr>
                <w:b w:val="0"/>
              </w:rPr>
              <w:t>TestDelete</w:t>
            </w:r>
            <w:r>
              <w:rPr>
                <w:b w:val="0"/>
              </w:rPr>
              <w:t>Booking</w:t>
            </w:r>
            <w:r w:rsidRPr="008750F6">
              <w:rPr>
                <w:b w:val="0"/>
              </w:rPr>
              <w:t>()</w:t>
            </w:r>
          </w:p>
        </w:tc>
        <w:tc>
          <w:tcPr>
            <w:tcW w:w="6343" w:type="dxa"/>
          </w:tcPr>
          <w:p w14:paraId="150AD076" w14:textId="0688EB7A" w:rsidR="00CE6FD7" w:rsidRDefault="00CE6FD7" w:rsidP="00CE6FD7">
            <w:pPr>
              <w:cnfStyle w:val="000000100000" w:firstRow="0" w:lastRow="0" w:firstColumn="0" w:lastColumn="0" w:oddVBand="0" w:evenVBand="0" w:oddHBand="1" w:evenHBand="0" w:firstRowFirstColumn="0" w:firstRowLastColumn="0" w:lastRowFirstColumn="0" w:lastRowLastColumn="0"/>
            </w:pPr>
            <w:r>
              <w:t>Eine neu erstellte Buchung wird der DB hinzugefügt und anschliessend über Access.deleteBooking() wieder gelöscht. Anschliessend wird die fehlende Existenz der Buchung überprüft.</w:t>
            </w:r>
          </w:p>
        </w:tc>
      </w:tr>
    </w:tbl>
    <w:p w14:paraId="191F79B8" w14:textId="77777777" w:rsidR="00D678D4" w:rsidRDefault="00D678D4" w:rsidP="00D678D4"/>
    <w:tbl>
      <w:tblPr>
        <w:tblStyle w:val="MediumShading1-Accent2"/>
        <w:tblW w:w="0" w:type="auto"/>
        <w:tblLook w:val="04A0" w:firstRow="1" w:lastRow="0" w:firstColumn="1" w:lastColumn="0" w:noHBand="0" w:noVBand="1"/>
      </w:tblPr>
      <w:tblGrid>
        <w:gridCol w:w="2580"/>
        <w:gridCol w:w="6708"/>
      </w:tblGrid>
      <w:tr w:rsidR="00D678D4" w14:paraId="1D48D697" w14:textId="77777777" w:rsidTr="009D2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0B2F871B" w14:textId="77777777" w:rsidR="00D678D4" w:rsidRDefault="00D678D4" w:rsidP="009D2C99">
            <w:pPr>
              <w:rPr>
                <w:sz w:val="32"/>
                <w:szCs w:val="32"/>
              </w:rPr>
            </w:pPr>
            <w:r w:rsidRPr="00580138">
              <w:rPr>
                <w:sz w:val="32"/>
                <w:szCs w:val="32"/>
              </w:rPr>
              <w:t>TestKlasse</w:t>
            </w:r>
          </w:p>
          <w:p w14:paraId="395ECA49" w14:textId="77777777" w:rsidR="00D678D4" w:rsidRDefault="00D678D4" w:rsidP="009D2C99">
            <w:pPr>
              <w:rPr>
                <w:sz w:val="32"/>
                <w:szCs w:val="32"/>
              </w:rPr>
            </w:pPr>
          </w:p>
          <w:p w14:paraId="04832432" w14:textId="77777777" w:rsidR="00D678D4" w:rsidRPr="00580138" w:rsidRDefault="00D678D4" w:rsidP="009D2C99">
            <w:r w:rsidRPr="00580138">
              <w:t>Methode</w:t>
            </w:r>
          </w:p>
        </w:tc>
        <w:tc>
          <w:tcPr>
            <w:tcW w:w="6708" w:type="dxa"/>
          </w:tcPr>
          <w:p w14:paraId="36104531" w14:textId="0A0C27A8" w:rsidR="00D678D4" w:rsidRDefault="00D678D4" w:rsidP="009D2C9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Account</w:t>
            </w:r>
            <w:r w:rsidRPr="00580138">
              <w:rPr>
                <w:sz w:val="32"/>
                <w:szCs w:val="32"/>
              </w:rPr>
              <w:t>Test</w:t>
            </w:r>
          </w:p>
          <w:p w14:paraId="293B3707" w14:textId="77777777" w:rsidR="00D678D4" w:rsidRDefault="00D678D4" w:rsidP="009D2C99">
            <w:pPr>
              <w:cnfStyle w:val="100000000000" w:firstRow="1" w:lastRow="0" w:firstColumn="0" w:lastColumn="0" w:oddVBand="0" w:evenVBand="0" w:oddHBand="0" w:evenHBand="0" w:firstRowFirstColumn="0" w:firstRowLastColumn="0" w:lastRowFirstColumn="0" w:lastRowLastColumn="0"/>
              <w:rPr>
                <w:sz w:val="32"/>
                <w:szCs w:val="32"/>
              </w:rPr>
            </w:pPr>
          </w:p>
          <w:p w14:paraId="5FBAD34B" w14:textId="77777777" w:rsidR="00D678D4" w:rsidRPr="00580138" w:rsidRDefault="00D678D4" w:rsidP="009D2C99">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D678D4" w14:paraId="27B69456"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0E5D1961" w14:textId="27E17F8A" w:rsidR="00D678D4" w:rsidRPr="003F57C6" w:rsidRDefault="004B2015" w:rsidP="009D2C99">
            <w:pPr>
              <w:rPr>
                <w:b w:val="0"/>
              </w:rPr>
            </w:pPr>
            <w:r>
              <w:rPr>
                <w:b w:val="0"/>
              </w:rPr>
              <w:t>TestCreateUser()</w:t>
            </w:r>
          </w:p>
        </w:tc>
        <w:tc>
          <w:tcPr>
            <w:tcW w:w="6708" w:type="dxa"/>
          </w:tcPr>
          <w:p w14:paraId="24A34C65" w14:textId="216D1FEA" w:rsidR="00D678D4" w:rsidRDefault="004B2015" w:rsidP="004B2015">
            <w:pPr>
              <w:cnfStyle w:val="000000100000" w:firstRow="0" w:lastRow="0" w:firstColumn="0" w:lastColumn="0" w:oddVBand="0" w:evenVBand="0" w:oddHBand="1" w:evenHBand="0" w:firstRowFirstColumn="0" w:firstRowLastColumn="0" w:lastRowFirstColumn="0" w:lastRowLastColumn="0"/>
            </w:pPr>
            <w:r>
              <w:t>Zu Beginn werden die Anzahl User in der Datenbank gezählt. Dann wird ein neuer User erzeugt, welcher per Usermanager zur Datenbank hinzugefügt wird. Anschliessend wird überprüft, ob sich die Anzahl der User um 1 erhöht hat und der neue Benutzer tatsächlich gespeichert wurde.</w:t>
            </w:r>
          </w:p>
        </w:tc>
      </w:tr>
      <w:tr w:rsidR="00D678D4" w14:paraId="234EEAE7"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2657253" w14:textId="4BEF257C" w:rsidR="00D678D4" w:rsidRPr="003F57C6" w:rsidRDefault="004B2015" w:rsidP="009D2C99">
            <w:pPr>
              <w:rPr>
                <w:b w:val="0"/>
              </w:rPr>
            </w:pPr>
            <w:r>
              <w:rPr>
                <w:b w:val="0"/>
              </w:rPr>
              <w:t>TestEditUser()</w:t>
            </w:r>
          </w:p>
        </w:tc>
        <w:tc>
          <w:tcPr>
            <w:tcW w:w="6708" w:type="dxa"/>
          </w:tcPr>
          <w:p w14:paraId="28DF8DC8" w14:textId="5494F226" w:rsidR="00D678D4" w:rsidRPr="00A14D2A" w:rsidRDefault="004B2015" w:rsidP="009D2C99">
            <w:pPr>
              <w:cnfStyle w:val="000000010000" w:firstRow="0" w:lastRow="0" w:firstColumn="0" w:lastColumn="0" w:oddVBand="0" w:evenVBand="0" w:oddHBand="0" w:evenHBand="1" w:firstRowFirstColumn="0" w:firstRowLastColumn="0" w:lastRowFirstColumn="0" w:lastRowLastColumn="0"/>
            </w:pPr>
            <w:r>
              <w:t>Der Testbenutzer 2 wird genommen und es wird die Stadt des Benutzers geändert. Anschliessend wird der Benutzer neu geladen und die Eigenschaft Stadt wird geprüft.</w:t>
            </w:r>
          </w:p>
        </w:tc>
      </w:tr>
      <w:tr w:rsidR="00D678D4" w14:paraId="1AB464E1"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5967111" w14:textId="692DC757" w:rsidR="00D678D4" w:rsidRPr="00D61993" w:rsidRDefault="004B2015" w:rsidP="009D2C99">
            <w:pPr>
              <w:rPr>
                <w:b w:val="0"/>
              </w:rPr>
            </w:pPr>
            <w:r>
              <w:rPr>
                <w:b w:val="0"/>
              </w:rPr>
              <w:t>TestGetAllUsers()</w:t>
            </w:r>
          </w:p>
        </w:tc>
        <w:tc>
          <w:tcPr>
            <w:tcW w:w="6708" w:type="dxa"/>
          </w:tcPr>
          <w:p w14:paraId="177C6827" w14:textId="0E041A06" w:rsidR="00D678D4" w:rsidRPr="00A14D2A" w:rsidRDefault="004B2015" w:rsidP="009D2C99">
            <w:pPr>
              <w:cnfStyle w:val="000000100000" w:firstRow="0" w:lastRow="0" w:firstColumn="0" w:lastColumn="0" w:oddVBand="0" w:evenVBand="0" w:oddHBand="1" w:evenHBand="0" w:firstRowFirstColumn="0" w:firstRowLastColumn="0" w:lastRowFirstColumn="0" w:lastRowLastColumn="0"/>
            </w:pPr>
            <w:r>
              <w:t>Es wird geprüft, ob sämtliche Users gefunden wurden.</w:t>
            </w:r>
          </w:p>
        </w:tc>
      </w:tr>
      <w:tr w:rsidR="00D678D4" w14:paraId="609AD475" w14:textId="77777777" w:rsidTr="009D2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158ED4DF" w14:textId="46CE9C00" w:rsidR="00D678D4" w:rsidRPr="00D61993" w:rsidRDefault="004B2015" w:rsidP="009D2C99">
            <w:pPr>
              <w:rPr>
                <w:b w:val="0"/>
              </w:rPr>
            </w:pPr>
            <w:r>
              <w:rPr>
                <w:b w:val="0"/>
              </w:rPr>
              <w:t>TestSetRole()</w:t>
            </w:r>
          </w:p>
        </w:tc>
        <w:tc>
          <w:tcPr>
            <w:tcW w:w="6708" w:type="dxa"/>
          </w:tcPr>
          <w:p w14:paraId="23892D47" w14:textId="226FC7D8" w:rsidR="00D678D4" w:rsidRDefault="004B2015" w:rsidP="009D2C99">
            <w:pPr>
              <w:cnfStyle w:val="000000010000" w:firstRow="0" w:lastRow="0" w:firstColumn="0" w:lastColumn="0" w:oddVBand="0" w:evenVBand="0" w:oddHBand="0" w:evenHBand="1" w:firstRowFirstColumn="0" w:firstRowLastColumn="0" w:lastRowFirstColumn="0" w:lastRowLastColumn="0"/>
            </w:pPr>
            <w:r>
              <w:t>Der Testbenutzer 2 wird geladen und seine Role geprüft. Anschliessend wird seine Role zu Employer geändert, womit auch die RoleId geändert wird. Danach wird die RoleId seiner Rolle geprüft.</w:t>
            </w:r>
          </w:p>
        </w:tc>
      </w:tr>
      <w:tr w:rsidR="00D678D4" w14:paraId="50C2E6E2" w14:textId="77777777" w:rsidTr="009D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2ED57A46" w14:textId="5E938301" w:rsidR="00D678D4" w:rsidRDefault="004B2015" w:rsidP="009D2C99">
            <w:pPr>
              <w:rPr>
                <w:b w:val="0"/>
              </w:rPr>
            </w:pPr>
            <w:r>
              <w:rPr>
                <w:b w:val="0"/>
              </w:rPr>
              <w:t>TestGetUserRole()</w:t>
            </w:r>
          </w:p>
        </w:tc>
        <w:tc>
          <w:tcPr>
            <w:tcW w:w="6708" w:type="dxa"/>
          </w:tcPr>
          <w:p w14:paraId="4EC0AD3D" w14:textId="781B9E3B" w:rsidR="00D678D4" w:rsidRDefault="004B2015" w:rsidP="009D2C99">
            <w:pPr>
              <w:cnfStyle w:val="000000100000" w:firstRow="0" w:lastRow="0" w:firstColumn="0" w:lastColumn="0" w:oddVBand="0" w:evenVBand="0" w:oddHBand="1" w:evenHBand="0" w:firstRowFirstColumn="0" w:firstRowLastColumn="0" w:lastRowFirstColumn="0" w:lastRowLastColumn="0"/>
            </w:pPr>
            <w:r>
              <w:t>Es wird die UserRole von TestUser2 geladen und mit „Employee“ abgeglichen.</w:t>
            </w:r>
          </w:p>
        </w:tc>
      </w:tr>
    </w:tbl>
    <w:p w14:paraId="296AE434" w14:textId="554E4994" w:rsidR="000F164F" w:rsidRPr="002F1506" w:rsidRDefault="00630B69" w:rsidP="000F164F">
      <w:pPr>
        <w:pStyle w:val="Heading3"/>
      </w:pPr>
      <w:bookmarkStart w:id="15" w:name="_Toc388970553"/>
      <w:r>
        <w:lastRenderedPageBreak/>
        <w:t>Teste</w:t>
      </w:r>
      <w:r w:rsidR="000F164F">
        <w:t>rgebnisse</w:t>
      </w:r>
      <w:bookmarkEnd w:id="15"/>
    </w:p>
    <w:p w14:paraId="296AE435" w14:textId="14651D4E" w:rsidR="000F164F" w:rsidRDefault="00BB2A99" w:rsidP="000F164F">
      <w:r>
        <w:rPr>
          <w:noProof/>
          <w:lang w:eastAsia="de-CH"/>
        </w:rPr>
        <w:drawing>
          <wp:inline distT="0" distB="0" distL="0" distR="0" wp14:anchorId="3AE98FCC" wp14:editId="06CF94D3">
            <wp:extent cx="2882481"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2481" cy="3451860"/>
                    </a:xfrm>
                    <a:prstGeom prst="rect">
                      <a:avLst/>
                    </a:prstGeom>
                  </pic:spPr>
                </pic:pic>
              </a:graphicData>
            </a:graphic>
          </wp:inline>
        </w:drawing>
      </w:r>
      <w:r>
        <w:rPr>
          <w:noProof/>
          <w:lang w:eastAsia="de-CH"/>
        </w:rPr>
        <w:drawing>
          <wp:inline distT="0" distB="0" distL="0" distR="0" wp14:anchorId="27C37899" wp14:editId="17165507">
            <wp:extent cx="2863686"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63686" cy="3017520"/>
                    </a:xfrm>
                    <a:prstGeom prst="rect">
                      <a:avLst/>
                    </a:prstGeom>
                  </pic:spPr>
                </pic:pic>
              </a:graphicData>
            </a:graphic>
          </wp:inline>
        </w:drawing>
      </w:r>
    </w:p>
    <w:p w14:paraId="296AE437" w14:textId="61281EEA" w:rsidR="000F164F" w:rsidRPr="00E17477" w:rsidRDefault="000F164F" w:rsidP="000F164F">
      <w:pPr>
        <w:pStyle w:val="Heading3"/>
      </w:pPr>
      <w:bookmarkStart w:id="16" w:name="_Toc388970554"/>
      <w:r>
        <w:t>Code</w:t>
      </w:r>
      <w:r w:rsidR="00630B69">
        <w:t xml:space="preserve"> </w:t>
      </w:r>
      <w:r>
        <w:t>Coverage</w:t>
      </w:r>
      <w:bookmarkEnd w:id="16"/>
    </w:p>
    <w:p w14:paraId="296AE438" w14:textId="06220012" w:rsidR="000F164F" w:rsidRDefault="005E3D24" w:rsidP="000F164F">
      <w:r>
        <w:rPr>
          <w:noProof/>
          <w:lang w:eastAsia="de-CH"/>
        </w:rPr>
        <w:drawing>
          <wp:inline distT="0" distB="0" distL="0" distR="0" wp14:anchorId="148519EE" wp14:editId="37416CCF">
            <wp:extent cx="6209997" cy="16459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21578" cy="1648989"/>
                    </a:xfrm>
                    <a:prstGeom prst="rect">
                      <a:avLst/>
                    </a:prstGeom>
                  </pic:spPr>
                </pic:pic>
              </a:graphicData>
            </a:graphic>
          </wp:inline>
        </w:drawing>
      </w:r>
    </w:p>
    <w:p w14:paraId="296AE439" w14:textId="77777777" w:rsidR="000F164F" w:rsidRDefault="000F164F" w:rsidP="000F164F"/>
    <w:p w14:paraId="296AE43A" w14:textId="5697D9F2" w:rsidR="000F164F" w:rsidRDefault="00630B69" w:rsidP="000F164F">
      <w:pPr>
        <w:pStyle w:val="Heading2"/>
        <w:ind w:left="0"/>
      </w:pPr>
      <w:bookmarkStart w:id="17" w:name="_Toc388970555"/>
      <w:r>
        <w:t>Protokoll Systemt</w:t>
      </w:r>
      <w:r w:rsidR="000F164F">
        <w:t>est</w:t>
      </w:r>
      <w:r>
        <w:t>s</w:t>
      </w:r>
      <w:bookmarkEnd w:id="17"/>
    </w:p>
    <w:p w14:paraId="296AE43B" w14:textId="77777777" w:rsidR="000F164F" w:rsidRPr="002851BA" w:rsidRDefault="000F164F" w:rsidP="000F164F">
      <w:r>
        <w:t xml:space="preserve">Protokolle zu den Systemtests sind im Dokument </w:t>
      </w:r>
      <w:r w:rsidRPr="00FF6062">
        <w:t>Systemtests</w:t>
      </w:r>
      <w:r>
        <w:t xml:space="preserve"> zu finden:</w:t>
      </w:r>
    </w:p>
    <w:p w14:paraId="6DAFBC4E" w14:textId="2943F1EE" w:rsidR="002851BA" w:rsidRDefault="00F13998" w:rsidP="002851BA">
      <w:r>
        <w:br w:type="page"/>
      </w:r>
    </w:p>
    <w:p w14:paraId="157C420E" w14:textId="0D8D3C85" w:rsidR="00F13998" w:rsidRDefault="00F13998" w:rsidP="00F13998">
      <w:pPr>
        <w:pStyle w:val="Heading1"/>
        <w:numPr>
          <w:ilvl w:val="0"/>
          <w:numId w:val="6"/>
        </w:numPr>
      </w:pPr>
      <w:bookmarkStart w:id="18" w:name="_Toc388970556"/>
      <w:r>
        <w:lastRenderedPageBreak/>
        <w:t>Testphase 3</w:t>
      </w:r>
      <w:bookmarkEnd w:id="18"/>
    </w:p>
    <w:p w14:paraId="5AFEC97C" w14:textId="77777777" w:rsidR="00F13998" w:rsidRDefault="00F13998" w:rsidP="00F13998">
      <w:pPr>
        <w:pStyle w:val="Heading2"/>
        <w:numPr>
          <w:ilvl w:val="1"/>
          <w:numId w:val="6"/>
        </w:numPr>
        <w:ind w:left="0"/>
      </w:pPr>
      <w:bookmarkStart w:id="19" w:name="_Toc388970557"/>
      <w:r>
        <w:t>Unit Tests</w:t>
      </w:r>
      <w:bookmarkEnd w:id="19"/>
    </w:p>
    <w:p w14:paraId="7B846EF0" w14:textId="0EC3C324" w:rsidR="00F13998" w:rsidRDefault="00F13998" w:rsidP="00F13998">
      <w:pPr>
        <w:pStyle w:val="Heading3"/>
        <w:numPr>
          <w:ilvl w:val="2"/>
          <w:numId w:val="6"/>
        </w:numPr>
      </w:pPr>
      <w:bookmarkStart w:id="20" w:name="_Toc388970558"/>
      <w:r>
        <w:t>Neue Unit</w:t>
      </w:r>
      <w:r w:rsidR="00630B69">
        <w:t xml:space="preserve"> </w:t>
      </w:r>
      <w:r>
        <w:t>Tests</w:t>
      </w:r>
      <w:bookmarkEnd w:id="20"/>
    </w:p>
    <w:p w14:paraId="22A0E5AD" w14:textId="77777777" w:rsidR="00F13998" w:rsidRPr="00580138" w:rsidRDefault="00F13998" w:rsidP="00F13998"/>
    <w:tbl>
      <w:tblPr>
        <w:tblStyle w:val="MediumShading1-Accent2"/>
        <w:tblW w:w="0" w:type="auto"/>
        <w:tblLook w:val="04A0" w:firstRow="1" w:lastRow="0" w:firstColumn="1" w:lastColumn="0" w:noHBand="0" w:noVBand="1"/>
      </w:tblPr>
      <w:tblGrid>
        <w:gridCol w:w="3188"/>
        <w:gridCol w:w="6100"/>
      </w:tblGrid>
      <w:tr w:rsidR="00F13998" w14:paraId="5D16EF87" w14:textId="77777777" w:rsidTr="00F13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1197D453" w14:textId="77777777" w:rsidR="00F13998" w:rsidRDefault="00F13998" w:rsidP="00F13998">
            <w:pPr>
              <w:rPr>
                <w:sz w:val="32"/>
                <w:szCs w:val="32"/>
              </w:rPr>
            </w:pPr>
            <w:r w:rsidRPr="00580138">
              <w:rPr>
                <w:sz w:val="32"/>
                <w:szCs w:val="32"/>
              </w:rPr>
              <w:t>TestKlasse</w:t>
            </w:r>
          </w:p>
          <w:p w14:paraId="08B929A8" w14:textId="77777777" w:rsidR="00F13998" w:rsidRDefault="00F13998" w:rsidP="00F13998">
            <w:pPr>
              <w:rPr>
                <w:sz w:val="32"/>
                <w:szCs w:val="32"/>
              </w:rPr>
            </w:pPr>
          </w:p>
          <w:p w14:paraId="427FB9AB" w14:textId="77777777" w:rsidR="00F13998" w:rsidRPr="00580138" w:rsidRDefault="00F13998" w:rsidP="00F13998">
            <w:r w:rsidRPr="00580138">
              <w:t>Methode</w:t>
            </w:r>
          </w:p>
        </w:tc>
        <w:tc>
          <w:tcPr>
            <w:tcW w:w="6708" w:type="dxa"/>
          </w:tcPr>
          <w:p w14:paraId="3902B255" w14:textId="0C452C9E" w:rsidR="00F13998" w:rsidRDefault="00F13998" w:rsidP="00F13998">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ProjectTest</w:t>
            </w:r>
          </w:p>
          <w:p w14:paraId="37803F38" w14:textId="77777777" w:rsidR="00F13998" w:rsidRDefault="00F13998" w:rsidP="00F13998">
            <w:pPr>
              <w:cnfStyle w:val="100000000000" w:firstRow="1" w:lastRow="0" w:firstColumn="0" w:lastColumn="0" w:oddVBand="0" w:evenVBand="0" w:oddHBand="0" w:evenHBand="0" w:firstRowFirstColumn="0" w:firstRowLastColumn="0" w:lastRowFirstColumn="0" w:lastRowLastColumn="0"/>
              <w:rPr>
                <w:sz w:val="32"/>
                <w:szCs w:val="32"/>
              </w:rPr>
            </w:pPr>
          </w:p>
          <w:p w14:paraId="4E06271A" w14:textId="77777777" w:rsidR="00F13998" w:rsidRPr="00580138" w:rsidRDefault="00F13998" w:rsidP="00F13998">
            <w:pPr>
              <w:cnfStyle w:val="100000000000" w:firstRow="1" w:lastRow="0" w:firstColumn="0" w:lastColumn="0" w:oddVBand="0" w:evenVBand="0" w:oddHBand="0" w:evenHBand="0" w:firstRowFirstColumn="0" w:firstRowLastColumn="0" w:lastRowFirstColumn="0" w:lastRowLastColumn="0"/>
            </w:pPr>
            <w:r w:rsidRPr="00580138">
              <w:t>Berschreibung</w:t>
            </w:r>
          </w:p>
        </w:tc>
      </w:tr>
      <w:tr w:rsidR="00F13998" w14:paraId="7BB1C537" w14:textId="77777777" w:rsidTr="00F1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53EFFB23" w14:textId="12B32E59" w:rsidR="00F13998" w:rsidRPr="003F57C6" w:rsidRDefault="00F13998" w:rsidP="00F13998">
            <w:pPr>
              <w:rPr>
                <w:b w:val="0"/>
              </w:rPr>
            </w:pPr>
            <w:r>
              <w:rPr>
                <w:b w:val="0"/>
              </w:rPr>
              <w:t>TestCreateProjectAllocation</w:t>
            </w:r>
            <w:r w:rsidRPr="003F57C6">
              <w:rPr>
                <w:b w:val="0"/>
              </w:rPr>
              <w:t>()</w:t>
            </w:r>
          </w:p>
        </w:tc>
        <w:tc>
          <w:tcPr>
            <w:tcW w:w="6708" w:type="dxa"/>
          </w:tcPr>
          <w:p w14:paraId="3882598A" w14:textId="1514F308" w:rsidR="00F13998" w:rsidRDefault="00F13998" w:rsidP="00F13998">
            <w:pPr>
              <w:cnfStyle w:val="000000100000" w:firstRow="0" w:lastRow="0" w:firstColumn="0" w:lastColumn="0" w:oddVBand="0" w:evenVBand="0" w:oddHBand="1" w:evenHBand="0" w:firstRowFirstColumn="0" w:firstRowLastColumn="0" w:lastRowFirstColumn="0" w:lastRowLastColumn="0"/>
            </w:pPr>
            <w:r>
              <w:t>Über die BusinessLogic wird eine ProjectAllocation in die Datenbank eingefügt. Vor und nach dem Einfügen wird jeweils der Bestand an ProjectAllocations geprüft.</w:t>
            </w:r>
          </w:p>
        </w:tc>
      </w:tr>
      <w:tr w:rsidR="00F13998" w14:paraId="432C4956" w14:textId="77777777" w:rsidTr="00F139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5C85F5CC" w14:textId="317212CF" w:rsidR="00F13998" w:rsidRDefault="00F13998" w:rsidP="00F13998">
            <w:pPr>
              <w:rPr>
                <w:b w:val="0"/>
              </w:rPr>
            </w:pPr>
            <w:r>
              <w:rPr>
                <w:b w:val="0"/>
              </w:rPr>
              <w:t>TestCreateProjectLeading()</w:t>
            </w:r>
          </w:p>
        </w:tc>
        <w:tc>
          <w:tcPr>
            <w:tcW w:w="6708" w:type="dxa"/>
          </w:tcPr>
          <w:p w14:paraId="1A33756B" w14:textId="546C8014" w:rsidR="00F13998" w:rsidRDefault="00F13998" w:rsidP="00F13998">
            <w:pPr>
              <w:cnfStyle w:val="000000010000" w:firstRow="0" w:lastRow="0" w:firstColumn="0" w:lastColumn="0" w:oddVBand="0" w:evenVBand="0" w:oddHBand="0" w:evenHBand="1" w:firstRowFirstColumn="0" w:firstRowLastColumn="0" w:lastRowFirstColumn="0" w:lastRowLastColumn="0"/>
            </w:pPr>
            <w:r>
              <w:t>Über die BusinessLogic wird ein ProjectLeading in die Datenbank eingefügt. Vor und nach dem Einfügen wird jeweils der Bestand an ProjectLeadings geprüft.</w:t>
            </w:r>
          </w:p>
        </w:tc>
      </w:tr>
      <w:tr w:rsidR="00F13998" w14:paraId="3532997B" w14:textId="77777777" w:rsidTr="00F1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115F45DC" w14:textId="69DAA790" w:rsidR="00F13998" w:rsidRDefault="00F13998" w:rsidP="00F13998">
            <w:pPr>
              <w:rPr>
                <w:b w:val="0"/>
              </w:rPr>
            </w:pPr>
            <w:r>
              <w:rPr>
                <w:b w:val="0"/>
              </w:rPr>
              <w:t>TestGetFirstLastProjectBookingId</w:t>
            </w:r>
          </w:p>
        </w:tc>
        <w:tc>
          <w:tcPr>
            <w:tcW w:w="6708" w:type="dxa"/>
          </w:tcPr>
          <w:p w14:paraId="0F07B189" w14:textId="2B25A8F2" w:rsidR="00F13998" w:rsidRDefault="00F13998" w:rsidP="00F13998">
            <w:pPr>
              <w:cnfStyle w:val="000000100000" w:firstRow="0" w:lastRow="0" w:firstColumn="0" w:lastColumn="0" w:oddVBand="0" w:evenVBand="0" w:oddHBand="1" w:evenHBand="0" w:firstRowFirstColumn="0" w:firstRowLastColumn="0" w:lastRowFirstColumn="0" w:lastRowLastColumn="0"/>
            </w:pPr>
            <w:r>
              <w:t>Dabei werden die beiden Methoden GetFirstProjectBookingId() und GetLastProjectBookingId() getestet. Es wird überprüft ob jeweils der korrekte Datensatz zurückgeliefert wird indem direkt in der DB der korrekte Datensatz als Vergleich herangezogen wird.</w:t>
            </w:r>
          </w:p>
        </w:tc>
      </w:tr>
      <w:tr w:rsidR="00F13998" w14:paraId="38A705C0" w14:textId="77777777" w:rsidTr="00F139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4D62DFEA" w14:textId="2C96A37C" w:rsidR="00F13998" w:rsidRDefault="00F13998" w:rsidP="00F13998">
            <w:pPr>
              <w:rPr>
                <w:b w:val="0"/>
              </w:rPr>
            </w:pPr>
            <w:r>
              <w:rPr>
                <w:b w:val="0"/>
              </w:rPr>
              <w:t>TestGetProjectDetails()</w:t>
            </w:r>
          </w:p>
        </w:tc>
        <w:tc>
          <w:tcPr>
            <w:tcW w:w="6708" w:type="dxa"/>
          </w:tcPr>
          <w:p w14:paraId="6534E0F5" w14:textId="28E9E064" w:rsidR="00F13998" w:rsidRDefault="00F13998" w:rsidP="00F13998">
            <w:pPr>
              <w:cnfStyle w:val="000000010000" w:firstRow="0" w:lastRow="0" w:firstColumn="0" w:lastColumn="0" w:oddVBand="0" w:evenVBand="0" w:oddHBand="0" w:evenHBand="1" w:firstRowFirstColumn="0" w:firstRowLastColumn="0" w:lastRowFirstColumn="0" w:lastRowLastColumn="0"/>
            </w:pPr>
            <w:r>
              <w:t>Es wird überprüft ob die korrekten ProjectDetails zurückgeliefert werden. Dies beinhaltet alle ProjectBookings auf dem jeweiligen Projekt.</w:t>
            </w:r>
          </w:p>
        </w:tc>
      </w:tr>
      <w:tr w:rsidR="00F13998" w14:paraId="09DC1A3D" w14:textId="77777777" w:rsidTr="00F1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749EF315" w14:textId="368B7CAE" w:rsidR="00F13998" w:rsidRDefault="00F13998" w:rsidP="00F13998">
            <w:pPr>
              <w:rPr>
                <w:b w:val="0"/>
              </w:rPr>
            </w:pPr>
            <w:r>
              <w:rPr>
                <w:b w:val="0"/>
              </w:rPr>
              <w:t>TestGetUserProjectList()</w:t>
            </w:r>
          </w:p>
        </w:tc>
        <w:tc>
          <w:tcPr>
            <w:tcW w:w="6708" w:type="dxa"/>
          </w:tcPr>
          <w:p w14:paraId="10E059A7" w14:textId="09A5315F" w:rsidR="00F13998" w:rsidRDefault="00F13998" w:rsidP="00F13998">
            <w:pPr>
              <w:cnfStyle w:val="000000100000" w:firstRow="0" w:lastRow="0" w:firstColumn="0" w:lastColumn="0" w:oddVBand="0" w:evenVBand="0" w:oddHBand="1" w:evenHBand="0" w:firstRowFirstColumn="0" w:firstRowLastColumn="0" w:lastRowFirstColumn="0" w:lastRowLastColumn="0"/>
            </w:pPr>
            <w:r>
              <w:t>Im Mittelpunkt steht die Methode GetAllUserProjects(), sowie GetUserProjectList(), welche am Ende die gleiche Anzahl an Datensätze zurückliefern sollen.</w:t>
            </w:r>
          </w:p>
        </w:tc>
      </w:tr>
    </w:tbl>
    <w:p w14:paraId="7EEFC73C" w14:textId="77777777" w:rsidR="00630B69" w:rsidRPr="002F1506" w:rsidRDefault="00630B69" w:rsidP="00630B69">
      <w:pPr>
        <w:pStyle w:val="Heading3"/>
        <w:numPr>
          <w:ilvl w:val="2"/>
          <w:numId w:val="6"/>
        </w:numPr>
      </w:pPr>
      <w:bookmarkStart w:id="21" w:name="_Toc388970559"/>
      <w:r>
        <w:t>Testergebnisse</w:t>
      </w:r>
      <w:bookmarkEnd w:id="21"/>
    </w:p>
    <w:p w14:paraId="443C585C" w14:textId="28058BBA" w:rsidR="00630B69" w:rsidRDefault="00630B69" w:rsidP="00630B69">
      <w:r>
        <w:rPr>
          <w:noProof/>
          <w:lang w:eastAsia="de-CH"/>
        </w:rPr>
        <w:drawing>
          <wp:inline distT="0" distB="0" distL="0" distR="0" wp14:anchorId="44DDDC5E" wp14:editId="702201BA">
            <wp:extent cx="2183247" cy="3428380"/>
            <wp:effectExtent l="0" t="0" r="1270" b="635"/>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743" cy="3429158"/>
                    </a:xfrm>
                    <a:prstGeom prst="rect">
                      <a:avLst/>
                    </a:prstGeom>
                    <a:noFill/>
                    <a:ln>
                      <a:noFill/>
                    </a:ln>
                  </pic:spPr>
                </pic:pic>
              </a:graphicData>
            </a:graphic>
          </wp:inline>
        </w:drawing>
      </w:r>
      <w:r w:rsidRPr="00630B69">
        <w:t xml:space="preserve"> </w:t>
      </w:r>
      <w:r>
        <w:rPr>
          <w:noProof/>
          <w:lang w:eastAsia="de-CH"/>
        </w:rPr>
        <w:drawing>
          <wp:inline distT="0" distB="0" distL="0" distR="0" wp14:anchorId="5F5A4355" wp14:editId="346D7AC2">
            <wp:extent cx="1916343" cy="3452400"/>
            <wp:effectExtent l="0" t="0" r="0" b="2540"/>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6343" cy="3452400"/>
                    </a:xfrm>
                    <a:prstGeom prst="rect">
                      <a:avLst/>
                    </a:prstGeom>
                    <a:noFill/>
                    <a:ln>
                      <a:noFill/>
                    </a:ln>
                  </pic:spPr>
                </pic:pic>
              </a:graphicData>
            </a:graphic>
          </wp:inline>
        </w:drawing>
      </w:r>
    </w:p>
    <w:p w14:paraId="4FBB507E" w14:textId="6663CE65" w:rsidR="00630B69" w:rsidRDefault="00630B69" w:rsidP="00630B69"/>
    <w:p w14:paraId="66EEDA79" w14:textId="3D2E5059" w:rsidR="00630B69" w:rsidRDefault="00630B69" w:rsidP="00630B69">
      <w:pPr>
        <w:pStyle w:val="Heading3"/>
        <w:numPr>
          <w:ilvl w:val="2"/>
          <w:numId w:val="6"/>
        </w:numPr>
      </w:pPr>
      <w:bookmarkStart w:id="22" w:name="_Toc388970560"/>
      <w:r>
        <w:lastRenderedPageBreak/>
        <w:t>Code Coverage</w:t>
      </w:r>
      <w:bookmarkEnd w:id="22"/>
    </w:p>
    <w:p w14:paraId="25503CD9" w14:textId="6193FEFD" w:rsidR="0086737A" w:rsidRDefault="0086737A" w:rsidP="00630B69">
      <w:r>
        <w:rPr>
          <w:noProof/>
          <w:lang w:eastAsia="de-CH"/>
        </w:rPr>
        <w:drawing>
          <wp:inline distT="0" distB="0" distL="0" distR="0" wp14:anchorId="625F8B2C" wp14:editId="27685508">
            <wp:extent cx="6220391" cy="1598295"/>
            <wp:effectExtent l="0" t="0" r="3175" b="1905"/>
            <wp:docPr id="1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0391" cy="1598295"/>
                    </a:xfrm>
                    <a:prstGeom prst="rect">
                      <a:avLst/>
                    </a:prstGeom>
                    <a:noFill/>
                    <a:ln>
                      <a:noFill/>
                    </a:ln>
                  </pic:spPr>
                </pic:pic>
              </a:graphicData>
            </a:graphic>
          </wp:inline>
        </w:drawing>
      </w:r>
    </w:p>
    <w:p w14:paraId="4CBA58CD" w14:textId="77777777" w:rsidR="00630B69" w:rsidRDefault="00630B69" w:rsidP="00630B69">
      <w:pPr>
        <w:pStyle w:val="Heading2"/>
        <w:numPr>
          <w:ilvl w:val="1"/>
          <w:numId w:val="6"/>
        </w:numPr>
        <w:ind w:left="0"/>
      </w:pPr>
      <w:bookmarkStart w:id="23" w:name="_Toc388970561"/>
      <w:r>
        <w:t>Protokoll Systemtests</w:t>
      </w:r>
      <w:bookmarkEnd w:id="23"/>
    </w:p>
    <w:p w14:paraId="23ED8405" w14:textId="77777777" w:rsidR="00630B69" w:rsidRPr="002851BA" w:rsidRDefault="00630B69" w:rsidP="00630B69">
      <w:r>
        <w:t xml:space="preserve">Protokolle zu den Systemtests sind im Dokument </w:t>
      </w:r>
      <w:r w:rsidRPr="00FF6062">
        <w:t>Systemtests</w:t>
      </w:r>
      <w:r>
        <w:t xml:space="preserve"> zu finden:</w:t>
      </w:r>
    </w:p>
    <w:p w14:paraId="73AEEE5D" w14:textId="5F464E64" w:rsidR="00387736" w:rsidRDefault="00387736">
      <w:r>
        <w:br w:type="page"/>
      </w:r>
    </w:p>
    <w:p w14:paraId="058A440F" w14:textId="2461ADE5" w:rsidR="00387736" w:rsidRDefault="00387736" w:rsidP="00387736">
      <w:pPr>
        <w:pStyle w:val="Heading1"/>
      </w:pPr>
      <w:bookmarkStart w:id="24" w:name="_Toc388970562"/>
      <w:r>
        <w:lastRenderedPageBreak/>
        <w:t>Testphase 4</w:t>
      </w:r>
      <w:bookmarkEnd w:id="24"/>
    </w:p>
    <w:p w14:paraId="7DDCDDDE" w14:textId="77777777" w:rsidR="00387736" w:rsidRDefault="00387736" w:rsidP="00387736">
      <w:pPr>
        <w:pStyle w:val="Heading2"/>
        <w:numPr>
          <w:ilvl w:val="1"/>
          <w:numId w:val="6"/>
        </w:numPr>
        <w:ind w:left="0"/>
      </w:pPr>
      <w:bookmarkStart w:id="25" w:name="_Toc388970563"/>
      <w:r>
        <w:t>Unit Tests</w:t>
      </w:r>
      <w:bookmarkEnd w:id="25"/>
    </w:p>
    <w:p w14:paraId="1F6DBC92" w14:textId="77777777" w:rsidR="00387736" w:rsidRPr="002F1506" w:rsidRDefault="00387736" w:rsidP="00387736">
      <w:pPr>
        <w:pStyle w:val="Heading3"/>
        <w:numPr>
          <w:ilvl w:val="2"/>
          <w:numId w:val="6"/>
        </w:numPr>
      </w:pPr>
      <w:bookmarkStart w:id="26" w:name="_Toc388970564"/>
      <w:r>
        <w:t>Testergebnisse</w:t>
      </w:r>
      <w:bookmarkEnd w:id="26"/>
    </w:p>
    <w:p w14:paraId="4FE7DD5E" w14:textId="77777777" w:rsidR="00387736" w:rsidRDefault="00387736" w:rsidP="00387736">
      <w:r>
        <w:rPr>
          <w:noProof/>
          <w:lang w:eastAsia="de-CH"/>
        </w:rPr>
        <w:drawing>
          <wp:inline distT="0" distB="0" distL="0" distR="0" wp14:anchorId="0BABF578" wp14:editId="5EF4A3EF">
            <wp:extent cx="2183247" cy="3428380"/>
            <wp:effectExtent l="0" t="0" r="1270" b="635"/>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743" cy="3429158"/>
                    </a:xfrm>
                    <a:prstGeom prst="rect">
                      <a:avLst/>
                    </a:prstGeom>
                    <a:noFill/>
                    <a:ln>
                      <a:noFill/>
                    </a:ln>
                  </pic:spPr>
                </pic:pic>
              </a:graphicData>
            </a:graphic>
          </wp:inline>
        </w:drawing>
      </w:r>
      <w:r w:rsidRPr="00630B69">
        <w:t xml:space="preserve"> </w:t>
      </w:r>
      <w:r>
        <w:rPr>
          <w:noProof/>
          <w:lang w:eastAsia="de-CH"/>
        </w:rPr>
        <w:drawing>
          <wp:inline distT="0" distB="0" distL="0" distR="0" wp14:anchorId="6A41E027" wp14:editId="7C412F00">
            <wp:extent cx="1916343" cy="3452400"/>
            <wp:effectExtent l="0" t="0" r="0" b="254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6343" cy="3452400"/>
                    </a:xfrm>
                    <a:prstGeom prst="rect">
                      <a:avLst/>
                    </a:prstGeom>
                    <a:noFill/>
                    <a:ln>
                      <a:noFill/>
                    </a:ln>
                  </pic:spPr>
                </pic:pic>
              </a:graphicData>
            </a:graphic>
          </wp:inline>
        </w:drawing>
      </w:r>
    </w:p>
    <w:p w14:paraId="0D243F0F" w14:textId="77777777" w:rsidR="00387736" w:rsidRDefault="00387736" w:rsidP="00387736"/>
    <w:p w14:paraId="4293E91B" w14:textId="77777777" w:rsidR="00387736" w:rsidRDefault="00387736" w:rsidP="00387736">
      <w:pPr>
        <w:pStyle w:val="Heading3"/>
        <w:numPr>
          <w:ilvl w:val="2"/>
          <w:numId w:val="6"/>
        </w:numPr>
      </w:pPr>
      <w:bookmarkStart w:id="27" w:name="_Toc388970565"/>
      <w:r>
        <w:t>Code Coverage</w:t>
      </w:r>
      <w:bookmarkEnd w:id="27"/>
    </w:p>
    <w:p w14:paraId="3F6295AA" w14:textId="497132AC" w:rsidR="00387736" w:rsidRDefault="00387736" w:rsidP="00387736">
      <w:r>
        <w:rPr>
          <w:noProof/>
          <w:lang w:eastAsia="de-CH"/>
        </w:rPr>
        <w:drawing>
          <wp:inline distT="0" distB="0" distL="0" distR="0" wp14:anchorId="16B1D69D" wp14:editId="393B91BF">
            <wp:extent cx="6154184" cy="2499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4776" cy="2499600"/>
                    </a:xfrm>
                    <a:prstGeom prst="rect">
                      <a:avLst/>
                    </a:prstGeom>
                  </pic:spPr>
                </pic:pic>
              </a:graphicData>
            </a:graphic>
          </wp:inline>
        </w:drawing>
      </w:r>
    </w:p>
    <w:p w14:paraId="441460F7" w14:textId="77777777" w:rsidR="00387736" w:rsidRDefault="00387736" w:rsidP="00387736">
      <w:pPr>
        <w:pStyle w:val="Heading2"/>
        <w:numPr>
          <w:ilvl w:val="1"/>
          <w:numId w:val="6"/>
        </w:numPr>
        <w:ind w:left="0"/>
      </w:pPr>
      <w:bookmarkStart w:id="28" w:name="_Toc388970566"/>
      <w:r>
        <w:t>Protokoll Systemtests</w:t>
      </w:r>
      <w:bookmarkEnd w:id="28"/>
    </w:p>
    <w:p w14:paraId="5CD8C523" w14:textId="77777777" w:rsidR="00387736" w:rsidRPr="002851BA" w:rsidRDefault="00387736" w:rsidP="00387736">
      <w:r>
        <w:t xml:space="preserve">Protokolle zu den Systemtests sind im Dokument </w:t>
      </w:r>
      <w:r w:rsidRPr="00FF6062">
        <w:t>Systemtests</w:t>
      </w:r>
      <w:r>
        <w:t xml:space="preserve"> zu finden:</w:t>
      </w:r>
    </w:p>
    <w:p w14:paraId="030FAEA7" w14:textId="77777777" w:rsidR="00387736" w:rsidRPr="002851BA" w:rsidRDefault="00387736" w:rsidP="00387736"/>
    <w:p w14:paraId="273A2CFE" w14:textId="77777777" w:rsidR="00630B69" w:rsidRPr="002851BA" w:rsidRDefault="00630B69" w:rsidP="002851BA"/>
    <w:sectPr w:rsidR="00630B69" w:rsidRPr="002851BA" w:rsidSect="0087172F">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4EFA4" w14:textId="77777777" w:rsidR="00622F1C" w:rsidRDefault="00622F1C" w:rsidP="00C35BC8">
      <w:r>
        <w:separator/>
      </w:r>
    </w:p>
  </w:endnote>
  <w:endnote w:type="continuationSeparator" w:id="0">
    <w:p w14:paraId="23316871" w14:textId="77777777" w:rsidR="00622F1C" w:rsidRDefault="00622F1C" w:rsidP="00C35BC8">
      <w:r>
        <w:continuationSeparator/>
      </w:r>
    </w:p>
  </w:endnote>
  <w:endnote w:type="continuationNotice" w:id="1">
    <w:p w14:paraId="11550E42" w14:textId="77777777" w:rsidR="00622F1C" w:rsidRDefault="00622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AE452" w14:textId="6FBD93C5" w:rsidR="00630B69" w:rsidRPr="00FD5087" w:rsidRDefault="00630B69"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DB74CA">
        <w:rPr>
          <w:noProof/>
          <w:color w:val="808080" w:themeColor="background1" w:themeShade="80"/>
        </w:rPr>
        <w:t>Document1</w:t>
      </w:r>
    </w:fldSimple>
    <w:r w:rsidRPr="00FD5087">
      <w:rPr>
        <w:color w:val="808080" w:themeColor="background1" w:themeShade="80"/>
      </w:rPr>
      <w:tab/>
      <w:t>Version:</w:t>
    </w:r>
    <w:r>
      <w:rPr>
        <w:color w:val="808080" w:themeColor="background1" w:themeShade="80"/>
      </w:rPr>
      <w:t xml:space="preserve"> 1.</w:t>
    </w:r>
    <w:r w:rsidR="00AE2D15">
      <w:rPr>
        <w:color w:val="808080" w:themeColor="background1" w:themeShade="80"/>
      </w:rPr>
      <w:t>7</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2A4921">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D8B4C" w14:textId="77777777" w:rsidR="00622F1C" w:rsidRDefault="00622F1C" w:rsidP="00C35BC8">
      <w:r>
        <w:separator/>
      </w:r>
    </w:p>
  </w:footnote>
  <w:footnote w:type="continuationSeparator" w:id="0">
    <w:p w14:paraId="5B6CB808" w14:textId="77777777" w:rsidR="00622F1C" w:rsidRDefault="00622F1C" w:rsidP="00C35BC8">
      <w:r>
        <w:continuationSeparator/>
      </w:r>
    </w:p>
  </w:footnote>
  <w:footnote w:type="continuationNotice" w:id="1">
    <w:p w14:paraId="589C6C6E" w14:textId="77777777" w:rsidR="00622F1C" w:rsidRDefault="00622F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630B69" w:rsidRPr="002E1CF7" w14:paraId="296AE450" w14:textId="77777777" w:rsidTr="00E44E4F">
      <w:trPr>
        <w:cantSplit/>
      </w:trPr>
      <w:tc>
        <w:tcPr>
          <w:tcW w:w="2055" w:type="dxa"/>
        </w:tcPr>
        <w:p w14:paraId="296AE44B" w14:textId="77777777" w:rsidR="00630B69" w:rsidRPr="002E1CF7" w:rsidRDefault="00630B69" w:rsidP="00F57F25">
          <w:pPr>
            <w:rPr>
              <w:color w:val="808080" w:themeColor="background1" w:themeShade="80"/>
              <w:sz w:val="52"/>
            </w:rPr>
          </w:pPr>
          <w:r>
            <w:rPr>
              <w:noProof/>
              <w:lang w:eastAsia="de-CH"/>
            </w:rPr>
            <w:drawing>
              <wp:inline distT="0" distB="0" distL="0" distR="0" wp14:anchorId="296AE453" wp14:editId="296AE454">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6AE44C" w14:textId="77777777" w:rsidR="00630B69" w:rsidRPr="002E1CF7" w:rsidRDefault="00630B69" w:rsidP="00F57F25">
          <w:pPr>
            <w:rPr>
              <w:color w:val="808080" w:themeColor="background1" w:themeShade="80"/>
              <w:lang w:val="en-US"/>
            </w:rPr>
          </w:pPr>
          <w:r>
            <w:rPr>
              <w:color w:val="808080" w:themeColor="background1" w:themeShade="80"/>
              <w:lang w:val="en-US"/>
            </w:rPr>
            <w:t>Software Engineering 2 Projekt FS14</w:t>
          </w:r>
        </w:p>
        <w:p w14:paraId="296AE44D" w14:textId="77777777" w:rsidR="00630B69" w:rsidRPr="002E1CF7" w:rsidRDefault="00630B69"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296AE44E" w14:textId="77777777" w:rsidR="00630B69" w:rsidRPr="002E1CF7" w:rsidRDefault="00630B69">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53041A">
                <w:rPr>
                  <w:noProof/>
                  <w:color w:val="808080" w:themeColor="background1" w:themeShade="80"/>
                  <w:lang w:val="de-DE"/>
                </w:rPr>
                <w:t>2</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53041A">
                <w:rPr>
                  <w:noProof/>
                  <w:color w:val="808080" w:themeColor="background1" w:themeShade="80"/>
                  <w:lang w:val="de-DE"/>
                </w:rPr>
                <w:t>13</w:t>
              </w:r>
              <w:r w:rsidRPr="002E1CF7">
                <w:rPr>
                  <w:color w:val="808080" w:themeColor="background1" w:themeShade="80"/>
                  <w:lang w:val="de-DE"/>
                </w:rPr>
                <w:fldChar w:fldCharType="end"/>
              </w:r>
            </w:p>
          </w:sdtContent>
        </w:sdt>
        <w:p w14:paraId="296AE44F" w14:textId="77777777" w:rsidR="00630B69" w:rsidRPr="002E1CF7" w:rsidRDefault="00630B69" w:rsidP="00F57F25">
          <w:pPr>
            <w:rPr>
              <w:color w:val="808080" w:themeColor="background1" w:themeShade="80"/>
            </w:rPr>
          </w:pPr>
        </w:p>
      </w:tc>
    </w:tr>
  </w:tbl>
  <w:p w14:paraId="296AE451" w14:textId="77777777" w:rsidR="00630B69" w:rsidRDefault="00630B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053EA7"/>
    <w:multiLevelType w:val="hybridMultilevel"/>
    <w:tmpl w:val="92C6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7">
    <w:nsid w:val="3A6E5815"/>
    <w:multiLevelType w:val="hybridMultilevel"/>
    <w:tmpl w:val="B73AA8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F155456"/>
    <w:multiLevelType w:val="multilevel"/>
    <w:tmpl w:val="A44A2426"/>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9">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
  </w:num>
  <w:num w:numId="28">
    <w:abstractNumId w:val="8"/>
  </w:num>
  <w:num w:numId="29">
    <w:abstractNumId w:val="1"/>
  </w:num>
  <w:num w:numId="30">
    <w:abstractNumId w:val="9"/>
  </w:num>
  <w:num w:numId="31">
    <w:abstractNumId w:val="10"/>
  </w:num>
  <w:num w:numId="32">
    <w:abstractNumId w:val="5"/>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CA"/>
    <w:rsid w:val="00005649"/>
    <w:rsid w:val="00007CDC"/>
    <w:rsid w:val="00014740"/>
    <w:rsid w:val="00025C64"/>
    <w:rsid w:val="00033B03"/>
    <w:rsid w:val="00092317"/>
    <w:rsid w:val="00096E20"/>
    <w:rsid w:val="000A6DC6"/>
    <w:rsid w:val="000A712B"/>
    <w:rsid w:val="000F164F"/>
    <w:rsid w:val="000F674B"/>
    <w:rsid w:val="00122C3F"/>
    <w:rsid w:val="00142C71"/>
    <w:rsid w:val="00151020"/>
    <w:rsid w:val="00173818"/>
    <w:rsid w:val="00187AE2"/>
    <w:rsid w:val="001910AE"/>
    <w:rsid w:val="00192996"/>
    <w:rsid w:val="001A0BDC"/>
    <w:rsid w:val="001B1862"/>
    <w:rsid w:val="001B5DD4"/>
    <w:rsid w:val="001C37D8"/>
    <w:rsid w:val="001C5DF4"/>
    <w:rsid w:val="001D159C"/>
    <w:rsid w:val="00243F92"/>
    <w:rsid w:val="002546B2"/>
    <w:rsid w:val="00275F43"/>
    <w:rsid w:val="002851BA"/>
    <w:rsid w:val="002A4921"/>
    <w:rsid w:val="002C2EC3"/>
    <w:rsid w:val="002D2ABB"/>
    <w:rsid w:val="002E1CF7"/>
    <w:rsid w:val="002F1506"/>
    <w:rsid w:val="003006C0"/>
    <w:rsid w:val="00311BDF"/>
    <w:rsid w:val="00321BB9"/>
    <w:rsid w:val="00345138"/>
    <w:rsid w:val="00362CEF"/>
    <w:rsid w:val="00371561"/>
    <w:rsid w:val="00373DDF"/>
    <w:rsid w:val="00375D36"/>
    <w:rsid w:val="00377172"/>
    <w:rsid w:val="003839C2"/>
    <w:rsid w:val="0038461E"/>
    <w:rsid w:val="00387736"/>
    <w:rsid w:val="00387D7C"/>
    <w:rsid w:val="0039453E"/>
    <w:rsid w:val="003A124E"/>
    <w:rsid w:val="003B6F09"/>
    <w:rsid w:val="003B76E8"/>
    <w:rsid w:val="003F57C6"/>
    <w:rsid w:val="003F6486"/>
    <w:rsid w:val="003F7005"/>
    <w:rsid w:val="00413517"/>
    <w:rsid w:val="004545AE"/>
    <w:rsid w:val="00456F9C"/>
    <w:rsid w:val="00474AE3"/>
    <w:rsid w:val="004821AE"/>
    <w:rsid w:val="004A3CF1"/>
    <w:rsid w:val="004B2015"/>
    <w:rsid w:val="004D4498"/>
    <w:rsid w:val="004E26A8"/>
    <w:rsid w:val="004F3746"/>
    <w:rsid w:val="005147BE"/>
    <w:rsid w:val="00514F27"/>
    <w:rsid w:val="0053041A"/>
    <w:rsid w:val="00550811"/>
    <w:rsid w:val="00576382"/>
    <w:rsid w:val="00577005"/>
    <w:rsid w:val="00580138"/>
    <w:rsid w:val="005925A2"/>
    <w:rsid w:val="005B58E0"/>
    <w:rsid w:val="005B5A3C"/>
    <w:rsid w:val="005C1C8D"/>
    <w:rsid w:val="005D33D1"/>
    <w:rsid w:val="005E3D24"/>
    <w:rsid w:val="005E5344"/>
    <w:rsid w:val="005E7E2E"/>
    <w:rsid w:val="005F1B8F"/>
    <w:rsid w:val="005F1BBE"/>
    <w:rsid w:val="005F556E"/>
    <w:rsid w:val="006034E6"/>
    <w:rsid w:val="0060583B"/>
    <w:rsid w:val="00622F1C"/>
    <w:rsid w:val="00630B69"/>
    <w:rsid w:val="0064087E"/>
    <w:rsid w:val="006477CA"/>
    <w:rsid w:val="00664F68"/>
    <w:rsid w:val="0066657A"/>
    <w:rsid w:val="00670553"/>
    <w:rsid w:val="00674A11"/>
    <w:rsid w:val="006864A4"/>
    <w:rsid w:val="006B25C7"/>
    <w:rsid w:val="006C5E49"/>
    <w:rsid w:val="006D24A9"/>
    <w:rsid w:val="006E3928"/>
    <w:rsid w:val="006E5927"/>
    <w:rsid w:val="006F3E52"/>
    <w:rsid w:val="006F741E"/>
    <w:rsid w:val="007052A8"/>
    <w:rsid w:val="0072612F"/>
    <w:rsid w:val="00726C48"/>
    <w:rsid w:val="00734909"/>
    <w:rsid w:val="0074456B"/>
    <w:rsid w:val="007538E0"/>
    <w:rsid w:val="00755502"/>
    <w:rsid w:val="0076263C"/>
    <w:rsid w:val="00767045"/>
    <w:rsid w:val="00773A97"/>
    <w:rsid w:val="007824A4"/>
    <w:rsid w:val="007907CA"/>
    <w:rsid w:val="00796D0E"/>
    <w:rsid w:val="007C5932"/>
    <w:rsid w:val="007C5B4B"/>
    <w:rsid w:val="007D0F59"/>
    <w:rsid w:val="007D1205"/>
    <w:rsid w:val="007E7F67"/>
    <w:rsid w:val="007F04A9"/>
    <w:rsid w:val="007F58DA"/>
    <w:rsid w:val="0081296B"/>
    <w:rsid w:val="00826A35"/>
    <w:rsid w:val="00834E75"/>
    <w:rsid w:val="00851904"/>
    <w:rsid w:val="00855C17"/>
    <w:rsid w:val="0086737A"/>
    <w:rsid w:val="0087172F"/>
    <w:rsid w:val="008750F6"/>
    <w:rsid w:val="008804AF"/>
    <w:rsid w:val="008D01D1"/>
    <w:rsid w:val="008F0DE4"/>
    <w:rsid w:val="009234C2"/>
    <w:rsid w:val="009339E1"/>
    <w:rsid w:val="009739CC"/>
    <w:rsid w:val="00974561"/>
    <w:rsid w:val="009A1A87"/>
    <w:rsid w:val="009D2C99"/>
    <w:rsid w:val="009D7182"/>
    <w:rsid w:val="009E52D1"/>
    <w:rsid w:val="009F270C"/>
    <w:rsid w:val="009F2FFD"/>
    <w:rsid w:val="009F66F3"/>
    <w:rsid w:val="00A013D6"/>
    <w:rsid w:val="00A014B5"/>
    <w:rsid w:val="00A14D2A"/>
    <w:rsid w:val="00A2072C"/>
    <w:rsid w:val="00A20D55"/>
    <w:rsid w:val="00A34542"/>
    <w:rsid w:val="00A34DFD"/>
    <w:rsid w:val="00A36430"/>
    <w:rsid w:val="00A41637"/>
    <w:rsid w:val="00A566AD"/>
    <w:rsid w:val="00A646B0"/>
    <w:rsid w:val="00A7663C"/>
    <w:rsid w:val="00AB4B20"/>
    <w:rsid w:val="00AB7EFB"/>
    <w:rsid w:val="00AD5718"/>
    <w:rsid w:val="00AE2D15"/>
    <w:rsid w:val="00AF5132"/>
    <w:rsid w:val="00B00542"/>
    <w:rsid w:val="00B04323"/>
    <w:rsid w:val="00B0527C"/>
    <w:rsid w:val="00B16C8C"/>
    <w:rsid w:val="00B20F85"/>
    <w:rsid w:val="00B21FD3"/>
    <w:rsid w:val="00B31096"/>
    <w:rsid w:val="00B36294"/>
    <w:rsid w:val="00B42B1F"/>
    <w:rsid w:val="00B45FC8"/>
    <w:rsid w:val="00B61199"/>
    <w:rsid w:val="00B716D7"/>
    <w:rsid w:val="00B72FF4"/>
    <w:rsid w:val="00B860A1"/>
    <w:rsid w:val="00B92433"/>
    <w:rsid w:val="00B96960"/>
    <w:rsid w:val="00BA68B5"/>
    <w:rsid w:val="00BB2A99"/>
    <w:rsid w:val="00BC029E"/>
    <w:rsid w:val="00BC0647"/>
    <w:rsid w:val="00BC3A5E"/>
    <w:rsid w:val="00BD6ECC"/>
    <w:rsid w:val="00BF3720"/>
    <w:rsid w:val="00BF531F"/>
    <w:rsid w:val="00C34131"/>
    <w:rsid w:val="00C35BC8"/>
    <w:rsid w:val="00C4270D"/>
    <w:rsid w:val="00C4628F"/>
    <w:rsid w:val="00C547A5"/>
    <w:rsid w:val="00C6781B"/>
    <w:rsid w:val="00C72681"/>
    <w:rsid w:val="00C827ED"/>
    <w:rsid w:val="00C87CAE"/>
    <w:rsid w:val="00CB3610"/>
    <w:rsid w:val="00CB6B52"/>
    <w:rsid w:val="00CC58A4"/>
    <w:rsid w:val="00CC60A3"/>
    <w:rsid w:val="00CC7E28"/>
    <w:rsid w:val="00CD4E0F"/>
    <w:rsid w:val="00CE6FD7"/>
    <w:rsid w:val="00D12197"/>
    <w:rsid w:val="00D17F8A"/>
    <w:rsid w:val="00D24A48"/>
    <w:rsid w:val="00D4503A"/>
    <w:rsid w:val="00D55115"/>
    <w:rsid w:val="00D61993"/>
    <w:rsid w:val="00D678D4"/>
    <w:rsid w:val="00DA5688"/>
    <w:rsid w:val="00DB3559"/>
    <w:rsid w:val="00DB74CA"/>
    <w:rsid w:val="00DD0936"/>
    <w:rsid w:val="00DE0B69"/>
    <w:rsid w:val="00DF3A6E"/>
    <w:rsid w:val="00E03CD6"/>
    <w:rsid w:val="00E17477"/>
    <w:rsid w:val="00E242E7"/>
    <w:rsid w:val="00E27B0A"/>
    <w:rsid w:val="00E401C7"/>
    <w:rsid w:val="00E44E4F"/>
    <w:rsid w:val="00E5228E"/>
    <w:rsid w:val="00E61CF1"/>
    <w:rsid w:val="00E62C42"/>
    <w:rsid w:val="00E63215"/>
    <w:rsid w:val="00E97006"/>
    <w:rsid w:val="00EA2900"/>
    <w:rsid w:val="00EA69E3"/>
    <w:rsid w:val="00EA73CB"/>
    <w:rsid w:val="00EB6DB4"/>
    <w:rsid w:val="00EB7EF9"/>
    <w:rsid w:val="00EC2B5E"/>
    <w:rsid w:val="00EC2DBA"/>
    <w:rsid w:val="00ED41E6"/>
    <w:rsid w:val="00EE2342"/>
    <w:rsid w:val="00EF23D7"/>
    <w:rsid w:val="00EF3B9E"/>
    <w:rsid w:val="00F0435E"/>
    <w:rsid w:val="00F13998"/>
    <w:rsid w:val="00F23386"/>
    <w:rsid w:val="00F27AD5"/>
    <w:rsid w:val="00F3797B"/>
    <w:rsid w:val="00F5405F"/>
    <w:rsid w:val="00F57F25"/>
    <w:rsid w:val="00F77420"/>
    <w:rsid w:val="00F8320F"/>
    <w:rsid w:val="00F844D8"/>
    <w:rsid w:val="00FA7360"/>
    <w:rsid w:val="00FB2DEF"/>
    <w:rsid w:val="00FB756B"/>
    <w:rsid w:val="00FD5087"/>
    <w:rsid w:val="00FF60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6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69"/>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1-Accent2">
    <w:name w:val="Medium Grid 1 Accent 2"/>
    <w:basedOn w:val="TableNormal"/>
    <w:uiPriority w:val="67"/>
    <w:rsid w:val="00362CE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69"/>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1-Accent2">
    <w:name w:val="Medium Grid 1 Accent 2"/>
    <w:basedOn w:val="TableNormal"/>
    <w:uiPriority w:val="67"/>
    <w:rsid w:val="00362CE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OneDrive\wt4u\Dokumente\08_Testing\wt4u%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82FE2-EBED-4CF5-A3A3-173B31EF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13</Pages>
  <Words>2022</Words>
  <Characters>12740</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77</cp:revision>
  <dcterms:created xsi:type="dcterms:W3CDTF">2014-04-02T18:28:00Z</dcterms:created>
  <dcterms:modified xsi:type="dcterms:W3CDTF">2014-05-27T14:18:00Z</dcterms:modified>
</cp:coreProperties>
</file>