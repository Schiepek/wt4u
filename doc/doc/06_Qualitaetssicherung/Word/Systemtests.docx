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FC092" w14:textId="77777777" w:rsidR="00FD5087" w:rsidRDefault="00FD5087" w:rsidP="00B00542">
      <w:pPr>
        <w:jc w:val="center"/>
      </w:pPr>
    </w:p>
    <w:p w14:paraId="394FC093" w14:textId="77777777" w:rsidR="00FD5087" w:rsidRDefault="00FD5087" w:rsidP="00B00542">
      <w:pPr>
        <w:jc w:val="center"/>
      </w:pPr>
    </w:p>
    <w:p w14:paraId="394FC094" w14:textId="77777777" w:rsidR="00FD5087" w:rsidRDefault="00FD5087" w:rsidP="00B00542">
      <w:pPr>
        <w:jc w:val="center"/>
      </w:pPr>
    </w:p>
    <w:p w14:paraId="394FC095" w14:textId="77777777" w:rsidR="00FD5087" w:rsidRDefault="00FD5087" w:rsidP="00B00542">
      <w:pPr>
        <w:jc w:val="center"/>
      </w:pPr>
    </w:p>
    <w:p w14:paraId="394FC096" w14:textId="77777777" w:rsidR="00FD5087" w:rsidRDefault="00FD5087" w:rsidP="00B00542">
      <w:pPr>
        <w:jc w:val="center"/>
      </w:pPr>
    </w:p>
    <w:p w14:paraId="394FC097" w14:textId="77777777" w:rsidR="00FD5087" w:rsidRDefault="00FD5087" w:rsidP="00B00542">
      <w:pPr>
        <w:jc w:val="center"/>
      </w:pPr>
    </w:p>
    <w:p w14:paraId="394FC098" w14:textId="77777777" w:rsidR="00FD5087" w:rsidRDefault="00FD5087" w:rsidP="00B00542">
      <w:pPr>
        <w:jc w:val="center"/>
      </w:pPr>
    </w:p>
    <w:p w14:paraId="394FC099" w14:textId="77777777" w:rsidR="00FD5087" w:rsidRDefault="00FD5087" w:rsidP="00B00542">
      <w:pPr>
        <w:jc w:val="center"/>
      </w:pPr>
    </w:p>
    <w:p w14:paraId="394FC09A" w14:textId="77777777" w:rsidR="00B20F85" w:rsidRPr="00C35BC8" w:rsidRDefault="00321BB9" w:rsidP="00B00542">
      <w:pPr>
        <w:jc w:val="center"/>
      </w:pPr>
      <w:r>
        <w:rPr>
          <w:noProof/>
          <w:lang w:eastAsia="de-CH"/>
        </w:rPr>
        <w:drawing>
          <wp:inline distT="0" distB="0" distL="0" distR="0" wp14:anchorId="394FC0E9" wp14:editId="394FC0EA">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394FC09B" w14:textId="77777777" w:rsidR="00C35BC8" w:rsidRPr="00C35BC8" w:rsidRDefault="00C35BC8" w:rsidP="00B00542"/>
    <w:p w14:paraId="394FC09C" w14:textId="77777777" w:rsidR="00C35BC8" w:rsidRPr="00C35BC8" w:rsidRDefault="00C35BC8" w:rsidP="00B00542"/>
    <w:p w14:paraId="394FC09D" w14:textId="77777777" w:rsidR="00C35BC8" w:rsidRDefault="00C35BC8" w:rsidP="00B00542"/>
    <w:p w14:paraId="394FC09E" w14:textId="77777777" w:rsidR="00C35BC8" w:rsidRDefault="00C35BC8" w:rsidP="00B00542"/>
    <w:p w14:paraId="394FC09F" w14:textId="77777777" w:rsidR="00C35BC8" w:rsidRPr="00C35BC8" w:rsidRDefault="00C35BC8" w:rsidP="00B00542"/>
    <w:p w14:paraId="394FC0A0" w14:textId="77777777" w:rsidR="00C35BC8" w:rsidRPr="00C35BC8" w:rsidRDefault="0064087E" w:rsidP="0081296B">
      <w:pPr>
        <w:pStyle w:val="Title"/>
        <w:rPr>
          <w:b w:val="0"/>
        </w:rPr>
      </w:pPr>
      <w:r w:rsidRPr="00F27AD5">
        <w:rPr>
          <w:color w:val="E71200"/>
        </w:rPr>
        <w:t>Projekt: wt4u</w:t>
      </w:r>
      <w:r w:rsidR="001B5DD4">
        <w:br/>
      </w:r>
      <w:r w:rsidR="001B5DD4">
        <w:br/>
      </w:r>
      <w:r w:rsidR="001661CF">
        <w:rPr>
          <w:color w:val="E71200"/>
        </w:rPr>
        <w:t>Systemtests</w:t>
      </w:r>
    </w:p>
    <w:p w14:paraId="394FC0A1" w14:textId="77777777" w:rsidR="00C35BC8" w:rsidRPr="00C35BC8" w:rsidRDefault="00C35BC8" w:rsidP="00B00542">
      <w:pPr>
        <w:jc w:val="center"/>
      </w:pPr>
    </w:p>
    <w:p w14:paraId="394FC0A2" w14:textId="77777777" w:rsidR="002E1CF7" w:rsidRDefault="002E1CF7" w:rsidP="00B00542">
      <w:pPr>
        <w:jc w:val="center"/>
      </w:pPr>
    </w:p>
    <w:p w14:paraId="394FC0A3" w14:textId="77777777" w:rsidR="002E1CF7" w:rsidRDefault="002E1CF7" w:rsidP="00B00542">
      <w:pPr>
        <w:jc w:val="center"/>
      </w:pPr>
    </w:p>
    <w:p w14:paraId="394FC0A4" w14:textId="77777777" w:rsidR="00C35BC8" w:rsidRDefault="007D1205" w:rsidP="00B00542">
      <w:pPr>
        <w:jc w:val="center"/>
      </w:pPr>
      <w:r>
        <w:t>Andreoli Dario (dandreol@hsr.ch)</w:t>
      </w:r>
    </w:p>
    <w:p w14:paraId="394FC0A5" w14:textId="77777777" w:rsidR="007D1205" w:rsidRDefault="007D1205" w:rsidP="00B00542">
      <w:pPr>
        <w:jc w:val="center"/>
      </w:pPr>
      <w:r>
        <w:t>Schiepek Richard (rschiepe@hsr.ch)</w:t>
      </w:r>
    </w:p>
    <w:p w14:paraId="394FC0A6" w14:textId="77777777" w:rsidR="00B45FC8" w:rsidRDefault="007D1205" w:rsidP="00B00542">
      <w:pPr>
        <w:jc w:val="center"/>
      </w:pPr>
      <w:r>
        <w:t>Zahner Tobias (tzahner@hsr.ch)</w:t>
      </w:r>
    </w:p>
    <w:p w14:paraId="394FC0A7" w14:textId="77777777" w:rsidR="00C35BC8" w:rsidRPr="00C35BC8" w:rsidRDefault="00C35BC8" w:rsidP="00B00542">
      <w:pPr>
        <w:tabs>
          <w:tab w:val="left" w:pos="6092"/>
        </w:tabs>
      </w:pPr>
      <w:r w:rsidRPr="00B45FC8">
        <w:br w:type="page"/>
      </w:r>
      <w:r w:rsidR="007D1205">
        <w:lastRenderedPageBreak/>
        <w:tab/>
      </w:r>
    </w:p>
    <w:p w14:paraId="394FC0A8" w14:textId="77777777" w:rsidR="00EF23D7" w:rsidRDefault="00EF23D7" w:rsidP="00B00542">
      <w:pPr>
        <w:pStyle w:val="Heading1"/>
        <w:numPr>
          <w:ilvl w:val="0"/>
          <w:numId w:val="0"/>
        </w:numPr>
      </w:pPr>
      <w:bookmarkStart w:id="0" w:name="_Toc286833037"/>
      <w:bookmarkStart w:id="1" w:name="_Toc388970274"/>
      <w:r>
        <w:t>Änderungsgeschichte</w:t>
      </w:r>
      <w:bookmarkEnd w:id="0"/>
      <w:bookmarkEnd w:id="1"/>
    </w:p>
    <w:p w14:paraId="394FC0A9" w14:textId="77777777" w:rsidR="00EF23D7" w:rsidRDefault="00EF23D7" w:rsidP="00B00542"/>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394FC0AE"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4FC0AA" w14:textId="77777777" w:rsidR="00EF23D7" w:rsidRPr="00C35BC8" w:rsidRDefault="00EF23D7" w:rsidP="00B00542">
            <w:pPr>
              <w:rPr>
                <w:color w:val="auto"/>
              </w:rPr>
            </w:pPr>
            <w:r w:rsidRPr="00C35BC8">
              <w:rPr>
                <w:color w:val="auto"/>
              </w:rPr>
              <w:t>Datum</w:t>
            </w:r>
          </w:p>
        </w:tc>
        <w:tc>
          <w:tcPr>
            <w:tcW w:w="1134" w:type="dxa"/>
          </w:tcPr>
          <w:p w14:paraId="394FC0AB"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394FC0AC"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394FC0AD"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394FC0B3"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4FC0AF" w14:textId="77777777" w:rsidR="00E44E4F" w:rsidRPr="00C35BC8" w:rsidRDefault="001661CF" w:rsidP="001661CF">
            <w:r>
              <w:t>01</w:t>
            </w:r>
            <w:r w:rsidR="0039453E">
              <w:t>.0</w:t>
            </w:r>
            <w:r>
              <w:t>4</w:t>
            </w:r>
            <w:r w:rsidR="00B45FC8">
              <w:t>.14</w:t>
            </w:r>
          </w:p>
        </w:tc>
        <w:tc>
          <w:tcPr>
            <w:tcW w:w="1134" w:type="dxa"/>
          </w:tcPr>
          <w:p w14:paraId="394FC0B0" w14:textId="77777777" w:rsidR="00EF23D7" w:rsidRPr="00C35BC8" w:rsidRDefault="0039453E"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394FC0B1" w14:textId="77777777"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394FC0B2" w14:textId="77777777" w:rsidR="00C547A5" w:rsidRPr="00C35BC8" w:rsidRDefault="001661CF" w:rsidP="0039453E">
            <w:pPr>
              <w:cnfStyle w:val="000000100000" w:firstRow="0" w:lastRow="0" w:firstColumn="0" w:lastColumn="0" w:oddVBand="0" w:evenVBand="0" w:oddHBand="1" w:evenHBand="0" w:firstRowFirstColumn="0" w:firstRowLastColumn="0" w:lastRowFirstColumn="0" w:lastRowLastColumn="0"/>
            </w:pPr>
            <w:r>
              <w:t>tzahner</w:t>
            </w:r>
          </w:p>
        </w:tc>
      </w:tr>
      <w:tr w:rsidR="00C910B6" w:rsidRPr="00C35BC8" w14:paraId="0F9C4D43"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B196EEC" w14:textId="7A4CBFA7" w:rsidR="00C910B6" w:rsidRDefault="00C910B6" w:rsidP="001661CF">
            <w:r>
              <w:t>17.04.14</w:t>
            </w:r>
          </w:p>
        </w:tc>
        <w:tc>
          <w:tcPr>
            <w:tcW w:w="1134" w:type="dxa"/>
          </w:tcPr>
          <w:p w14:paraId="69C11226" w14:textId="6D617256" w:rsidR="00C910B6" w:rsidRDefault="00C910B6" w:rsidP="00B00542">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2EE22169" w14:textId="4E6C3312" w:rsidR="00C910B6" w:rsidRDefault="00C910B6" w:rsidP="00B00542">
            <w:pPr>
              <w:cnfStyle w:val="000000010000" w:firstRow="0" w:lastRow="0" w:firstColumn="0" w:lastColumn="0" w:oddVBand="0" w:evenVBand="0" w:oddHBand="0" w:evenHBand="1" w:firstRowFirstColumn="0" w:firstRowLastColumn="0" w:lastRowFirstColumn="0" w:lastRowLastColumn="0"/>
            </w:pPr>
            <w:r>
              <w:t>UseCases geändert</w:t>
            </w:r>
          </w:p>
        </w:tc>
        <w:tc>
          <w:tcPr>
            <w:tcW w:w="2693" w:type="dxa"/>
          </w:tcPr>
          <w:p w14:paraId="3428784F" w14:textId="27F00DAF" w:rsidR="00C910B6" w:rsidRDefault="00C910B6" w:rsidP="0039453E">
            <w:pPr>
              <w:cnfStyle w:val="000000010000" w:firstRow="0" w:lastRow="0" w:firstColumn="0" w:lastColumn="0" w:oddVBand="0" w:evenVBand="0" w:oddHBand="0" w:evenHBand="1" w:firstRowFirstColumn="0" w:firstRowLastColumn="0" w:lastRowFirstColumn="0" w:lastRowLastColumn="0"/>
            </w:pPr>
            <w:r>
              <w:t>rschiepe</w:t>
            </w:r>
          </w:p>
        </w:tc>
      </w:tr>
      <w:tr w:rsidR="0027145C" w:rsidRPr="00C35BC8" w14:paraId="65C18EE9"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C63AFA" w14:textId="0B3B119D" w:rsidR="0027145C" w:rsidRDefault="0027145C" w:rsidP="001661CF">
            <w:r>
              <w:t>12.05.14</w:t>
            </w:r>
          </w:p>
        </w:tc>
        <w:tc>
          <w:tcPr>
            <w:tcW w:w="1134" w:type="dxa"/>
          </w:tcPr>
          <w:p w14:paraId="5DD16DBF" w14:textId="65639AD4" w:rsidR="0027145C" w:rsidRDefault="0027145C" w:rsidP="00DA08EB">
            <w:pPr>
              <w:cnfStyle w:val="000000100000" w:firstRow="0" w:lastRow="0" w:firstColumn="0" w:lastColumn="0" w:oddVBand="0" w:evenVBand="0" w:oddHBand="1" w:evenHBand="0" w:firstRowFirstColumn="0" w:firstRowLastColumn="0" w:lastRowFirstColumn="0" w:lastRowLastColumn="0"/>
            </w:pPr>
            <w:r>
              <w:t>1.</w:t>
            </w:r>
            <w:r w:rsidR="00DA08EB">
              <w:t>2</w:t>
            </w:r>
          </w:p>
        </w:tc>
        <w:tc>
          <w:tcPr>
            <w:tcW w:w="4253" w:type="dxa"/>
          </w:tcPr>
          <w:p w14:paraId="0128B8BE" w14:textId="77777777" w:rsidR="0027145C" w:rsidRDefault="0027145C" w:rsidP="00B00542">
            <w:pPr>
              <w:cnfStyle w:val="000000100000" w:firstRow="0" w:lastRow="0" w:firstColumn="0" w:lastColumn="0" w:oddVBand="0" w:evenVBand="0" w:oddHBand="1" w:evenHBand="0" w:firstRowFirstColumn="0" w:firstRowLastColumn="0" w:lastRowFirstColumn="0" w:lastRowLastColumn="0"/>
            </w:pPr>
            <w:r>
              <w:t>Zusätzlicher Systemtests &amp; Durchführung</w:t>
            </w:r>
          </w:p>
          <w:p w14:paraId="466C2BED" w14:textId="12440DCB" w:rsidR="00627D16" w:rsidRDefault="00627D16" w:rsidP="00B00542">
            <w:pPr>
              <w:cnfStyle w:val="000000100000" w:firstRow="0" w:lastRow="0" w:firstColumn="0" w:lastColumn="0" w:oddVBand="0" w:evenVBand="0" w:oddHBand="1" w:evenHBand="0" w:firstRowFirstColumn="0" w:firstRowLastColumn="0" w:lastRowFirstColumn="0" w:lastRowLastColumn="0"/>
            </w:pPr>
            <w:r>
              <w:t>Neue Art der Darstellung der Tests (Ergebnisse in Spalten)</w:t>
            </w:r>
          </w:p>
        </w:tc>
        <w:tc>
          <w:tcPr>
            <w:tcW w:w="2693" w:type="dxa"/>
          </w:tcPr>
          <w:p w14:paraId="3EDE0062" w14:textId="68050FA1" w:rsidR="0027145C" w:rsidRDefault="0027145C" w:rsidP="0039453E">
            <w:pPr>
              <w:cnfStyle w:val="000000100000" w:firstRow="0" w:lastRow="0" w:firstColumn="0" w:lastColumn="0" w:oddVBand="0" w:evenVBand="0" w:oddHBand="1" w:evenHBand="0" w:firstRowFirstColumn="0" w:firstRowLastColumn="0" w:lastRowFirstColumn="0" w:lastRowLastColumn="0"/>
            </w:pPr>
            <w:r>
              <w:t>rschiepe</w:t>
            </w:r>
          </w:p>
        </w:tc>
      </w:tr>
    </w:tbl>
    <w:p w14:paraId="394FC0B4" w14:textId="77777777" w:rsidR="00C35BC8" w:rsidRPr="00C35BC8" w:rsidRDefault="00C35BC8" w:rsidP="00B00542">
      <w:r w:rsidRPr="00C35BC8">
        <w:br w:type="page"/>
      </w:r>
    </w:p>
    <w:p w14:paraId="394FC0B5" w14:textId="77777777" w:rsidR="00C35BC8" w:rsidRPr="00C35BC8" w:rsidRDefault="00C35BC8" w:rsidP="00B00542">
      <w:pPr>
        <w:pStyle w:val="Heading1"/>
        <w:numPr>
          <w:ilvl w:val="0"/>
          <w:numId w:val="0"/>
        </w:numPr>
      </w:pPr>
      <w:bookmarkStart w:id="2" w:name="_Toc388970275"/>
      <w:r w:rsidRPr="00C35BC8">
        <w:lastRenderedPageBreak/>
        <w:t>Inhalt</w:t>
      </w:r>
      <w:bookmarkEnd w:id="2"/>
    </w:p>
    <w:p w14:paraId="394FC0B6" w14:textId="77777777" w:rsidR="00C35BC8" w:rsidRPr="00C35BC8" w:rsidRDefault="00C35BC8" w:rsidP="00B00542"/>
    <w:sdt>
      <w:sdtPr>
        <w:id w:val="7748214"/>
        <w:docPartObj>
          <w:docPartGallery w:val="Table of Contents"/>
          <w:docPartUnique/>
        </w:docPartObj>
      </w:sdtPr>
      <w:sdtEndPr>
        <w:rPr>
          <w:lang w:val="de-DE"/>
        </w:rPr>
      </w:sdtEndPr>
      <w:sdtContent>
        <w:p w14:paraId="5902CCDC" w14:textId="77777777" w:rsidR="0002300F"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70274" w:history="1">
            <w:r w:rsidR="0002300F" w:rsidRPr="005627A4">
              <w:rPr>
                <w:rStyle w:val="Hyperlink"/>
                <w:noProof/>
              </w:rPr>
              <w:t>Änderungsgeschichte</w:t>
            </w:r>
            <w:r w:rsidR="0002300F">
              <w:rPr>
                <w:noProof/>
                <w:webHidden/>
              </w:rPr>
              <w:tab/>
            </w:r>
            <w:r w:rsidR="0002300F">
              <w:rPr>
                <w:noProof/>
                <w:webHidden/>
              </w:rPr>
              <w:fldChar w:fldCharType="begin"/>
            </w:r>
            <w:r w:rsidR="0002300F">
              <w:rPr>
                <w:noProof/>
                <w:webHidden/>
              </w:rPr>
              <w:instrText xml:space="preserve"> PAGEREF _Toc388970274 \h </w:instrText>
            </w:r>
            <w:r w:rsidR="0002300F">
              <w:rPr>
                <w:noProof/>
                <w:webHidden/>
              </w:rPr>
            </w:r>
            <w:r w:rsidR="0002300F">
              <w:rPr>
                <w:noProof/>
                <w:webHidden/>
              </w:rPr>
              <w:fldChar w:fldCharType="separate"/>
            </w:r>
            <w:r w:rsidR="0002300F">
              <w:rPr>
                <w:noProof/>
                <w:webHidden/>
              </w:rPr>
              <w:t>2</w:t>
            </w:r>
            <w:r w:rsidR="0002300F">
              <w:rPr>
                <w:noProof/>
                <w:webHidden/>
              </w:rPr>
              <w:fldChar w:fldCharType="end"/>
            </w:r>
          </w:hyperlink>
        </w:p>
        <w:p w14:paraId="5B79EFA2" w14:textId="77777777" w:rsidR="0002300F" w:rsidRDefault="0002300F">
          <w:pPr>
            <w:pStyle w:val="TOC1"/>
            <w:rPr>
              <w:rFonts w:eastAsiaTheme="minorEastAsia" w:cstheme="minorBidi"/>
              <w:noProof/>
              <w:lang w:eastAsia="de-CH"/>
            </w:rPr>
          </w:pPr>
          <w:hyperlink w:anchor="_Toc388970275" w:history="1">
            <w:r w:rsidRPr="005627A4">
              <w:rPr>
                <w:rStyle w:val="Hyperlink"/>
                <w:noProof/>
              </w:rPr>
              <w:t>Inhalt</w:t>
            </w:r>
            <w:r>
              <w:rPr>
                <w:noProof/>
                <w:webHidden/>
              </w:rPr>
              <w:tab/>
            </w:r>
            <w:r>
              <w:rPr>
                <w:noProof/>
                <w:webHidden/>
              </w:rPr>
              <w:fldChar w:fldCharType="begin"/>
            </w:r>
            <w:r>
              <w:rPr>
                <w:noProof/>
                <w:webHidden/>
              </w:rPr>
              <w:instrText xml:space="preserve"> PAGEREF _Toc388970275 \h </w:instrText>
            </w:r>
            <w:r>
              <w:rPr>
                <w:noProof/>
                <w:webHidden/>
              </w:rPr>
            </w:r>
            <w:r>
              <w:rPr>
                <w:noProof/>
                <w:webHidden/>
              </w:rPr>
              <w:fldChar w:fldCharType="separate"/>
            </w:r>
            <w:r>
              <w:rPr>
                <w:noProof/>
                <w:webHidden/>
              </w:rPr>
              <w:t>3</w:t>
            </w:r>
            <w:r>
              <w:rPr>
                <w:noProof/>
                <w:webHidden/>
              </w:rPr>
              <w:fldChar w:fldCharType="end"/>
            </w:r>
          </w:hyperlink>
        </w:p>
        <w:p w14:paraId="6FEB0047" w14:textId="77777777" w:rsidR="0002300F" w:rsidRDefault="0002300F">
          <w:pPr>
            <w:pStyle w:val="TOC1"/>
            <w:rPr>
              <w:rFonts w:eastAsiaTheme="minorEastAsia" w:cstheme="minorBidi"/>
              <w:noProof/>
              <w:lang w:eastAsia="de-CH"/>
            </w:rPr>
          </w:pPr>
          <w:hyperlink w:anchor="_Toc388970276" w:history="1">
            <w:r w:rsidRPr="005627A4">
              <w:rPr>
                <w:rStyle w:val="Hyperlink"/>
                <w:noProof/>
              </w:rPr>
              <w:t>1. Voraussetzungen</w:t>
            </w:r>
            <w:r>
              <w:rPr>
                <w:noProof/>
                <w:webHidden/>
              </w:rPr>
              <w:tab/>
            </w:r>
            <w:r>
              <w:rPr>
                <w:noProof/>
                <w:webHidden/>
              </w:rPr>
              <w:fldChar w:fldCharType="begin"/>
            </w:r>
            <w:r>
              <w:rPr>
                <w:noProof/>
                <w:webHidden/>
              </w:rPr>
              <w:instrText xml:space="preserve"> PAGEREF _Toc388970276 \h </w:instrText>
            </w:r>
            <w:r>
              <w:rPr>
                <w:noProof/>
                <w:webHidden/>
              </w:rPr>
            </w:r>
            <w:r>
              <w:rPr>
                <w:noProof/>
                <w:webHidden/>
              </w:rPr>
              <w:fldChar w:fldCharType="separate"/>
            </w:r>
            <w:r>
              <w:rPr>
                <w:noProof/>
                <w:webHidden/>
              </w:rPr>
              <w:t>4</w:t>
            </w:r>
            <w:r>
              <w:rPr>
                <w:noProof/>
                <w:webHidden/>
              </w:rPr>
              <w:fldChar w:fldCharType="end"/>
            </w:r>
          </w:hyperlink>
        </w:p>
        <w:p w14:paraId="2576893F" w14:textId="77777777" w:rsidR="0002300F" w:rsidRDefault="0002300F">
          <w:pPr>
            <w:pStyle w:val="TOC1"/>
            <w:rPr>
              <w:rFonts w:eastAsiaTheme="minorEastAsia" w:cstheme="minorBidi"/>
              <w:noProof/>
              <w:lang w:eastAsia="de-CH"/>
            </w:rPr>
          </w:pPr>
          <w:hyperlink w:anchor="_Toc388970277" w:history="1">
            <w:r w:rsidRPr="005627A4">
              <w:rPr>
                <w:rStyle w:val="Hyperlink"/>
                <w:noProof/>
              </w:rPr>
              <w:t>2. Vorbereitungen</w:t>
            </w:r>
            <w:r>
              <w:rPr>
                <w:noProof/>
                <w:webHidden/>
              </w:rPr>
              <w:tab/>
            </w:r>
            <w:r>
              <w:rPr>
                <w:noProof/>
                <w:webHidden/>
              </w:rPr>
              <w:fldChar w:fldCharType="begin"/>
            </w:r>
            <w:r>
              <w:rPr>
                <w:noProof/>
                <w:webHidden/>
              </w:rPr>
              <w:instrText xml:space="preserve"> PAGEREF _Toc388970277 \h </w:instrText>
            </w:r>
            <w:r>
              <w:rPr>
                <w:noProof/>
                <w:webHidden/>
              </w:rPr>
            </w:r>
            <w:r>
              <w:rPr>
                <w:noProof/>
                <w:webHidden/>
              </w:rPr>
              <w:fldChar w:fldCharType="separate"/>
            </w:r>
            <w:r>
              <w:rPr>
                <w:noProof/>
                <w:webHidden/>
              </w:rPr>
              <w:t>4</w:t>
            </w:r>
            <w:r>
              <w:rPr>
                <w:noProof/>
                <w:webHidden/>
              </w:rPr>
              <w:fldChar w:fldCharType="end"/>
            </w:r>
          </w:hyperlink>
        </w:p>
        <w:p w14:paraId="4F7C0DA1" w14:textId="77777777" w:rsidR="0002300F" w:rsidRDefault="0002300F">
          <w:pPr>
            <w:pStyle w:val="TOC1"/>
            <w:rPr>
              <w:rFonts w:eastAsiaTheme="minorEastAsia" w:cstheme="minorBidi"/>
              <w:noProof/>
              <w:lang w:eastAsia="de-CH"/>
            </w:rPr>
          </w:pPr>
          <w:hyperlink w:anchor="_Toc388970278" w:history="1">
            <w:r w:rsidRPr="005627A4">
              <w:rPr>
                <w:rStyle w:val="Hyperlink"/>
                <w:noProof/>
              </w:rPr>
              <w:t>3. Systemtest</w:t>
            </w:r>
            <w:r>
              <w:rPr>
                <w:noProof/>
                <w:webHidden/>
              </w:rPr>
              <w:tab/>
            </w:r>
            <w:r>
              <w:rPr>
                <w:noProof/>
                <w:webHidden/>
              </w:rPr>
              <w:fldChar w:fldCharType="begin"/>
            </w:r>
            <w:r>
              <w:rPr>
                <w:noProof/>
                <w:webHidden/>
              </w:rPr>
              <w:instrText xml:space="preserve"> PAGEREF _Toc388970278 \h </w:instrText>
            </w:r>
            <w:r>
              <w:rPr>
                <w:noProof/>
                <w:webHidden/>
              </w:rPr>
            </w:r>
            <w:r>
              <w:rPr>
                <w:noProof/>
                <w:webHidden/>
              </w:rPr>
              <w:fldChar w:fldCharType="separate"/>
            </w:r>
            <w:r>
              <w:rPr>
                <w:noProof/>
                <w:webHidden/>
              </w:rPr>
              <w:t>4</w:t>
            </w:r>
            <w:r>
              <w:rPr>
                <w:noProof/>
                <w:webHidden/>
              </w:rPr>
              <w:fldChar w:fldCharType="end"/>
            </w:r>
          </w:hyperlink>
        </w:p>
        <w:p w14:paraId="6523A7DD" w14:textId="77777777" w:rsidR="0002300F" w:rsidRDefault="0002300F">
          <w:pPr>
            <w:pStyle w:val="TOC1"/>
            <w:rPr>
              <w:rFonts w:eastAsiaTheme="minorEastAsia" w:cstheme="minorBidi"/>
              <w:noProof/>
              <w:lang w:eastAsia="de-CH"/>
            </w:rPr>
          </w:pPr>
          <w:hyperlink w:anchor="_Toc388970279" w:history="1">
            <w:r w:rsidRPr="005627A4">
              <w:rPr>
                <w:rStyle w:val="Hyperlink"/>
                <w:noProof/>
              </w:rPr>
              <w:t>4. Angaben zur Durchführung</w:t>
            </w:r>
            <w:r>
              <w:rPr>
                <w:noProof/>
                <w:webHidden/>
              </w:rPr>
              <w:tab/>
            </w:r>
            <w:r>
              <w:rPr>
                <w:noProof/>
                <w:webHidden/>
              </w:rPr>
              <w:fldChar w:fldCharType="begin"/>
            </w:r>
            <w:r>
              <w:rPr>
                <w:noProof/>
                <w:webHidden/>
              </w:rPr>
              <w:instrText xml:space="preserve"> PAGEREF _Toc388970279 \h </w:instrText>
            </w:r>
            <w:r>
              <w:rPr>
                <w:noProof/>
                <w:webHidden/>
              </w:rPr>
            </w:r>
            <w:r>
              <w:rPr>
                <w:noProof/>
                <w:webHidden/>
              </w:rPr>
              <w:fldChar w:fldCharType="separate"/>
            </w:r>
            <w:r>
              <w:rPr>
                <w:noProof/>
                <w:webHidden/>
              </w:rPr>
              <w:t>5</w:t>
            </w:r>
            <w:r>
              <w:rPr>
                <w:noProof/>
                <w:webHidden/>
              </w:rPr>
              <w:fldChar w:fldCharType="end"/>
            </w:r>
          </w:hyperlink>
        </w:p>
        <w:p w14:paraId="23EBA2FA" w14:textId="77777777" w:rsidR="0002300F" w:rsidRDefault="0002300F">
          <w:pPr>
            <w:pStyle w:val="TOC1"/>
            <w:rPr>
              <w:rFonts w:eastAsiaTheme="minorEastAsia" w:cstheme="minorBidi"/>
              <w:noProof/>
              <w:lang w:eastAsia="de-CH"/>
            </w:rPr>
          </w:pPr>
          <w:hyperlink w:anchor="_Toc388970280" w:history="1">
            <w:r w:rsidRPr="005627A4">
              <w:rPr>
                <w:rStyle w:val="Hyperlink"/>
                <w:noProof/>
              </w:rPr>
              <w:t>5. Protokoll</w:t>
            </w:r>
            <w:r>
              <w:rPr>
                <w:noProof/>
                <w:webHidden/>
              </w:rPr>
              <w:tab/>
            </w:r>
            <w:r>
              <w:rPr>
                <w:noProof/>
                <w:webHidden/>
              </w:rPr>
              <w:fldChar w:fldCharType="begin"/>
            </w:r>
            <w:r>
              <w:rPr>
                <w:noProof/>
                <w:webHidden/>
              </w:rPr>
              <w:instrText xml:space="preserve"> PAGEREF _Toc388970280 \h </w:instrText>
            </w:r>
            <w:r>
              <w:rPr>
                <w:noProof/>
                <w:webHidden/>
              </w:rPr>
            </w:r>
            <w:r>
              <w:rPr>
                <w:noProof/>
                <w:webHidden/>
              </w:rPr>
              <w:fldChar w:fldCharType="separate"/>
            </w:r>
            <w:r>
              <w:rPr>
                <w:noProof/>
                <w:webHidden/>
              </w:rPr>
              <w:t>5</w:t>
            </w:r>
            <w:r>
              <w:rPr>
                <w:noProof/>
                <w:webHidden/>
              </w:rPr>
              <w:fldChar w:fldCharType="end"/>
            </w:r>
          </w:hyperlink>
        </w:p>
        <w:p w14:paraId="21D8148F" w14:textId="77777777" w:rsidR="0002300F" w:rsidRDefault="0002300F">
          <w:pPr>
            <w:pStyle w:val="TOC2"/>
            <w:tabs>
              <w:tab w:val="right" w:leader="dot" w:pos="9062"/>
            </w:tabs>
            <w:rPr>
              <w:rFonts w:eastAsiaTheme="minorEastAsia" w:cstheme="minorBidi"/>
              <w:noProof/>
              <w:lang w:eastAsia="de-CH"/>
            </w:rPr>
          </w:pPr>
          <w:hyperlink w:anchor="_Toc388970281" w:history="1">
            <w:r w:rsidRPr="005627A4">
              <w:rPr>
                <w:rStyle w:val="Hyperlink"/>
                <w:noProof/>
              </w:rPr>
              <w:t>5.1 Bemerkungen zu fehlgeschlagenen Tests</w:t>
            </w:r>
            <w:r>
              <w:rPr>
                <w:noProof/>
                <w:webHidden/>
              </w:rPr>
              <w:tab/>
            </w:r>
            <w:r>
              <w:rPr>
                <w:noProof/>
                <w:webHidden/>
              </w:rPr>
              <w:fldChar w:fldCharType="begin"/>
            </w:r>
            <w:r>
              <w:rPr>
                <w:noProof/>
                <w:webHidden/>
              </w:rPr>
              <w:instrText xml:space="preserve"> PAGEREF _Toc388970281 \h </w:instrText>
            </w:r>
            <w:r>
              <w:rPr>
                <w:noProof/>
                <w:webHidden/>
              </w:rPr>
            </w:r>
            <w:r>
              <w:rPr>
                <w:noProof/>
                <w:webHidden/>
              </w:rPr>
              <w:fldChar w:fldCharType="separate"/>
            </w:r>
            <w:r>
              <w:rPr>
                <w:noProof/>
                <w:webHidden/>
              </w:rPr>
              <w:t>6</w:t>
            </w:r>
            <w:r>
              <w:rPr>
                <w:noProof/>
                <w:webHidden/>
              </w:rPr>
              <w:fldChar w:fldCharType="end"/>
            </w:r>
          </w:hyperlink>
        </w:p>
        <w:p w14:paraId="394FC0BD"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394FC0BE" w14:textId="77777777" w:rsidR="00C35BC8" w:rsidRDefault="001661CF" w:rsidP="001C37D8">
      <w:pPr>
        <w:pStyle w:val="Heading1"/>
        <w:pageBreakBefore/>
      </w:pPr>
      <w:bookmarkStart w:id="3" w:name="_Toc388970276"/>
      <w:r>
        <w:lastRenderedPageBreak/>
        <w:t>Voraussetzungen</w:t>
      </w:r>
      <w:bookmarkEnd w:id="3"/>
    </w:p>
    <w:p w14:paraId="394FC0BF" w14:textId="77777777" w:rsidR="001661CF" w:rsidRDefault="000623AD" w:rsidP="000623AD">
      <w:pPr>
        <w:pStyle w:val="ListParagraph"/>
        <w:numPr>
          <w:ilvl w:val="0"/>
          <w:numId w:val="33"/>
        </w:numPr>
      </w:pPr>
      <w:r>
        <w:t>Während der ganzen Testphase wird noch nicht auf der produktiven Datenbank gearbeitet. Es wird eine Testdatenbank verwendet, welche jedoch exakt gleich aufgebaut ist, wie die produktive Version.</w:t>
      </w:r>
    </w:p>
    <w:p w14:paraId="394FC0C0" w14:textId="77777777" w:rsidR="000623AD" w:rsidRDefault="000623AD" w:rsidP="000623AD">
      <w:pPr>
        <w:pStyle w:val="ListParagraph"/>
        <w:numPr>
          <w:ilvl w:val="0"/>
          <w:numId w:val="33"/>
        </w:numPr>
      </w:pPr>
      <w:r>
        <w:t>Ausser einer Internetverbindung und einem lauffähigen Browser sind keine weiteren Hilfsmittel nötig um die Systemtests durchzuführen.</w:t>
      </w:r>
    </w:p>
    <w:p w14:paraId="394FC0C1" w14:textId="77777777" w:rsidR="001661CF" w:rsidRDefault="001661CF" w:rsidP="001661CF">
      <w:pPr>
        <w:pStyle w:val="Heading1"/>
      </w:pPr>
      <w:bookmarkStart w:id="4" w:name="_Toc388970277"/>
      <w:r>
        <w:t>Vorbereitungen</w:t>
      </w:r>
      <w:bookmarkEnd w:id="4"/>
    </w:p>
    <w:p w14:paraId="394FC0C2" w14:textId="77777777" w:rsidR="001661CF" w:rsidRDefault="000623AD" w:rsidP="001661CF">
      <w:r>
        <w:t xml:space="preserve">Um wt4u zu testen sind keine Vorbereitungen zu treffen. Die Applikation kann unter </w:t>
      </w:r>
      <w:hyperlink r:id="rId10" w:history="1">
        <w:r w:rsidRPr="00F60F2A">
          <w:rPr>
            <w:rStyle w:val="Hyperlink"/>
          </w:rPr>
          <w:t>http://sinv-56077.edu.hsr.ch/wt4u/</w:t>
        </w:r>
      </w:hyperlink>
      <w:r>
        <w:t xml:space="preserve"> erreicht und getestet werden.</w:t>
      </w:r>
    </w:p>
    <w:p w14:paraId="394FC0C3" w14:textId="77777777" w:rsidR="001661CF" w:rsidRDefault="001661CF" w:rsidP="001661CF">
      <w:pPr>
        <w:pStyle w:val="Heading1"/>
      </w:pPr>
      <w:bookmarkStart w:id="5" w:name="_Toc388970278"/>
      <w:r>
        <w:t>Systemtest</w:t>
      </w:r>
      <w:bookmarkEnd w:id="5"/>
    </w:p>
    <w:p w14:paraId="394FC0C4" w14:textId="77777777" w:rsidR="000623AD" w:rsidRDefault="000623AD" w:rsidP="000623AD"/>
    <w:p w14:paraId="394FC0C5" w14:textId="6691532A" w:rsidR="000623AD" w:rsidRDefault="000623AD" w:rsidP="000623AD">
      <w:pPr>
        <w:rPr>
          <w:b/>
        </w:rPr>
      </w:pPr>
      <w:r w:rsidRPr="000623AD">
        <w:rPr>
          <w:b/>
        </w:rPr>
        <w:t>Tabelle mit den UseCases</w:t>
      </w:r>
      <w:r w:rsidR="009B4B0A">
        <w:rPr>
          <w:b/>
        </w:rPr>
        <w:t>.</w:t>
      </w:r>
    </w:p>
    <w:p w14:paraId="6F2E842B" w14:textId="2F827EDF" w:rsidR="009B4B0A" w:rsidRPr="000623AD" w:rsidRDefault="009B4B0A" w:rsidP="000623AD">
      <w:pPr>
        <w:rPr>
          <w:b/>
        </w:rPr>
      </w:pPr>
      <w:r>
        <w:rPr>
          <w:b/>
        </w:rPr>
        <w:t>Alle Use Cases setzen vorraus das man sich korrekt eingelo</w:t>
      </w:r>
      <w:r w:rsidR="00EB7C96">
        <w:rPr>
          <w:b/>
        </w:rPr>
        <w:t>g</w:t>
      </w:r>
      <w:r>
        <w:rPr>
          <w:b/>
        </w:rPr>
        <w:t>gt hat</w:t>
      </w:r>
    </w:p>
    <w:p w14:paraId="394FC0C6" w14:textId="77777777" w:rsidR="000623AD" w:rsidRPr="000623AD" w:rsidRDefault="000623AD" w:rsidP="000623AD"/>
    <w:tbl>
      <w:tblPr>
        <w:tblStyle w:val="MediumShading1-Accent2"/>
        <w:tblW w:w="0" w:type="auto"/>
        <w:tblLook w:val="04A0" w:firstRow="1" w:lastRow="0" w:firstColumn="1" w:lastColumn="0" w:noHBand="0" w:noVBand="1"/>
      </w:tblPr>
      <w:tblGrid>
        <w:gridCol w:w="3085"/>
        <w:gridCol w:w="6127"/>
      </w:tblGrid>
      <w:tr w:rsidR="000623AD" w14:paraId="394FC0C9" w14:textId="77777777" w:rsidTr="00062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C7" w14:textId="77777777" w:rsidR="000623AD" w:rsidRDefault="000623AD" w:rsidP="001661CF">
            <w:r>
              <w:t>Use Case</w:t>
            </w:r>
          </w:p>
        </w:tc>
        <w:tc>
          <w:tcPr>
            <w:tcW w:w="6127" w:type="dxa"/>
          </w:tcPr>
          <w:p w14:paraId="394FC0C8" w14:textId="77777777" w:rsidR="000623AD" w:rsidRDefault="000623AD" w:rsidP="001661CF">
            <w:pPr>
              <w:cnfStyle w:val="100000000000" w:firstRow="1" w:lastRow="0" w:firstColumn="0" w:lastColumn="0" w:oddVBand="0" w:evenVBand="0" w:oddHBand="0" w:evenHBand="0" w:firstRowFirstColumn="0" w:firstRowLastColumn="0" w:lastRowFirstColumn="0" w:lastRowLastColumn="0"/>
            </w:pPr>
            <w:r>
              <w:t>Beschreibung</w:t>
            </w:r>
          </w:p>
        </w:tc>
      </w:tr>
      <w:tr w:rsidR="000623AD" w14:paraId="394FC0CC" w14:textId="77777777" w:rsidTr="000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CA" w14:textId="77777777" w:rsidR="000623AD" w:rsidRDefault="00617BC1" w:rsidP="001661CF">
            <w:r>
              <w:t>Arbeitssession erfassen</w:t>
            </w:r>
          </w:p>
        </w:tc>
        <w:tc>
          <w:tcPr>
            <w:tcW w:w="6127" w:type="dxa"/>
          </w:tcPr>
          <w:p w14:paraId="4C02A4CB" w14:textId="77777777" w:rsidR="000623AD" w:rsidRDefault="009B4B0A" w:rsidP="009B4B0A">
            <w:pPr>
              <w:pStyle w:val="ListParagraph"/>
              <w:numPr>
                <w:ilvl w:val="0"/>
                <w:numId w:val="34"/>
              </w:numPr>
              <w:ind w:left="459"/>
              <w:cnfStyle w:val="000000100000" w:firstRow="0" w:lastRow="0" w:firstColumn="0" w:lastColumn="0" w:oddVBand="0" w:evenVBand="0" w:oddHBand="1" w:evenHBand="0" w:firstRowFirstColumn="0" w:firstRowLastColumn="0" w:lastRowFirstColumn="0" w:lastRowLastColumn="0"/>
            </w:pPr>
            <w:r>
              <w:t>Auf der Startseite bei WorkingSession auf „Start“ drücken</w:t>
            </w:r>
          </w:p>
          <w:p w14:paraId="1AEFEF7C" w14:textId="77777777" w:rsidR="009B4B0A" w:rsidRDefault="009B4B0A" w:rsidP="009B4B0A">
            <w:pPr>
              <w:pStyle w:val="ListParagraph"/>
              <w:numPr>
                <w:ilvl w:val="0"/>
                <w:numId w:val="34"/>
              </w:numPr>
              <w:ind w:left="459"/>
              <w:cnfStyle w:val="000000100000" w:firstRow="0" w:lastRow="0" w:firstColumn="0" w:lastColumn="0" w:oddVBand="0" w:evenVBand="0" w:oddHBand="1" w:evenHBand="0" w:firstRowFirstColumn="0" w:firstRowLastColumn="0" w:lastRowFirstColumn="0" w:lastRowLastColumn="0"/>
            </w:pPr>
            <w:r>
              <w:t>Startbutton muss verschwinden und sich in „End“ ändern.</w:t>
            </w:r>
          </w:p>
          <w:p w14:paraId="176FE207" w14:textId="77777777" w:rsidR="009B4B0A" w:rsidRDefault="009B4B0A" w:rsidP="009B4B0A">
            <w:pPr>
              <w:pStyle w:val="ListParagraph"/>
              <w:numPr>
                <w:ilvl w:val="0"/>
                <w:numId w:val="34"/>
              </w:numPr>
              <w:ind w:left="459"/>
              <w:cnfStyle w:val="000000100000" w:firstRow="0" w:lastRow="0" w:firstColumn="0" w:lastColumn="0" w:oddVBand="0" w:evenVBand="0" w:oddHBand="1" w:evenHBand="0" w:firstRowFirstColumn="0" w:firstRowLastColumn="0" w:lastRowFirstColumn="0" w:lastRowLastColumn="0"/>
            </w:pPr>
            <w:r>
              <w:t>Auf der Startseite auf „End“ drücken</w:t>
            </w:r>
          </w:p>
          <w:p w14:paraId="394FC0CB" w14:textId="5A1D7E01" w:rsidR="009B4B0A" w:rsidRDefault="009B4B0A" w:rsidP="009B4B0A">
            <w:pPr>
              <w:pStyle w:val="ListParagraph"/>
              <w:numPr>
                <w:ilvl w:val="0"/>
                <w:numId w:val="34"/>
              </w:numPr>
              <w:ind w:left="459"/>
              <w:cnfStyle w:val="000000100000" w:firstRow="0" w:lastRow="0" w:firstColumn="0" w:lastColumn="0" w:oddVBand="0" w:evenVBand="0" w:oddHBand="1" w:evenHBand="0" w:firstRowFirstColumn="0" w:firstRowLastColumn="0" w:lastRowFirstColumn="0" w:lastRowLastColumn="0"/>
            </w:pPr>
            <w:r>
              <w:t>Unter der Rubrik „MyWorkingSessions“ muss die neue WorkingSession erstellt worden sein</w:t>
            </w:r>
          </w:p>
        </w:tc>
      </w:tr>
      <w:tr w:rsidR="000623AD" w14:paraId="394FC0CF" w14:textId="77777777" w:rsidTr="000623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CD" w14:textId="3A3ED2FA" w:rsidR="000623AD" w:rsidRDefault="00617BC1" w:rsidP="001661CF">
            <w:r>
              <w:t>Pause erfassen</w:t>
            </w:r>
          </w:p>
        </w:tc>
        <w:tc>
          <w:tcPr>
            <w:tcW w:w="6127" w:type="dxa"/>
          </w:tcPr>
          <w:p w14:paraId="49832608" w14:textId="4F49FFE5" w:rsidR="009B4B0A" w:rsidRDefault="009B4B0A" w:rsidP="009B4B0A">
            <w:pPr>
              <w:pStyle w:val="ListParagraph"/>
              <w:numPr>
                <w:ilvl w:val="0"/>
                <w:numId w:val="35"/>
              </w:numPr>
              <w:ind w:left="459"/>
              <w:cnfStyle w:val="000000010000" w:firstRow="0" w:lastRow="0" w:firstColumn="0" w:lastColumn="0" w:oddVBand="0" w:evenVBand="0" w:oddHBand="0" w:evenHBand="1" w:firstRowFirstColumn="0" w:firstRowLastColumn="0" w:lastRowFirstColumn="0" w:lastRowLastColumn="0"/>
            </w:pPr>
            <w:r>
              <w:t>Auf der Startseite bei Break auf „Start“ drücken (Start sollte nur sichtbar sein wenn man die WorkingSession bereits gestartet hat)</w:t>
            </w:r>
          </w:p>
          <w:p w14:paraId="4756CAB6" w14:textId="77777777" w:rsidR="009B4B0A" w:rsidRDefault="009B4B0A" w:rsidP="009B4B0A">
            <w:pPr>
              <w:pStyle w:val="ListParagraph"/>
              <w:numPr>
                <w:ilvl w:val="0"/>
                <w:numId w:val="35"/>
              </w:numPr>
              <w:ind w:left="459"/>
              <w:cnfStyle w:val="000000010000" w:firstRow="0" w:lastRow="0" w:firstColumn="0" w:lastColumn="0" w:oddVBand="0" w:evenVBand="0" w:oddHBand="0" w:evenHBand="1" w:firstRowFirstColumn="0" w:firstRowLastColumn="0" w:lastRowFirstColumn="0" w:lastRowLastColumn="0"/>
            </w:pPr>
            <w:r>
              <w:t>Startbutton muss verschwinden und sich in „End“ ändern.</w:t>
            </w:r>
          </w:p>
          <w:p w14:paraId="18209E34" w14:textId="3877CB86" w:rsidR="009B4B0A" w:rsidRDefault="009B4B0A" w:rsidP="009B4B0A">
            <w:pPr>
              <w:pStyle w:val="ListParagraph"/>
              <w:numPr>
                <w:ilvl w:val="0"/>
                <w:numId w:val="35"/>
              </w:numPr>
              <w:ind w:left="459"/>
              <w:cnfStyle w:val="000000010000" w:firstRow="0" w:lastRow="0" w:firstColumn="0" w:lastColumn="0" w:oddVBand="0" w:evenVBand="0" w:oddHBand="0" w:evenHBand="1" w:firstRowFirstColumn="0" w:firstRowLastColumn="0" w:lastRowFirstColumn="0" w:lastRowLastColumn="0"/>
            </w:pPr>
            <w:r>
              <w:t>Auf der Startseite bei Break auf „End“ drücken</w:t>
            </w:r>
          </w:p>
          <w:p w14:paraId="394FC0CE" w14:textId="01F7C65B" w:rsidR="000623AD" w:rsidRDefault="009B4B0A" w:rsidP="009B4B0A">
            <w:pPr>
              <w:pStyle w:val="ListParagraph"/>
              <w:numPr>
                <w:ilvl w:val="0"/>
                <w:numId w:val="35"/>
              </w:numPr>
              <w:ind w:left="459"/>
              <w:cnfStyle w:val="000000010000" w:firstRow="0" w:lastRow="0" w:firstColumn="0" w:lastColumn="0" w:oddVBand="0" w:evenVBand="0" w:oddHBand="0" w:evenHBand="1" w:firstRowFirstColumn="0" w:firstRowLastColumn="0" w:lastRowFirstColumn="0" w:lastRowLastColumn="0"/>
            </w:pPr>
            <w:r>
              <w:t>Unter der Rubrik „Breaks“ muss die neue Break erstellt worden sein.</w:t>
            </w:r>
          </w:p>
        </w:tc>
      </w:tr>
      <w:tr w:rsidR="000623AD" w14:paraId="394FC0D2" w14:textId="77777777" w:rsidTr="000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D0" w14:textId="77777777" w:rsidR="000623AD" w:rsidRDefault="00617BC1" w:rsidP="001661CF">
            <w:r>
              <w:t>Projektarbeitszeit erfassen</w:t>
            </w:r>
          </w:p>
        </w:tc>
        <w:tc>
          <w:tcPr>
            <w:tcW w:w="6127" w:type="dxa"/>
          </w:tcPr>
          <w:p w14:paraId="4C9AA8AC" w14:textId="64EAE495" w:rsidR="009B4B0A" w:rsidRDefault="009B4B0A" w:rsidP="009B4B0A">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Auf der Startseite bei Projekt ein Projekt auswählen und auf „Start“ drücken (Start sollte nur sichtbar sein wenn man die WorkingSession bereits gestartet hat)</w:t>
            </w:r>
          </w:p>
          <w:p w14:paraId="6445BD74" w14:textId="77777777" w:rsidR="009B4B0A" w:rsidRDefault="009B4B0A" w:rsidP="009B4B0A">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Startbutton muss verschwinden und sich in „End“ ändern.</w:t>
            </w:r>
          </w:p>
          <w:p w14:paraId="750EBA3E" w14:textId="77777777" w:rsidR="009B4B0A" w:rsidRDefault="009B4B0A" w:rsidP="009B4B0A">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Auf der Startseite bei Break auf „End“ drücken</w:t>
            </w:r>
          </w:p>
          <w:p w14:paraId="394FC0D1" w14:textId="68635926" w:rsidR="000623AD" w:rsidRDefault="009B4B0A" w:rsidP="009B4B0A">
            <w:pPr>
              <w:pStyle w:val="ListParagraph"/>
              <w:numPr>
                <w:ilvl w:val="0"/>
                <w:numId w:val="36"/>
              </w:numPr>
              <w:ind w:left="459"/>
              <w:cnfStyle w:val="000000100000" w:firstRow="0" w:lastRow="0" w:firstColumn="0" w:lastColumn="0" w:oddVBand="0" w:evenVBand="0" w:oddHBand="1" w:evenHBand="0" w:firstRowFirstColumn="0" w:firstRowLastColumn="0" w:lastRowFirstColumn="0" w:lastRowLastColumn="0"/>
            </w:pPr>
            <w:r>
              <w:t>Unter der Rubrik „My Projectbookings“ muss die Projektbuchung erstellt worden sein.</w:t>
            </w:r>
          </w:p>
        </w:tc>
      </w:tr>
      <w:tr w:rsidR="00617BC1" w14:paraId="394FC0D5" w14:textId="77777777" w:rsidTr="000623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D3" w14:textId="77777777" w:rsidR="00617BC1" w:rsidRDefault="00617BC1" w:rsidP="001661CF">
            <w:r>
              <w:t>Benutzer verwalten</w:t>
            </w:r>
          </w:p>
        </w:tc>
        <w:tc>
          <w:tcPr>
            <w:tcW w:w="6127" w:type="dxa"/>
          </w:tcPr>
          <w:p w14:paraId="4208DDEF" w14:textId="77777777" w:rsidR="00617BC1" w:rsidRDefault="001A59B6" w:rsidP="001A59B6">
            <w:pPr>
              <w:pStyle w:val="ListParagraph"/>
              <w:numPr>
                <w:ilvl w:val="0"/>
                <w:numId w:val="40"/>
              </w:numPr>
              <w:ind w:left="459"/>
              <w:cnfStyle w:val="000000010000" w:firstRow="0" w:lastRow="0" w:firstColumn="0" w:lastColumn="0" w:oddVBand="0" w:evenVBand="0" w:oddHBand="0" w:evenHBand="1" w:firstRowFirstColumn="0" w:firstRowLastColumn="0" w:lastRowFirstColumn="0" w:lastRowLastColumn="0"/>
            </w:pPr>
            <w:r>
              <w:t>Auf „Users“ drücken, man erhält eine Auflistung aller User.</w:t>
            </w:r>
          </w:p>
          <w:p w14:paraId="006F85D2" w14:textId="77777777" w:rsidR="001A59B6" w:rsidRDefault="001A59B6" w:rsidP="001A59B6">
            <w:pPr>
              <w:pStyle w:val="ListParagraph"/>
              <w:numPr>
                <w:ilvl w:val="0"/>
                <w:numId w:val="40"/>
              </w:numPr>
              <w:ind w:left="459"/>
              <w:cnfStyle w:val="000000010000" w:firstRow="0" w:lastRow="0" w:firstColumn="0" w:lastColumn="0" w:oddVBand="0" w:evenVBand="0" w:oddHBand="0" w:evenHBand="1" w:firstRowFirstColumn="0" w:firstRowLastColumn="0" w:lastRowFirstColumn="0" w:lastRowLastColumn="0"/>
            </w:pPr>
            <w:r>
              <w:t>Mittels „edit“ können Benutzer erfolgreich editiert werden und auch Rollen neu vergeben werden.</w:t>
            </w:r>
          </w:p>
          <w:p w14:paraId="621D01B1" w14:textId="77777777" w:rsidR="001A59B6" w:rsidRDefault="001A59B6" w:rsidP="001A59B6">
            <w:pPr>
              <w:pStyle w:val="ListParagraph"/>
              <w:numPr>
                <w:ilvl w:val="0"/>
                <w:numId w:val="40"/>
              </w:numPr>
              <w:ind w:left="459"/>
              <w:cnfStyle w:val="000000010000" w:firstRow="0" w:lastRow="0" w:firstColumn="0" w:lastColumn="0" w:oddVBand="0" w:evenVBand="0" w:oddHBand="0" w:evenHBand="1" w:firstRowFirstColumn="0" w:firstRowLastColumn="0" w:lastRowFirstColumn="0" w:lastRowLastColumn="0"/>
            </w:pPr>
            <w:r>
              <w:t>Users die keinen anderen Objekten zugewiesen sind (Breaks, WorkingSessions, Projects) können wieder gelöscht werden</w:t>
            </w:r>
          </w:p>
          <w:p w14:paraId="394FC0D4" w14:textId="0589D891" w:rsidR="001A59B6" w:rsidRDefault="001A59B6" w:rsidP="001A59B6">
            <w:pPr>
              <w:pStyle w:val="ListParagraph"/>
              <w:numPr>
                <w:ilvl w:val="0"/>
                <w:numId w:val="40"/>
              </w:numPr>
              <w:ind w:left="459"/>
              <w:cnfStyle w:val="000000010000" w:firstRow="0" w:lastRow="0" w:firstColumn="0" w:lastColumn="0" w:oddVBand="0" w:evenVBand="0" w:oddHBand="0" w:evenHBand="1" w:firstRowFirstColumn="0" w:firstRowLastColumn="0" w:lastRowFirstColumn="0" w:lastRowLastColumn="0"/>
            </w:pPr>
            <w:r>
              <w:t>Users können erstellt werden (inklusive Role)</w:t>
            </w:r>
          </w:p>
        </w:tc>
      </w:tr>
      <w:tr w:rsidR="00617BC1" w14:paraId="394FC0D8" w14:textId="77777777" w:rsidTr="000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D6" w14:textId="0DD6D3D9" w:rsidR="00617BC1" w:rsidRDefault="00617BC1" w:rsidP="001661CF">
            <w:r>
              <w:t>Arbeitszeiten auswerten</w:t>
            </w:r>
          </w:p>
        </w:tc>
        <w:tc>
          <w:tcPr>
            <w:tcW w:w="6127" w:type="dxa"/>
          </w:tcPr>
          <w:p w14:paraId="33B23995" w14:textId="77777777" w:rsidR="00FF5554" w:rsidRDefault="00153452" w:rsidP="00FF5554">
            <w:pPr>
              <w:pStyle w:val="ListParagraph"/>
              <w:numPr>
                <w:ilvl w:val="0"/>
                <w:numId w:val="37"/>
              </w:numPr>
              <w:ind w:left="459"/>
              <w:cnfStyle w:val="000000100000" w:firstRow="0" w:lastRow="0" w:firstColumn="0" w:lastColumn="0" w:oddVBand="0" w:evenVBand="0" w:oddHBand="1" w:evenHBand="0" w:firstRowFirstColumn="0" w:firstRowLastColumn="0" w:lastRowFirstColumn="0" w:lastRowLastColumn="0"/>
            </w:pPr>
            <w:r>
              <w:t>Unter der Rubrik „</w:t>
            </w:r>
            <w:r w:rsidR="00FF5554">
              <w:t>(My)</w:t>
            </w:r>
            <w:r>
              <w:t xml:space="preserve">WorkingSessions“ werden </w:t>
            </w:r>
            <w:r w:rsidR="00FF5554">
              <w:t>WorkingSessions tabellarisch dargestellt</w:t>
            </w:r>
          </w:p>
          <w:p w14:paraId="394FC0D7" w14:textId="5757CE96" w:rsidR="00FF5554" w:rsidRDefault="00FF5554" w:rsidP="00FF5554">
            <w:pPr>
              <w:pStyle w:val="ListParagraph"/>
              <w:numPr>
                <w:ilvl w:val="0"/>
                <w:numId w:val="37"/>
              </w:numPr>
              <w:ind w:left="459"/>
              <w:cnfStyle w:val="000000100000" w:firstRow="0" w:lastRow="0" w:firstColumn="0" w:lastColumn="0" w:oddVBand="0" w:evenVBand="0" w:oddHBand="1" w:evenHBand="0" w:firstRowFirstColumn="0" w:firstRowLastColumn="0" w:lastRowFirstColumn="0" w:lastRowLastColumn="0"/>
            </w:pPr>
            <w:r>
              <w:t>Es können diverse Filter / Sorter eingesetzt werden</w:t>
            </w:r>
          </w:p>
        </w:tc>
      </w:tr>
      <w:tr w:rsidR="00617BC1" w14:paraId="394FC0DB" w14:textId="77777777" w:rsidTr="000623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D9" w14:textId="2502CCE3" w:rsidR="00617BC1" w:rsidRDefault="00617BC1" w:rsidP="001661CF">
            <w:r>
              <w:t>Export zu CSV</w:t>
            </w:r>
          </w:p>
        </w:tc>
        <w:tc>
          <w:tcPr>
            <w:tcW w:w="6127" w:type="dxa"/>
          </w:tcPr>
          <w:p w14:paraId="394FC0DA" w14:textId="268E2029" w:rsidR="00617BC1" w:rsidRDefault="001A59B6" w:rsidP="001A59B6">
            <w:pPr>
              <w:pStyle w:val="ListParagraph"/>
              <w:numPr>
                <w:ilvl w:val="0"/>
                <w:numId w:val="41"/>
              </w:numPr>
              <w:ind w:left="459"/>
              <w:cnfStyle w:val="000000010000" w:firstRow="0" w:lastRow="0" w:firstColumn="0" w:lastColumn="0" w:oddVBand="0" w:evenVBand="0" w:oddHBand="0" w:evenHBand="1" w:firstRowFirstColumn="0" w:firstRowLastColumn="0" w:lastRowFirstColumn="0" w:lastRowLastColumn="0"/>
            </w:pPr>
            <w:r>
              <w:t xml:space="preserve">Alle Tabellarischen Darstellungen können direkt als .csv File exportiert werden, indem man unter der Tabelle „csv File </w:t>
            </w:r>
            <w:r>
              <w:lastRenderedPageBreak/>
              <w:t>exportieren“ drückt.</w:t>
            </w:r>
          </w:p>
        </w:tc>
      </w:tr>
      <w:tr w:rsidR="00617BC1" w14:paraId="394FC0DE" w14:textId="77777777" w:rsidTr="000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DC" w14:textId="77777777" w:rsidR="00617BC1" w:rsidRDefault="00617BC1" w:rsidP="001661CF">
            <w:r>
              <w:lastRenderedPageBreak/>
              <w:t>Projekt verwalten</w:t>
            </w:r>
          </w:p>
        </w:tc>
        <w:tc>
          <w:tcPr>
            <w:tcW w:w="6127" w:type="dxa"/>
          </w:tcPr>
          <w:p w14:paraId="5E9D38F1" w14:textId="26EB8241" w:rsidR="00FF5554" w:rsidRDefault="00FF5554" w:rsidP="00FF5554">
            <w:pPr>
              <w:pStyle w:val="ListParagraph"/>
              <w:numPr>
                <w:ilvl w:val="0"/>
                <w:numId w:val="39"/>
              </w:numPr>
              <w:ind w:left="459"/>
              <w:cnfStyle w:val="000000100000" w:firstRow="0" w:lastRow="0" w:firstColumn="0" w:lastColumn="0" w:oddVBand="0" w:evenVBand="0" w:oddHBand="1" w:evenHBand="0" w:firstRowFirstColumn="0" w:firstRowLastColumn="0" w:lastRowFirstColumn="0" w:lastRowLastColumn="0"/>
            </w:pPr>
            <w:r>
              <w:t>Unter der Rubrik „Create New Project“ Kann ein neues Projekt erstellt werden. Dies ist anschliessend in der Liste unter „Projects“ vorhanden.</w:t>
            </w:r>
          </w:p>
          <w:p w14:paraId="33F0CC6F" w14:textId="2AD7AF28" w:rsidR="00FF5554" w:rsidRDefault="00FF5554" w:rsidP="00FF5554">
            <w:pPr>
              <w:pStyle w:val="ListParagraph"/>
              <w:numPr>
                <w:ilvl w:val="0"/>
                <w:numId w:val="39"/>
              </w:numPr>
              <w:ind w:left="459"/>
              <w:cnfStyle w:val="000000100000" w:firstRow="0" w:lastRow="0" w:firstColumn="0" w:lastColumn="0" w:oddVBand="0" w:evenVBand="0" w:oddHBand="1" w:evenHBand="0" w:firstRowFirstColumn="0" w:firstRowLastColumn="0" w:lastRowFirstColumn="0" w:lastRowLastColumn="0"/>
            </w:pPr>
            <w:r>
              <w:t>Unter „ProjectAllocations“ können Projekte einzelnen Usern zugewiesen werden oder Projektleiter bestimmt werden.</w:t>
            </w:r>
          </w:p>
          <w:p w14:paraId="472A682F" w14:textId="34DE1FC4" w:rsidR="008D637C" w:rsidRDefault="008D637C" w:rsidP="00FF5554">
            <w:pPr>
              <w:pStyle w:val="ListParagraph"/>
              <w:numPr>
                <w:ilvl w:val="0"/>
                <w:numId w:val="39"/>
              </w:numPr>
              <w:ind w:left="459"/>
              <w:cnfStyle w:val="000000100000" w:firstRow="0" w:lastRow="0" w:firstColumn="0" w:lastColumn="0" w:oddVBand="0" w:evenVBand="0" w:oddHBand="1" w:evenHBand="0" w:firstRowFirstColumn="0" w:firstRowLastColumn="0" w:lastRowFirstColumn="0" w:lastRowLastColumn="0"/>
            </w:pPr>
            <w:r>
              <w:t>Projekte, auf die noch keine Zeiten gestempelt sind können mit „delete“ gelöscht werden.</w:t>
            </w:r>
          </w:p>
          <w:p w14:paraId="394FC0DD" w14:textId="6CBE08B3" w:rsidR="00617BC1" w:rsidRDefault="008D637C" w:rsidP="008D637C">
            <w:pPr>
              <w:pStyle w:val="ListParagraph"/>
              <w:numPr>
                <w:ilvl w:val="0"/>
                <w:numId w:val="39"/>
              </w:numPr>
              <w:ind w:left="459"/>
              <w:cnfStyle w:val="000000100000" w:firstRow="0" w:lastRow="0" w:firstColumn="0" w:lastColumn="0" w:oddVBand="0" w:evenVBand="0" w:oddHBand="1" w:evenHBand="0" w:firstRowFirstColumn="0" w:firstRowLastColumn="0" w:lastRowFirstColumn="0" w:lastRowLastColumn="0"/>
            </w:pPr>
            <w:r>
              <w:t>Projekte können unter „edit“ editiert werden.</w:t>
            </w:r>
          </w:p>
        </w:tc>
      </w:tr>
      <w:tr w:rsidR="00617BC1" w14:paraId="394FC0E1" w14:textId="77777777" w:rsidTr="000623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DF" w14:textId="5D5E2C97" w:rsidR="00617BC1" w:rsidRDefault="00617BC1" w:rsidP="001661CF">
            <w:r>
              <w:t>Projekt analysieren</w:t>
            </w:r>
          </w:p>
        </w:tc>
        <w:tc>
          <w:tcPr>
            <w:tcW w:w="6127" w:type="dxa"/>
          </w:tcPr>
          <w:p w14:paraId="394FC0E0" w14:textId="4BD4C333" w:rsidR="00617BC1" w:rsidRDefault="00880512" w:rsidP="00880512">
            <w:pPr>
              <w:pStyle w:val="ListParagraph"/>
              <w:numPr>
                <w:ilvl w:val="0"/>
                <w:numId w:val="42"/>
              </w:numPr>
              <w:ind w:left="459"/>
              <w:cnfStyle w:val="000000010000" w:firstRow="0" w:lastRow="0" w:firstColumn="0" w:lastColumn="0" w:oddVBand="0" w:evenVBand="0" w:oddHBand="0" w:evenHBand="1" w:firstRowFirstColumn="0" w:firstRowLastColumn="0" w:lastRowFirstColumn="0" w:lastRowLastColumn="0"/>
            </w:pPr>
            <w:r>
              <w:t>Unter Projects kann bei den Details tabellarisch angezeigt werden, wer wieviel an dem Projekt gearbeitet hat.</w:t>
            </w:r>
          </w:p>
        </w:tc>
      </w:tr>
      <w:tr w:rsidR="00617BC1" w14:paraId="394FC0E4" w14:textId="77777777" w:rsidTr="000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4FC0E2" w14:textId="455B5333" w:rsidR="00617BC1" w:rsidRDefault="00617BC1" w:rsidP="00EB7C96">
            <w:r>
              <w:t>Gra</w:t>
            </w:r>
            <w:r w:rsidR="00EB7C96">
              <w:t>f</w:t>
            </w:r>
            <w:r>
              <w:t>ische Auswertun</w:t>
            </w:r>
            <w:r w:rsidR="00EB7C96">
              <w:t>g</w:t>
            </w:r>
          </w:p>
        </w:tc>
        <w:tc>
          <w:tcPr>
            <w:tcW w:w="6127" w:type="dxa"/>
          </w:tcPr>
          <w:p w14:paraId="394FC0E3" w14:textId="032CCCC3" w:rsidR="00617BC1" w:rsidRDefault="00EB7C96" w:rsidP="001661CF">
            <w:pPr>
              <w:cnfStyle w:val="000000100000" w:firstRow="0" w:lastRow="0" w:firstColumn="0" w:lastColumn="0" w:oddVBand="0" w:evenVBand="0" w:oddHBand="1" w:evenHBand="0" w:firstRowFirstColumn="0" w:firstRowLastColumn="0" w:lastRowFirstColumn="0" w:lastRowLastColumn="0"/>
            </w:pPr>
            <w:r>
              <w:t>Unter dem Punkt Reports können Auswertungen zu den Daten betrachtet werden.</w:t>
            </w:r>
          </w:p>
        </w:tc>
      </w:tr>
    </w:tbl>
    <w:p w14:paraId="394FC0E5" w14:textId="77777777" w:rsidR="001661CF" w:rsidRDefault="001661CF" w:rsidP="001661CF"/>
    <w:p w14:paraId="394FC0E6" w14:textId="77777777" w:rsidR="001661CF" w:rsidRDefault="001661CF" w:rsidP="001661CF">
      <w:pPr>
        <w:pStyle w:val="Heading1"/>
      </w:pPr>
      <w:bookmarkStart w:id="6" w:name="_Toc388970279"/>
      <w:r>
        <w:t>Angaben zur Durchführung</w:t>
      </w:r>
      <w:bookmarkEnd w:id="6"/>
    </w:p>
    <w:p w14:paraId="394FC0E7" w14:textId="77777777" w:rsidR="001661CF" w:rsidRPr="001661CF" w:rsidRDefault="001661CF" w:rsidP="001661CF"/>
    <w:p w14:paraId="394FC0E8" w14:textId="2DEFA796" w:rsidR="0081296B" w:rsidRDefault="00AD3890" w:rsidP="0081296B">
      <w:r>
        <w:t>Sämtliche Tests werden manuell durchgeführt. Gearbeitet wird auf einer Kopie der produktiven Datenbank, welche sich in der selben Umgebung befindet, so dass kein Unterschied zur produktiven Datenbank besteht.</w:t>
      </w:r>
    </w:p>
    <w:p w14:paraId="2655356F" w14:textId="77777777" w:rsidR="00AD3890" w:rsidRDefault="00AD3890" w:rsidP="0081296B"/>
    <w:p w14:paraId="7E02B393" w14:textId="624021CC" w:rsidR="00AD3890" w:rsidRDefault="00AD3890" w:rsidP="00AD3890">
      <w:pPr>
        <w:pStyle w:val="Heading1"/>
      </w:pPr>
      <w:bookmarkStart w:id="7" w:name="_Toc388970280"/>
      <w:r>
        <w:t>Protokoll</w:t>
      </w:r>
      <w:bookmarkEnd w:id="7"/>
    </w:p>
    <w:p w14:paraId="669E4EC1" w14:textId="4F6D28D0" w:rsidR="00AD3890" w:rsidRDefault="00C4211F" w:rsidP="00AD3890">
      <w:r>
        <w:t>Erklärung Testergebnis</w:t>
      </w:r>
    </w:p>
    <w:p w14:paraId="366CA677" w14:textId="77777777" w:rsidR="00C4211F" w:rsidRDefault="00C4211F" w:rsidP="00AD3890"/>
    <w:tbl>
      <w:tblPr>
        <w:tblStyle w:val="MediumShading1-Accent2"/>
        <w:tblW w:w="0" w:type="auto"/>
        <w:tblLook w:val="04A0" w:firstRow="1" w:lastRow="0" w:firstColumn="1" w:lastColumn="0" w:noHBand="0" w:noVBand="1"/>
      </w:tblPr>
      <w:tblGrid>
        <w:gridCol w:w="889"/>
        <w:gridCol w:w="8150"/>
      </w:tblGrid>
      <w:tr w:rsidR="00C4211F" w14:paraId="4DD2C691" w14:textId="77777777" w:rsidTr="00EB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3235E998" w14:textId="77777777" w:rsidR="00C4211F" w:rsidRDefault="00C4211F" w:rsidP="0051407F">
            <w:r>
              <w:t>Nr.</w:t>
            </w:r>
          </w:p>
        </w:tc>
        <w:tc>
          <w:tcPr>
            <w:tcW w:w="8150" w:type="dxa"/>
          </w:tcPr>
          <w:p w14:paraId="594F2F34" w14:textId="77777777" w:rsidR="00C4211F" w:rsidRDefault="00C4211F" w:rsidP="0051407F">
            <w:pPr>
              <w:cnfStyle w:val="100000000000" w:firstRow="1" w:lastRow="0" w:firstColumn="0" w:lastColumn="0" w:oddVBand="0" w:evenVBand="0" w:oddHBand="0" w:evenHBand="0" w:firstRowFirstColumn="0" w:firstRowLastColumn="0" w:lastRowFirstColumn="0" w:lastRowLastColumn="0"/>
            </w:pPr>
            <w:r>
              <w:t>Bemerkung</w:t>
            </w:r>
          </w:p>
        </w:tc>
      </w:tr>
      <w:tr w:rsidR="00C4211F" w14:paraId="3AFBF267" w14:textId="77777777" w:rsidTr="00EB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shd w:val="clear" w:color="auto" w:fill="92D050"/>
          </w:tcPr>
          <w:p w14:paraId="2A187900" w14:textId="0BA79C83" w:rsidR="00C4211F" w:rsidRPr="004E2F4E" w:rsidRDefault="00C4211F" w:rsidP="0051407F">
            <w:pPr>
              <w:jc w:val="center"/>
            </w:pPr>
            <w:r w:rsidRPr="00C4211F">
              <w:rPr>
                <w:shd w:val="clear" w:color="auto" w:fill="92D050"/>
              </w:rPr>
              <w:t>O</w:t>
            </w:r>
            <w:r>
              <w:t>K</w:t>
            </w:r>
          </w:p>
        </w:tc>
        <w:tc>
          <w:tcPr>
            <w:tcW w:w="8150" w:type="dxa"/>
          </w:tcPr>
          <w:p w14:paraId="07E6C40E" w14:textId="0CE3C753" w:rsidR="00C4211F" w:rsidRDefault="00C4211F" w:rsidP="0051407F">
            <w:pPr>
              <w:cnfStyle w:val="000000100000" w:firstRow="0" w:lastRow="0" w:firstColumn="0" w:lastColumn="0" w:oddVBand="0" w:evenVBand="0" w:oddHBand="1" w:evenHBand="0" w:firstRowFirstColumn="0" w:firstRowLastColumn="0" w:lastRowFirstColumn="0" w:lastRowLastColumn="0"/>
            </w:pPr>
            <w:r>
              <w:t>Test verlief ohne Probleme</w:t>
            </w:r>
          </w:p>
        </w:tc>
      </w:tr>
      <w:tr w:rsidR="00C4211F" w14:paraId="24E28817" w14:textId="77777777" w:rsidTr="00EB7C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shd w:val="clear" w:color="auto" w:fill="FF0000"/>
          </w:tcPr>
          <w:p w14:paraId="6E8F1E6D" w14:textId="6EE4D78C" w:rsidR="00C4211F" w:rsidRPr="004E2F4E" w:rsidRDefault="00C4211F" w:rsidP="0051407F">
            <w:pPr>
              <w:jc w:val="center"/>
            </w:pPr>
            <w:r>
              <w:t>NOK(X)</w:t>
            </w:r>
          </w:p>
        </w:tc>
        <w:tc>
          <w:tcPr>
            <w:tcW w:w="8150" w:type="dxa"/>
          </w:tcPr>
          <w:p w14:paraId="038F209B" w14:textId="6DC0E4C3" w:rsidR="00C4211F" w:rsidRDefault="00C4211F" w:rsidP="0051407F">
            <w:pPr>
              <w:cnfStyle w:val="000000010000" w:firstRow="0" w:lastRow="0" w:firstColumn="0" w:lastColumn="0" w:oddVBand="0" w:evenVBand="0" w:oddHBand="0" w:evenHBand="1" w:firstRowFirstColumn="0" w:firstRowLastColumn="0" w:lastRowFirstColumn="0" w:lastRowLastColumn="0"/>
            </w:pPr>
            <w:r>
              <w:t>Test schlug fehl, Bemerkung in Tabelle 5.1 unter Nummer X</w:t>
            </w:r>
          </w:p>
        </w:tc>
      </w:tr>
      <w:tr w:rsidR="00C4211F" w14:paraId="5B62391D" w14:textId="77777777" w:rsidTr="00EB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shd w:val="clear" w:color="auto" w:fill="FFFF00"/>
          </w:tcPr>
          <w:p w14:paraId="218BB386" w14:textId="6E2C561E" w:rsidR="00C4211F" w:rsidRPr="004E2F4E" w:rsidRDefault="00C4211F" w:rsidP="0051407F">
            <w:pPr>
              <w:jc w:val="center"/>
            </w:pPr>
            <w:r>
              <w:t>NI</w:t>
            </w:r>
          </w:p>
        </w:tc>
        <w:tc>
          <w:tcPr>
            <w:tcW w:w="8150" w:type="dxa"/>
          </w:tcPr>
          <w:p w14:paraId="0772D501" w14:textId="6E2C106E" w:rsidR="00C4211F" w:rsidRDefault="00C4211F" w:rsidP="0051407F">
            <w:pPr>
              <w:cnfStyle w:val="000000100000" w:firstRow="0" w:lastRow="0" w:firstColumn="0" w:lastColumn="0" w:oddVBand="0" w:evenVBand="0" w:oddHBand="1" w:evenHBand="0" w:firstRowFirstColumn="0" w:firstRowLastColumn="0" w:lastRowFirstColumn="0" w:lastRowLastColumn="0"/>
            </w:pPr>
            <w:r>
              <w:t>Dieser Tests war zu diesem Zeitpunkt noch nicht implementiert</w:t>
            </w:r>
          </w:p>
        </w:tc>
      </w:tr>
    </w:tbl>
    <w:p w14:paraId="1C6A39BE" w14:textId="77777777" w:rsidR="00C4211F" w:rsidRDefault="00C4211F" w:rsidP="00AD3890"/>
    <w:p w14:paraId="013AFF9F" w14:textId="77777777" w:rsidR="00C4211F" w:rsidRDefault="00C4211F" w:rsidP="00AD3890"/>
    <w:tbl>
      <w:tblPr>
        <w:tblStyle w:val="MediumShading1-Accent2"/>
        <w:tblW w:w="9039" w:type="dxa"/>
        <w:tblLook w:val="04A0" w:firstRow="1" w:lastRow="0" w:firstColumn="1" w:lastColumn="0" w:noHBand="0" w:noVBand="1"/>
      </w:tblPr>
      <w:tblGrid>
        <w:gridCol w:w="5070"/>
        <w:gridCol w:w="850"/>
        <w:gridCol w:w="992"/>
        <w:gridCol w:w="993"/>
        <w:gridCol w:w="1134"/>
      </w:tblGrid>
      <w:tr w:rsidR="00C4211F" w14:paraId="764D0690" w14:textId="7B0E44E0" w:rsidTr="00E40C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70" w:type="dxa"/>
          </w:tcPr>
          <w:p w14:paraId="328D3E4A" w14:textId="77777777" w:rsidR="00C4211F" w:rsidRDefault="00C4211F" w:rsidP="004042C6">
            <w:r>
              <w:t>Test</w:t>
            </w:r>
          </w:p>
        </w:tc>
        <w:tc>
          <w:tcPr>
            <w:tcW w:w="850" w:type="dxa"/>
          </w:tcPr>
          <w:p w14:paraId="27EC279A" w14:textId="34AE80D3" w:rsidR="00C4211F" w:rsidRDefault="00C4211F" w:rsidP="004042C6">
            <w:pPr>
              <w:cnfStyle w:val="100000000000" w:firstRow="1" w:lastRow="0" w:firstColumn="0" w:lastColumn="0" w:oddVBand="0" w:evenVBand="0" w:oddHBand="0" w:evenHBand="0" w:firstRowFirstColumn="0" w:firstRowLastColumn="0" w:lastRowFirstColumn="0" w:lastRowLastColumn="0"/>
            </w:pPr>
            <w:r>
              <w:t>01.04</w:t>
            </w:r>
          </w:p>
        </w:tc>
        <w:tc>
          <w:tcPr>
            <w:tcW w:w="992" w:type="dxa"/>
          </w:tcPr>
          <w:p w14:paraId="4559B7FB" w14:textId="2590F413" w:rsidR="00C4211F" w:rsidRDefault="00C4211F" w:rsidP="004042C6">
            <w:pPr>
              <w:cnfStyle w:val="100000000000" w:firstRow="1" w:lastRow="0" w:firstColumn="0" w:lastColumn="0" w:oddVBand="0" w:evenVBand="0" w:oddHBand="0" w:evenHBand="0" w:firstRowFirstColumn="0" w:firstRowLastColumn="0" w:lastRowFirstColumn="0" w:lastRowLastColumn="0"/>
            </w:pPr>
            <w:r>
              <w:t>17.04</w:t>
            </w:r>
          </w:p>
        </w:tc>
        <w:tc>
          <w:tcPr>
            <w:tcW w:w="993" w:type="dxa"/>
          </w:tcPr>
          <w:p w14:paraId="448F6370" w14:textId="61AF1AE4" w:rsidR="00C4211F" w:rsidRDefault="00C4211F" w:rsidP="004042C6">
            <w:pPr>
              <w:cnfStyle w:val="100000000000" w:firstRow="1" w:lastRow="0" w:firstColumn="0" w:lastColumn="0" w:oddVBand="0" w:evenVBand="0" w:oddHBand="0" w:evenHBand="0" w:firstRowFirstColumn="0" w:firstRowLastColumn="0" w:lastRowFirstColumn="0" w:lastRowLastColumn="0"/>
            </w:pPr>
            <w:r>
              <w:t>01.05</w:t>
            </w:r>
          </w:p>
        </w:tc>
        <w:tc>
          <w:tcPr>
            <w:tcW w:w="1134" w:type="dxa"/>
          </w:tcPr>
          <w:p w14:paraId="6D752EF2" w14:textId="15A77DDD" w:rsidR="00C4211F" w:rsidRDefault="00C4211F" w:rsidP="004042C6">
            <w:pPr>
              <w:cnfStyle w:val="100000000000" w:firstRow="1" w:lastRow="0" w:firstColumn="0" w:lastColumn="0" w:oddVBand="0" w:evenVBand="0" w:oddHBand="0" w:evenHBand="0" w:firstRowFirstColumn="0" w:firstRowLastColumn="0" w:lastRowFirstColumn="0" w:lastRowLastColumn="0"/>
            </w:pPr>
            <w:r>
              <w:t>15.05</w:t>
            </w:r>
          </w:p>
        </w:tc>
      </w:tr>
      <w:tr w:rsidR="00C4211F" w14:paraId="6B10A169" w14:textId="4396F792"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08D8AC6" w14:textId="77777777" w:rsidR="00C4211F" w:rsidRPr="00A678E6" w:rsidRDefault="00C4211F" w:rsidP="004042C6">
            <w:pPr>
              <w:rPr>
                <w:b w:val="0"/>
              </w:rPr>
            </w:pPr>
            <w:r w:rsidRPr="00A678E6">
              <w:t>HOME</w:t>
            </w:r>
          </w:p>
        </w:tc>
        <w:tc>
          <w:tcPr>
            <w:tcW w:w="850" w:type="dxa"/>
          </w:tcPr>
          <w:p w14:paraId="1684A9BB"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2" w:type="dxa"/>
          </w:tcPr>
          <w:p w14:paraId="339B5637"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3" w:type="dxa"/>
          </w:tcPr>
          <w:p w14:paraId="68466598"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1134" w:type="dxa"/>
          </w:tcPr>
          <w:p w14:paraId="11A4670C"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r>
      <w:tr w:rsidR="00C4211F" w14:paraId="30077020" w14:textId="6B11E404"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2D1BEB91" w14:textId="77777777" w:rsidR="00C4211F" w:rsidRPr="004042C6" w:rsidRDefault="00C4211F" w:rsidP="004042C6">
            <w:pPr>
              <w:rPr>
                <w:b w:val="0"/>
              </w:rPr>
            </w:pPr>
            <w:r w:rsidRPr="004042C6">
              <w:rPr>
                <w:b w:val="0"/>
              </w:rPr>
              <w:t>Arbeitssession erfassen</w:t>
            </w:r>
          </w:p>
        </w:tc>
        <w:tc>
          <w:tcPr>
            <w:tcW w:w="850" w:type="dxa"/>
            <w:shd w:val="clear" w:color="auto" w:fill="92D050"/>
          </w:tcPr>
          <w:p w14:paraId="396B3DE8" w14:textId="5DFBC0BA"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2" w:type="dxa"/>
            <w:shd w:val="clear" w:color="auto" w:fill="92D050"/>
          </w:tcPr>
          <w:p w14:paraId="6CCBD7F7" w14:textId="33E9ADA4"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74F34D27" w14:textId="1E1D7C55"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2865512F" w14:textId="6C379DC5"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2B1721FA" w14:textId="51E848EC"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0E8DAC8" w14:textId="77777777" w:rsidR="00C4211F" w:rsidRPr="004042C6" w:rsidRDefault="00C4211F" w:rsidP="004042C6">
            <w:pPr>
              <w:rPr>
                <w:b w:val="0"/>
              </w:rPr>
            </w:pPr>
            <w:r w:rsidRPr="004042C6">
              <w:rPr>
                <w:b w:val="0"/>
              </w:rPr>
              <w:t>Pause erfassen</w:t>
            </w:r>
          </w:p>
        </w:tc>
        <w:tc>
          <w:tcPr>
            <w:tcW w:w="850" w:type="dxa"/>
            <w:shd w:val="clear" w:color="auto" w:fill="92D050"/>
          </w:tcPr>
          <w:p w14:paraId="4D6A6BD6" w14:textId="0F153945"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992" w:type="dxa"/>
            <w:shd w:val="clear" w:color="auto" w:fill="92D050"/>
          </w:tcPr>
          <w:p w14:paraId="37F6F237" w14:textId="3C42B5CD"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993" w:type="dxa"/>
            <w:shd w:val="clear" w:color="auto" w:fill="92D050"/>
          </w:tcPr>
          <w:p w14:paraId="1F63239C" w14:textId="664559FA"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57425F33" w14:textId="0D99CA3A"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69FDD19C" w14:textId="284AFCB9"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C295A2F" w14:textId="77777777" w:rsidR="00C4211F" w:rsidRPr="004042C6" w:rsidRDefault="00C4211F" w:rsidP="004042C6">
            <w:pPr>
              <w:rPr>
                <w:b w:val="0"/>
              </w:rPr>
            </w:pPr>
            <w:r w:rsidRPr="004042C6">
              <w:rPr>
                <w:b w:val="0"/>
              </w:rPr>
              <w:t>Projektarbeitszeit erfassen</w:t>
            </w:r>
          </w:p>
        </w:tc>
        <w:tc>
          <w:tcPr>
            <w:tcW w:w="850" w:type="dxa"/>
            <w:shd w:val="clear" w:color="auto" w:fill="92D050"/>
          </w:tcPr>
          <w:p w14:paraId="52B2D582" w14:textId="4F7FC29A"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2" w:type="dxa"/>
            <w:shd w:val="clear" w:color="auto" w:fill="92D050"/>
          </w:tcPr>
          <w:p w14:paraId="616C16DE" w14:textId="73597A1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48C43515" w14:textId="4AACBC23"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5FCE0CD6" w14:textId="5FBA5C29"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543D4E9C" w14:textId="7ECF6074"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64E2C296" w14:textId="77777777" w:rsidR="00C4211F" w:rsidRPr="004042C6" w:rsidRDefault="00C4211F" w:rsidP="004042C6">
            <w:pPr>
              <w:rPr>
                <w:b w:val="0"/>
              </w:rPr>
            </w:pPr>
            <w:r w:rsidRPr="004042C6">
              <w:rPr>
                <w:b w:val="0"/>
              </w:rPr>
              <w:t>Status wird korrekt angezeigt</w:t>
            </w:r>
          </w:p>
        </w:tc>
        <w:tc>
          <w:tcPr>
            <w:tcW w:w="850" w:type="dxa"/>
            <w:shd w:val="clear" w:color="auto" w:fill="FFFF00"/>
          </w:tcPr>
          <w:p w14:paraId="253E6305" w14:textId="2CAC870D"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FF00"/>
          </w:tcPr>
          <w:p w14:paraId="0897CBC4" w14:textId="71C5DA8E"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3" w:type="dxa"/>
            <w:shd w:val="clear" w:color="auto" w:fill="FFFF00"/>
          </w:tcPr>
          <w:p w14:paraId="5997DA83" w14:textId="4E5E7BD0"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1134" w:type="dxa"/>
            <w:shd w:val="clear" w:color="auto" w:fill="92D050"/>
          </w:tcPr>
          <w:p w14:paraId="74B445DD" w14:textId="19C0A8B7"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7AAE151E" w14:textId="42E915B6"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49FF517" w14:textId="77777777" w:rsidR="00C4211F" w:rsidRDefault="00C4211F" w:rsidP="004042C6"/>
        </w:tc>
        <w:tc>
          <w:tcPr>
            <w:tcW w:w="850" w:type="dxa"/>
          </w:tcPr>
          <w:p w14:paraId="1A3638DE"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2" w:type="dxa"/>
          </w:tcPr>
          <w:p w14:paraId="7CB8B6EC"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3" w:type="dxa"/>
          </w:tcPr>
          <w:p w14:paraId="64B6AB58"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1134" w:type="dxa"/>
          </w:tcPr>
          <w:p w14:paraId="02F2CCA6"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r>
      <w:tr w:rsidR="00C4211F" w14:paraId="0B96A2E1" w14:textId="37A1B480"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A982CAA" w14:textId="77777777" w:rsidR="00C4211F" w:rsidRPr="00A678E6" w:rsidRDefault="00C4211F" w:rsidP="004042C6">
            <w:pPr>
              <w:rPr>
                <w:b w:val="0"/>
              </w:rPr>
            </w:pPr>
            <w:r w:rsidRPr="00A678E6">
              <w:t>WORKINGSESSION</w:t>
            </w:r>
          </w:p>
        </w:tc>
        <w:tc>
          <w:tcPr>
            <w:tcW w:w="850" w:type="dxa"/>
          </w:tcPr>
          <w:p w14:paraId="318A2CC8"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2" w:type="dxa"/>
          </w:tcPr>
          <w:p w14:paraId="3FFB0C3E"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3" w:type="dxa"/>
          </w:tcPr>
          <w:p w14:paraId="577CA988"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1134" w:type="dxa"/>
          </w:tcPr>
          <w:p w14:paraId="5196752F"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r>
      <w:tr w:rsidR="00C4211F" w14:paraId="3BEAC040" w14:textId="141A5F06"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A03F40E" w14:textId="77777777" w:rsidR="00C4211F" w:rsidRPr="004042C6" w:rsidRDefault="00C4211F" w:rsidP="004042C6">
            <w:pPr>
              <w:rPr>
                <w:b w:val="0"/>
              </w:rPr>
            </w:pPr>
            <w:r w:rsidRPr="004042C6">
              <w:rPr>
                <w:b w:val="0"/>
              </w:rPr>
              <w:t>Arbeitszeiten anzeigen</w:t>
            </w:r>
          </w:p>
        </w:tc>
        <w:tc>
          <w:tcPr>
            <w:tcW w:w="850" w:type="dxa"/>
            <w:shd w:val="clear" w:color="auto" w:fill="92D050"/>
          </w:tcPr>
          <w:p w14:paraId="0E490D0A" w14:textId="6B070BA9"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2" w:type="dxa"/>
            <w:shd w:val="clear" w:color="auto" w:fill="92D050"/>
          </w:tcPr>
          <w:p w14:paraId="41067D85" w14:textId="08574F4E"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3714711A" w14:textId="188A0F06"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52BC1F94" w14:textId="036F08B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3773D0BD" w14:textId="161445AA"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633EC351" w14:textId="77777777" w:rsidR="00C4211F" w:rsidRPr="004042C6" w:rsidRDefault="00C4211F" w:rsidP="004042C6">
            <w:pPr>
              <w:rPr>
                <w:b w:val="0"/>
              </w:rPr>
            </w:pPr>
            <w:r w:rsidRPr="004042C6">
              <w:rPr>
                <w:b w:val="0"/>
              </w:rPr>
              <w:t>Arbeitszeiten editieren</w:t>
            </w:r>
          </w:p>
        </w:tc>
        <w:tc>
          <w:tcPr>
            <w:tcW w:w="850" w:type="dxa"/>
            <w:shd w:val="clear" w:color="auto" w:fill="FFFF00"/>
          </w:tcPr>
          <w:p w14:paraId="6546AE41" w14:textId="55AD018E"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0000"/>
          </w:tcPr>
          <w:p w14:paraId="70C4696A" w14:textId="31EE3B86" w:rsidR="00C4211F" w:rsidRDefault="00C4211F" w:rsidP="004042C6">
            <w:pPr>
              <w:cnfStyle w:val="000000100000" w:firstRow="0" w:lastRow="0" w:firstColumn="0" w:lastColumn="0" w:oddVBand="0" w:evenVBand="0" w:oddHBand="1" w:evenHBand="0" w:firstRowFirstColumn="0" w:firstRowLastColumn="0" w:lastRowFirstColumn="0" w:lastRowLastColumn="0"/>
            </w:pPr>
            <w:r>
              <w:t>NOK(1)</w:t>
            </w:r>
          </w:p>
        </w:tc>
        <w:tc>
          <w:tcPr>
            <w:tcW w:w="993" w:type="dxa"/>
            <w:shd w:val="clear" w:color="auto" w:fill="92D050"/>
          </w:tcPr>
          <w:p w14:paraId="0F0CE035" w14:textId="48E72022"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22C13685" w14:textId="65C8A54C"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3BFBD043" w14:textId="695542C9"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082C784" w14:textId="77777777" w:rsidR="00C4211F" w:rsidRPr="004042C6" w:rsidRDefault="00C4211F" w:rsidP="004042C6">
            <w:pPr>
              <w:rPr>
                <w:b w:val="0"/>
              </w:rPr>
            </w:pPr>
            <w:r w:rsidRPr="004042C6">
              <w:rPr>
                <w:b w:val="0"/>
              </w:rPr>
              <w:t>Arbeitszeit löschen</w:t>
            </w:r>
          </w:p>
        </w:tc>
        <w:tc>
          <w:tcPr>
            <w:tcW w:w="850" w:type="dxa"/>
            <w:shd w:val="clear" w:color="auto" w:fill="FFFF00"/>
          </w:tcPr>
          <w:p w14:paraId="53DF53B9" w14:textId="5D7A327E"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0000"/>
          </w:tcPr>
          <w:p w14:paraId="1E5B608F" w14:textId="6DF1B3DD" w:rsidR="00C4211F" w:rsidRDefault="00C4211F" w:rsidP="00F248C7">
            <w:pPr>
              <w:cnfStyle w:val="000000010000" w:firstRow="0" w:lastRow="0" w:firstColumn="0" w:lastColumn="0" w:oddVBand="0" w:evenVBand="0" w:oddHBand="0" w:evenHBand="1" w:firstRowFirstColumn="0" w:firstRowLastColumn="0" w:lastRowFirstColumn="0" w:lastRowLastColumn="0"/>
            </w:pPr>
            <w:r>
              <w:t>NOK(2)</w:t>
            </w:r>
          </w:p>
        </w:tc>
        <w:tc>
          <w:tcPr>
            <w:tcW w:w="993" w:type="dxa"/>
            <w:shd w:val="clear" w:color="auto" w:fill="92D050"/>
          </w:tcPr>
          <w:p w14:paraId="75DDDBB2" w14:textId="18B54244"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06F01B40" w14:textId="7CBBE6CB"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7B1D7A22" w14:textId="44520DE3"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B5D250C" w14:textId="77777777" w:rsidR="00C4211F" w:rsidRPr="004042C6" w:rsidRDefault="00C4211F" w:rsidP="004042C6">
            <w:pPr>
              <w:rPr>
                <w:b w:val="0"/>
              </w:rPr>
            </w:pPr>
            <w:r w:rsidRPr="004042C6">
              <w:rPr>
                <w:b w:val="0"/>
              </w:rPr>
              <w:t>Pause editieren</w:t>
            </w:r>
          </w:p>
        </w:tc>
        <w:tc>
          <w:tcPr>
            <w:tcW w:w="850" w:type="dxa"/>
            <w:shd w:val="clear" w:color="auto" w:fill="FFFF00"/>
          </w:tcPr>
          <w:p w14:paraId="2717A634" w14:textId="4F91ED82"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0000"/>
          </w:tcPr>
          <w:p w14:paraId="72BFA780" w14:textId="2291D18F" w:rsidR="00C4211F" w:rsidRDefault="00C4211F" w:rsidP="00F248C7">
            <w:pPr>
              <w:cnfStyle w:val="000000100000" w:firstRow="0" w:lastRow="0" w:firstColumn="0" w:lastColumn="0" w:oddVBand="0" w:evenVBand="0" w:oddHBand="1" w:evenHBand="0" w:firstRowFirstColumn="0" w:firstRowLastColumn="0" w:lastRowFirstColumn="0" w:lastRowLastColumn="0"/>
            </w:pPr>
            <w:r>
              <w:t>NOK(3)</w:t>
            </w:r>
          </w:p>
        </w:tc>
        <w:tc>
          <w:tcPr>
            <w:tcW w:w="993" w:type="dxa"/>
            <w:shd w:val="clear" w:color="auto" w:fill="92D050"/>
          </w:tcPr>
          <w:p w14:paraId="15B7D424" w14:textId="4EA169B0"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1AEB9AAE" w14:textId="21605D94"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6EF079DB" w14:textId="5B99B730" w:rsidTr="00E40CC3">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070" w:type="dxa"/>
          </w:tcPr>
          <w:p w14:paraId="13929A4D" w14:textId="77777777" w:rsidR="00C4211F" w:rsidRPr="004042C6" w:rsidRDefault="00C4211F" w:rsidP="004042C6">
            <w:pPr>
              <w:rPr>
                <w:b w:val="0"/>
              </w:rPr>
            </w:pPr>
            <w:r w:rsidRPr="004042C6">
              <w:rPr>
                <w:b w:val="0"/>
              </w:rPr>
              <w:t>Pause löschen</w:t>
            </w:r>
          </w:p>
        </w:tc>
        <w:tc>
          <w:tcPr>
            <w:tcW w:w="850" w:type="dxa"/>
            <w:shd w:val="clear" w:color="auto" w:fill="FFFF00"/>
          </w:tcPr>
          <w:p w14:paraId="021D0D40" w14:textId="659C8E09"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92D050"/>
          </w:tcPr>
          <w:p w14:paraId="6A9195A8" w14:textId="2180AF18" w:rsidR="00C4211F" w:rsidRDefault="00C4211F" w:rsidP="00F248C7">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138289B7" w14:textId="59C9662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33158C32" w14:textId="1E5FCF91"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24A93885" w14:textId="5CB0393F"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2FB47E26" w14:textId="77777777" w:rsidR="00C4211F" w:rsidRPr="004042C6" w:rsidRDefault="00C4211F" w:rsidP="004042C6">
            <w:pPr>
              <w:rPr>
                <w:b w:val="0"/>
              </w:rPr>
            </w:pPr>
            <w:r w:rsidRPr="004042C6">
              <w:rPr>
                <w:b w:val="0"/>
              </w:rPr>
              <w:t>ProjectBooking editieren</w:t>
            </w:r>
          </w:p>
        </w:tc>
        <w:tc>
          <w:tcPr>
            <w:tcW w:w="850" w:type="dxa"/>
            <w:shd w:val="clear" w:color="auto" w:fill="FFFF00"/>
          </w:tcPr>
          <w:p w14:paraId="0DABDF02" w14:textId="5CAA9D67"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0000"/>
          </w:tcPr>
          <w:p w14:paraId="7486CA40" w14:textId="43406798" w:rsidR="00C4211F" w:rsidRDefault="00C4211F" w:rsidP="00F248C7">
            <w:pPr>
              <w:cnfStyle w:val="000000100000" w:firstRow="0" w:lastRow="0" w:firstColumn="0" w:lastColumn="0" w:oddVBand="0" w:evenVBand="0" w:oddHBand="1" w:evenHBand="0" w:firstRowFirstColumn="0" w:firstRowLastColumn="0" w:lastRowFirstColumn="0" w:lastRowLastColumn="0"/>
            </w:pPr>
            <w:r>
              <w:t>NOK(4)</w:t>
            </w:r>
          </w:p>
        </w:tc>
        <w:tc>
          <w:tcPr>
            <w:tcW w:w="993" w:type="dxa"/>
            <w:shd w:val="clear" w:color="auto" w:fill="92D050"/>
          </w:tcPr>
          <w:p w14:paraId="559F7590" w14:textId="061F30F7"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6F9112FB" w14:textId="75A62F38"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414DBB8C" w14:textId="2B921302"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2847457" w14:textId="77777777" w:rsidR="00C4211F" w:rsidRPr="004042C6" w:rsidRDefault="00C4211F" w:rsidP="004042C6">
            <w:pPr>
              <w:rPr>
                <w:b w:val="0"/>
              </w:rPr>
            </w:pPr>
            <w:r w:rsidRPr="004042C6">
              <w:rPr>
                <w:b w:val="0"/>
              </w:rPr>
              <w:t>ProjectBooking löschen</w:t>
            </w:r>
          </w:p>
        </w:tc>
        <w:tc>
          <w:tcPr>
            <w:tcW w:w="850" w:type="dxa"/>
            <w:shd w:val="clear" w:color="auto" w:fill="FFFF00"/>
          </w:tcPr>
          <w:p w14:paraId="6039F2D7" w14:textId="036E8018"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92D050"/>
          </w:tcPr>
          <w:p w14:paraId="037FEB38" w14:textId="3C67689F" w:rsidR="00C4211F" w:rsidRDefault="00C4211F" w:rsidP="00F248C7">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51F25789" w14:textId="1EA4CD34"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1DEFF5E4" w14:textId="33611257"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10AE0A34" w14:textId="77777777"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1FFA9D3" w14:textId="04E3113C" w:rsidR="00C4211F" w:rsidRPr="004042C6" w:rsidRDefault="00C4211F" w:rsidP="004042C6">
            <w:pPr>
              <w:rPr>
                <w:b w:val="0"/>
              </w:rPr>
            </w:pPr>
            <w:r>
              <w:rPr>
                <w:b w:val="0"/>
              </w:rPr>
              <w:t>Grafische Auswertung</w:t>
            </w:r>
          </w:p>
        </w:tc>
        <w:tc>
          <w:tcPr>
            <w:tcW w:w="850" w:type="dxa"/>
            <w:shd w:val="clear" w:color="auto" w:fill="FFFF00"/>
          </w:tcPr>
          <w:p w14:paraId="7548B0A3" w14:textId="1618DA61"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FF00"/>
          </w:tcPr>
          <w:p w14:paraId="00AD4AFD" w14:textId="527E7BD3"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3" w:type="dxa"/>
            <w:shd w:val="clear" w:color="auto" w:fill="FFFF00"/>
          </w:tcPr>
          <w:p w14:paraId="1322836F" w14:textId="59613D85"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1134" w:type="dxa"/>
            <w:shd w:val="clear" w:color="auto" w:fill="92D050"/>
          </w:tcPr>
          <w:p w14:paraId="2E1903A8" w14:textId="0281F86D"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7867105C" w14:textId="19B8EE38"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29038715" w14:textId="77777777" w:rsidR="00C4211F" w:rsidRDefault="00C4211F" w:rsidP="004042C6"/>
        </w:tc>
        <w:tc>
          <w:tcPr>
            <w:tcW w:w="850" w:type="dxa"/>
          </w:tcPr>
          <w:p w14:paraId="12E82EEB"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2" w:type="dxa"/>
          </w:tcPr>
          <w:p w14:paraId="18C960FB"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3" w:type="dxa"/>
          </w:tcPr>
          <w:p w14:paraId="188737AE"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1134" w:type="dxa"/>
          </w:tcPr>
          <w:p w14:paraId="66978B45"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r>
      <w:tr w:rsidR="00C4211F" w14:paraId="55514163" w14:textId="5EC6C75B"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CE48748" w14:textId="77777777" w:rsidR="00C4211F" w:rsidRPr="00A678E6" w:rsidRDefault="00C4211F" w:rsidP="004042C6">
            <w:pPr>
              <w:rPr>
                <w:b w:val="0"/>
              </w:rPr>
            </w:pPr>
            <w:r w:rsidRPr="00A678E6">
              <w:t>PROJECT</w:t>
            </w:r>
          </w:p>
        </w:tc>
        <w:tc>
          <w:tcPr>
            <w:tcW w:w="850" w:type="dxa"/>
          </w:tcPr>
          <w:p w14:paraId="2EEC3B7A"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2" w:type="dxa"/>
          </w:tcPr>
          <w:p w14:paraId="375D88A7"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3" w:type="dxa"/>
          </w:tcPr>
          <w:p w14:paraId="57A5B746"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1134" w:type="dxa"/>
          </w:tcPr>
          <w:p w14:paraId="0ADAE07A"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r>
      <w:tr w:rsidR="00C4211F" w14:paraId="61522F26" w14:textId="09E269D0"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C392744" w14:textId="77777777" w:rsidR="00C4211F" w:rsidRPr="004042C6" w:rsidRDefault="00C4211F" w:rsidP="004042C6">
            <w:pPr>
              <w:rPr>
                <w:b w:val="0"/>
              </w:rPr>
            </w:pPr>
            <w:r w:rsidRPr="004042C6">
              <w:rPr>
                <w:b w:val="0"/>
              </w:rPr>
              <w:t>Projekt erstellen</w:t>
            </w:r>
          </w:p>
        </w:tc>
        <w:tc>
          <w:tcPr>
            <w:tcW w:w="850" w:type="dxa"/>
            <w:shd w:val="clear" w:color="auto" w:fill="92D050"/>
          </w:tcPr>
          <w:p w14:paraId="55D14216" w14:textId="2E097444"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2" w:type="dxa"/>
            <w:shd w:val="clear" w:color="auto" w:fill="92D050"/>
          </w:tcPr>
          <w:p w14:paraId="131D55D5" w14:textId="3BBE1451"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1CC48674" w14:textId="061E497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4E01FA99" w14:textId="52F3F147"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2FAC2E2E" w14:textId="3CF7959A"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87614D8" w14:textId="77777777" w:rsidR="00C4211F" w:rsidRPr="004042C6" w:rsidRDefault="00C4211F" w:rsidP="004042C6">
            <w:pPr>
              <w:rPr>
                <w:b w:val="0"/>
              </w:rPr>
            </w:pPr>
            <w:r w:rsidRPr="004042C6">
              <w:rPr>
                <w:b w:val="0"/>
              </w:rPr>
              <w:t>Projekt editieren</w:t>
            </w:r>
          </w:p>
        </w:tc>
        <w:tc>
          <w:tcPr>
            <w:tcW w:w="850" w:type="dxa"/>
            <w:shd w:val="clear" w:color="auto" w:fill="FFFF00"/>
          </w:tcPr>
          <w:p w14:paraId="7483298C" w14:textId="737C1558"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0000"/>
          </w:tcPr>
          <w:p w14:paraId="32237DC1" w14:textId="4C5F3CF9" w:rsidR="00C4211F" w:rsidRDefault="00C4211F" w:rsidP="00F248C7">
            <w:pPr>
              <w:cnfStyle w:val="000000100000" w:firstRow="0" w:lastRow="0" w:firstColumn="0" w:lastColumn="0" w:oddVBand="0" w:evenVBand="0" w:oddHBand="1" w:evenHBand="0" w:firstRowFirstColumn="0" w:firstRowLastColumn="0" w:lastRowFirstColumn="0" w:lastRowLastColumn="0"/>
            </w:pPr>
            <w:r>
              <w:t>NOK(5)</w:t>
            </w:r>
          </w:p>
        </w:tc>
        <w:tc>
          <w:tcPr>
            <w:tcW w:w="993" w:type="dxa"/>
            <w:shd w:val="clear" w:color="auto" w:fill="92D050"/>
          </w:tcPr>
          <w:p w14:paraId="17EC0237" w14:textId="4845A682"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0132FC82" w14:textId="3311ADB5"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36C8CB5C" w14:textId="1C0DA640"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3E09D27F" w14:textId="77777777" w:rsidR="00C4211F" w:rsidRPr="004042C6" w:rsidRDefault="00C4211F" w:rsidP="004042C6">
            <w:pPr>
              <w:rPr>
                <w:b w:val="0"/>
              </w:rPr>
            </w:pPr>
            <w:r w:rsidRPr="004042C6">
              <w:rPr>
                <w:b w:val="0"/>
              </w:rPr>
              <w:t>Project löschen</w:t>
            </w:r>
          </w:p>
        </w:tc>
        <w:tc>
          <w:tcPr>
            <w:tcW w:w="850" w:type="dxa"/>
            <w:shd w:val="clear" w:color="auto" w:fill="FFFF00"/>
          </w:tcPr>
          <w:p w14:paraId="64DEC61D" w14:textId="4841C27C"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0000"/>
          </w:tcPr>
          <w:p w14:paraId="7D1BE257" w14:textId="0B48FB9D" w:rsidR="00C4211F" w:rsidRDefault="00C4211F" w:rsidP="004042C6">
            <w:pPr>
              <w:cnfStyle w:val="000000010000" w:firstRow="0" w:lastRow="0" w:firstColumn="0" w:lastColumn="0" w:oddVBand="0" w:evenVBand="0" w:oddHBand="0" w:evenHBand="1" w:firstRowFirstColumn="0" w:firstRowLastColumn="0" w:lastRowFirstColumn="0" w:lastRowLastColumn="0"/>
            </w:pPr>
            <w:r>
              <w:t>NOK(6)</w:t>
            </w:r>
          </w:p>
        </w:tc>
        <w:tc>
          <w:tcPr>
            <w:tcW w:w="993" w:type="dxa"/>
            <w:shd w:val="clear" w:color="auto" w:fill="92D050"/>
          </w:tcPr>
          <w:p w14:paraId="10C61F00" w14:textId="24422FBA"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52AFA05E" w14:textId="1A2DBCFA"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2F2F1DB0" w14:textId="36A8278E"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1AE77F45" w14:textId="77777777" w:rsidR="00C4211F" w:rsidRPr="004042C6" w:rsidRDefault="00C4211F" w:rsidP="004042C6">
            <w:pPr>
              <w:rPr>
                <w:b w:val="0"/>
              </w:rPr>
            </w:pPr>
            <w:r w:rsidRPr="004042C6">
              <w:rPr>
                <w:b w:val="0"/>
              </w:rPr>
              <w:t>Projekte anzeigen</w:t>
            </w:r>
          </w:p>
        </w:tc>
        <w:tc>
          <w:tcPr>
            <w:tcW w:w="850" w:type="dxa"/>
            <w:shd w:val="clear" w:color="auto" w:fill="92D050"/>
          </w:tcPr>
          <w:p w14:paraId="67B4BCCE" w14:textId="67B78475"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992" w:type="dxa"/>
            <w:shd w:val="clear" w:color="auto" w:fill="92D050"/>
          </w:tcPr>
          <w:p w14:paraId="3F22F478" w14:textId="06615AD8"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993" w:type="dxa"/>
            <w:shd w:val="clear" w:color="auto" w:fill="92D050"/>
          </w:tcPr>
          <w:p w14:paraId="61B9E3C2" w14:textId="5FE6B7E1"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6C0235DF" w14:textId="31292169"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06594BBD" w14:textId="2BD98A33"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2249F84" w14:textId="77777777" w:rsidR="00C4211F" w:rsidRPr="004042C6" w:rsidRDefault="00C4211F" w:rsidP="004042C6">
            <w:pPr>
              <w:rPr>
                <w:b w:val="0"/>
              </w:rPr>
            </w:pPr>
            <w:r w:rsidRPr="004042C6">
              <w:rPr>
                <w:b w:val="0"/>
              </w:rPr>
              <w:t>Projekte Detail</w:t>
            </w:r>
          </w:p>
        </w:tc>
        <w:tc>
          <w:tcPr>
            <w:tcW w:w="850" w:type="dxa"/>
            <w:shd w:val="clear" w:color="auto" w:fill="FFFF00"/>
          </w:tcPr>
          <w:p w14:paraId="1B02E4DF" w14:textId="11F3777D"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92D050"/>
          </w:tcPr>
          <w:p w14:paraId="7273AC4D" w14:textId="443BAEAE"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0B49D989" w14:textId="40A932DC"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53978671" w14:textId="3611001C"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77E1DAD7" w14:textId="77777777"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6C4EE470" w14:textId="4F2430A8" w:rsidR="00C4211F" w:rsidRPr="004042C6" w:rsidRDefault="00C4211F" w:rsidP="004042C6">
            <w:pPr>
              <w:rPr>
                <w:b w:val="0"/>
              </w:rPr>
            </w:pPr>
            <w:r>
              <w:rPr>
                <w:b w:val="0"/>
              </w:rPr>
              <w:t>Grafische Auswertung</w:t>
            </w:r>
          </w:p>
        </w:tc>
        <w:tc>
          <w:tcPr>
            <w:tcW w:w="850" w:type="dxa"/>
            <w:shd w:val="clear" w:color="auto" w:fill="FFFF00"/>
          </w:tcPr>
          <w:p w14:paraId="412B842F" w14:textId="3A6B8CAD"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FF00"/>
          </w:tcPr>
          <w:p w14:paraId="3D7AE5BA" w14:textId="4B00AC0D"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3" w:type="dxa"/>
            <w:shd w:val="clear" w:color="auto" w:fill="FFFF00"/>
          </w:tcPr>
          <w:p w14:paraId="2ECBE491" w14:textId="73D55B71"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1134" w:type="dxa"/>
            <w:shd w:val="clear" w:color="auto" w:fill="92D050"/>
          </w:tcPr>
          <w:p w14:paraId="5F0C59E7" w14:textId="5B21ED65"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76ED0236" w14:textId="770D7490"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6DD3BBD3" w14:textId="77777777" w:rsidR="00C4211F" w:rsidRDefault="00C4211F" w:rsidP="004042C6"/>
        </w:tc>
        <w:tc>
          <w:tcPr>
            <w:tcW w:w="850" w:type="dxa"/>
          </w:tcPr>
          <w:p w14:paraId="4752128E"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2" w:type="dxa"/>
          </w:tcPr>
          <w:p w14:paraId="2A56CB6A"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3" w:type="dxa"/>
          </w:tcPr>
          <w:p w14:paraId="2E06F377"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1134" w:type="dxa"/>
          </w:tcPr>
          <w:p w14:paraId="5A3DBE82"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r>
      <w:tr w:rsidR="00C4211F" w14:paraId="1D8D8490" w14:textId="0DC2675B"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6A3AE958" w14:textId="77777777" w:rsidR="00C4211F" w:rsidRPr="00A678E6" w:rsidRDefault="00C4211F" w:rsidP="004042C6">
            <w:pPr>
              <w:rPr>
                <w:b w:val="0"/>
              </w:rPr>
            </w:pPr>
            <w:r w:rsidRPr="00A678E6">
              <w:t>ACCOUNT</w:t>
            </w:r>
          </w:p>
        </w:tc>
        <w:tc>
          <w:tcPr>
            <w:tcW w:w="850" w:type="dxa"/>
          </w:tcPr>
          <w:p w14:paraId="0D739724"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2" w:type="dxa"/>
          </w:tcPr>
          <w:p w14:paraId="7DB38B4E"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3" w:type="dxa"/>
          </w:tcPr>
          <w:p w14:paraId="138C936A"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1134" w:type="dxa"/>
          </w:tcPr>
          <w:p w14:paraId="7603D7A3"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r>
      <w:tr w:rsidR="00C4211F" w14:paraId="4FB7D783" w14:textId="0C74704B"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3AF280F0" w14:textId="77777777" w:rsidR="00C4211F" w:rsidRPr="004042C6" w:rsidRDefault="00C4211F" w:rsidP="004042C6">
            <w:pPr>
              <w:rPr>
                <w:b w:val="0"/>
              </w:rPr>
            </w:pPr>
            <w:r w:rsidRPr="004042C6">
              <w:rPr>
                <w:b w:val="0"/>
              </w:rPr>
              <w:t>Benutzer erstellen</w:t>
            </w:r>
          </w:p>
        </w:tc>
        <w:tc>
          <w:tcPr>
            <w:tcW w:w="850" w:type="dxa"/>
            <w:shd w:val="clear" w:color="auto" w:fill="FFFF00"/>
          </w:tcPr>
          <w:p w14:paraId="31EB6474" w14:textId="511976D3"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0000"/>
          </w:tcPr>
          <w:p w14:paraId="10F8FC82" w14:textId="381800F7" w:rsidR="00C4211F" w:rsidRDefault="00C4211F" w:rsidP="004042C6">
            <w:pPr>
              <w:cnfStyle w:val="000000010000" w:firstRow="0" w:lastRow="0" w:firstColumn="0" w:lastColumn="0" w:oddVBand="0" w:evenVBand="0" w:oddHBand="0" w:evenHBand="1" w:firstRowFirstColumn="0" w:firstRowLastColumn="0" w:lastRowFirstColumn="0" w:lastRowLastColumn="0"/>
            </w:pPr>
            <w:r>
              <w:t>NOK(7)</w:t>
            </w:r>
          </w:p>
        </w:tc>
        <w:tc>
          <w:tcPr>
            <w:tcW w:w="993" w:type="dxa"/>
            <w:shd w:val="clear" w:color="auto" w:fill="92D050"/>
          </w:tcPr>
          <w:p w14:paraId="032E6EFD" w14:textId="1A99EA43"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6A04AC42" w14:textId="1DBCD0AD"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366AB2E7" w14:textId="505156F6"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50D6B4E" w14:textId="77777777" w:rsidR="00C4211F" w:rsidRPr="004042C6" w:rsidRDefault="00C4211F" w:rsidP="004042C6">
            <w:pPr>
              <w:rPr>
                <w:b w:val="0"/>
              </w:rPr>
            </w:pPr>
            <w:r w:rsidRPr="004042C6">
              <w:rPr>
                <w:b w:val="0"/>
              </w:rPr>
              <w:t>Benutzer editieren</w:t>
            </w:r>
          </w:p>
        </w:tc>
        <w:tc>
          <w:tcPr>
            <w:tcW w:w="850" w:type="dxa"/>
            <w:shd w:val="clear" w:color="auto" w:fill="FFFF00"/>
          </w:tcPr>
          <w:p w14:paraId="07F748F9" w14:textId="6F9E497F"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0000"/>
          </w:tcPr>
          <w:p w14:paraId="667B59F5" w14:textId="3CD4C4A8" w:rsidR="00C4211F" w:rsidRDefault="00C4211F" w:rsidP="004042C6">
            <w:pPr>
              <w:cnfStyle w:val="000000100000" w:firstRow="0" w:lastRow="0" w:firstColumn="0" w:lastColumn="0" w:oddVBand="0" w:evenVBand="0" w:oddHBand="1" w:evenHBand="0" w:firstRowFirstColumn="0" w:firstRowLastColumn="0" w:lastRowFirstColumn="0" w:lastRowLastColumn="0"/>
            </w:pPr>
            <w:r>
              <w:t>NOK(8)</w:t>
            </w:r>
          </w:p>
        </w:tc>
        <w:tc>
          <w:tcPr>
            <w:tcW w:w="993" w:type="dxa"/>
            <w:shd w:val="clear" w:color="auto" w:fill="92D050"/>
          </w:tcPr>
          <w:p w14:paraId="578E391D" w14:textId="2C0DC075"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5B82064A" w14:textId="269D0918"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056C4D0E" w14:textId="26382671"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2AC9362" w14:textId="77777777" w:rsidR="00C4211F" w:rsidRPr="004042C6" w:rsidRDefault="00C4211F" w:rsidP="004042C6">
            <w:pPr>
              <w:rPr>
                <w:b w:val="0"/>
              </w:rPr>
            </w:pPr>
            <w:r w:rsidRPr="004042C6">
              <w:rPr>
                <w:b w:val="0"/>
              </w:rPr>
              <w:t>Alle Benutzer anzeigen</w:t>
            </w:r>
          </w:p>
        </w:tc>
        <w:tc>
          <w:tcPr>
            <w:tcW w:w="850" w:type="dxa"/>
            <w:shd w:val="clear" w:color="auto" w:fill="FFFF00"/>
          </w:tcPr>
          <w:p w14:paraId="7184E859" w14:textId="7172A739"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92D050"/>
          </w:tcPr>
          <w:p w14:paraId="487805FB" w14:textId="568616D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993" w:type="dxa"/>
            <w:shd w:val="clear" w:color="auto" w:fill="92D050"/>
          </w:tcPr>
          <w:p w14:paraId="452F8C68" w14:textId="712612FC"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5327838F" w14:textId="5CB33D3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606E9421" w14:textId="1ED879BE"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0E2C46F" w14:textId="77777777" w:rsidR="00C4211F" w:rsidRPr="004042C6" w:rsidRDefault="00C4211F" w:rsidP="004042C6">
            <w:pPr>
              <w:rPr>
                <w:b w:val="0"/>
              </w:rPr>
            </w:pPr>
            <w:r w:rsidRPr="004042C6">
              <w:rPr>
                <w:b w:val="0"/>
              </w:rPr>
              <w:t>Benutzer Details</w:t>
            </w:r>
          </w:p>
        </w:tc>
        <w:tc>
          <w:tcPr>
            <w:tcW w:w="850" w:type="dxa"/>
            <w:shd w:val="clear" w:color="auto" w:fill="FFFF00"/>
          </w:tcPr>
          <w:p w14:paraId="3D794B3A" w14:textId="01EDDC2C"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92D050"/>
          </w:tcPr>
          <w:p w14:paraId="16AC4054" w14:textId="1D2443AD"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993" w:type="dxa"/>
            <w:shd w:val="clear" w:color="auto" w:fill="92D050"/>
          </w:tcPr>
          <w:p w14:paraId="3DD85709" w14:textId="13450677"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71C32DA3" w14:textId="5A15B9B4"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1BC9A153" w14:textId="67BAA838"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B3D454A" w14:textId="77777777" w:rsidR="00C4211F" w:rsidRPr="004042C6" w:rsidRDefault="00C4211F" w:rsidP="004042C6">
            <w:pPr>
              <w:rPr>
                <w:b w:val="0"/>
              </w:rPr>
            </w:pPr>
            <w:r w:rsidRPr="004042C6">
              <w:rPr>
                <w:b w:val="0"/>
              </w:rPr>
              <w:t>Benutzer auf inActive setzen</w:t>
            </w:r>
          </w:p>
        </w:tc>
        <w:tc>
          <w:tcPr>
            <w:tcW w:w="850" w:type="dxa"/>
            <w:shd w:val="clear" w:color="auto" w:fill="FFFF00"/>
          </w:tcPr>
          <w:p w14:paraId="67C6BC16" w14:textId="29A37AD5"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FF00"/>
          </w:tcPr>
          <w:p w14:paraId="6F3A89F9" w14:textId="7FABF619"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3" w:type="dxa"/>
            <w:shd w:val="clear" w:color="auto" w:fill="92D050"/>
          </w:tcPr>
          <w:p w14:paraId="377EC0E7" w14:textId="780E4FA6"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7ED45CA8" w14:textId="264C4C2C"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270EFBEA" w14:textId="77777777"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0F55AAE" w14:textId="3F9D1289" w:rsidR="00C4211F" w:rsidRPr="004042C6" w:rsidRDefault="00C4211F" w:rsidP="004042C6">
            <w:pPr>
              <w:rPr>
                <w:b w:val="0"/>
              </w:rPr>
            </w:pPr>
            <w:r>
              <w:rPr>
                <w:b w:val="0"/>
              </w:rPr>
              <w:t>Grafische Auswertung</w:t>
            </w:r>
          </w:p>
        </w:tc>
        <w:tc>
          <w:tcPr>
            <w:tcW w:w="850" w:type="dxa"/>
            <w:shd w:val="clear" w:color="auto" w:fill="FFFF00"/>
          </w:tcPr>
          <w:p w14:paraId="445202A1" w14:textId="07DCD941"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FF00"/>
          </w:tcPr>
          <w:p w14:paraId="193BA0A0" w14:textId="3E875107"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3" w:type="dxa"/>
            <w:shd w:val="clear" w:color="auto" w:fill="FFFF00"/>
          </w:tcPr>
          <w:p w14:paraId="1F8DCE34" w14:textId="683C5F25"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1134" w:type="dxa"/>
            <w:shd w:val="clear" w:color="auto" w:fill="92D050"/>
          </w:tcPr>
          <w:p w14:paraId="1E2C5D96" w14:textId="6F1AF3F7"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72FE5718" w14:textId="33F3A3F3"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CCFD932" w14:textId="77777777" w:rsidR="00C4211F" w:rsidRDefault="00C4211F" w:rsidP="004042C6"/>
        </w:tc>
        <w:tc>
          <w:tcPr>
            <w:tcW w:w="850" w:type="dxa"/>
          </w:tcPr>
          <w:p w14:paraId="4EAB3B0C"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2" w:type="dxa"/>
          </w:tcPr>
          <w:p w14:paraId="36FA8B0E"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3" w:type="dxa"/>
          </w:tcPr>
          <w:p w14:paraId="6A0F84E9"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1134" w:type="dxa"/>
          </w:tcPr>
          <w:p w14:paraId="24E57220"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r>
      <w:tr w:rsidR="00C4211F" w14:paraId="53E8538E" w14:textId="11580F18"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E560642" w14:textId="77777777" w:rsidR="00C4211F" w:rsidRPr="00A678E6" w:rsidRDefault="00C4211F" w:rsidP="004042C6">
            <w:pPr>
              <w:rPr>
                <w:b w:val="0"/>
              </w:rPr>
            </w:pPr>
            <w:r w:rsidRPr="00A678E6">
              <w:t>RECHTE</w:t>
            </w:r>
          </w:p>
        </w:tc>
        <w:tc>
          <w:tcPr>
            <w:tcW w:w="850" w:type="dxa"/>
          </w:tcPr>
          <w:p w14:paraId="53133448"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2" w:type="dxa"/>
          </w:tcPr>
          <w:p w14:paraId="01533217"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3" w:type="dxa"/>
          </w:tcPr>
          <w:p w14:paraId="4B3F672E"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1134" w:type="dxa"/>
          </w:tcPr>
          <w:p w14:paraId="7A47BA8C"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r>
      <w:tr w:rsidR="00C4211F" w14:paraId="4FAD42B5" w14:textId="2CCC7ADB"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B868A5B" w14:textId="77777777" w:rsidR="00C4211F" w:rsidRPr="004042C6" w:rsidRDefault="00C4211F" w:rsidP="004042C6">
            <w:pPr>
              <w:rPr>
                <w:b w:val="0"/>
              </w:rPr>
            </w:pPr>
            <w:r w:rsidRPr="004042C6">
              <w:rPr>
                <w:b w:val="0"/>
              </w:rPr>
              <w:t>Home-Controller, Rechte funktionieren korrekt</w:t>
            </w:r>
          </w:p>
        </w:tc>
        <w:tc>
          <w:tcPr>
            <w:tcW w:w="850" w:type="dxa"/>
            <w:shd w:val="clear" w:color="auto" w:fill="FFFF00"/>
          </w:tcPr>
          <w:p w14:paraId="285C1458" w14:textId="6A770952"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0000"/>
          </w:tcPr>
          <w:p w14:paraId="1A850764" w14:textId="08A0E699" w:rsidR="00C4211F" w:rsidRDefault="00C4211F" w:rsidP="004042C6">
            <w:pPr>
              <w:cnfStyle w:val="000000010000" w:firstRow="0" w:lastRow="0" w:firstColumn="0" w:lastColumn="0" w:oddVBand="0" w:evenVBand="0" w:oddHBand="0" w:evenHBand="1" w:firstRowFirstColumn="0" w:firstRowLastColumn="0" w:lastRowFirstColumn="0" w:lastRowLastColumn="0"/>
            </w:pPr>
            <w:r>
              <w:t>NOK(9)</w:t>
            </w:r>
          </w:p>
        </w:tc>
        <w:tc>
          <w:tcPr>
            <w:tcW w:w="993" w:type="dxa"/>
            <w:shd w:val="clear" w:color="auto" w:fill="92D050"/>
          </w:tcPr>
          <w:p w14:paraId="1ED8BAEE" w14:textId="633404E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3B91EFE9" w14:textId="5DABFB63"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03C3C3F8" w14:textId="68AD9B01"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1FB230C3" w14:textId="77777777" w:rsidR="00C4211F" w:rsidRPr="004042C6" w:rsidRDefault="00C4211F" w:rsidP="004042C6">
            <w:pPr>
              <w:rPr>
                <w:b w:val="0"/>
              </w:rPr>
            </w:pPr>
            <w:r w:rsidRPr="004042C6">
              <w:rPr>
                <w:b w:val="0"/>
              </w:rPr>
              <w:t>WorkingSession-Controller, Rechte funktionieren korrekt</w:t>
            </w:r>
          </w:p>
        </w:tc>
        <w:tc>
          <w:tcPr>
            <w:tcW w:w="850" w:type="dxa"/>
            <w:shd w:val="clear" w:color="auto" w:fill="FFFF00"/>
          </w:tcPr>
          <w:p w14:paraId="672699F5" w14:textId="29D7E207"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FF0000"/>
          </w:tcPr>
          <w:p w14:paraId="525BBC4D" w14:textId="2429EC9F" w:rsidR="00C4211F" w:rsidRDefault="00C4211F" w:rsidP="004042C6">
            <w:pPr>
              <w:cnfStyle w:val="000000100000" w:firstRow="0" w:lastRow="0" w:firstColumn="0" w:lastColumn="0" w:oddVBand="0" w:evenVBand="0" w:oddHBand="1" w:evenHBand="0" w:firstRowFirstColumn="0" w:firstRowLastColumn="0" w:lastRowFirstColumn="0" w:lastRowLastColumn="0"/>
            </w:pPr>
            <w:r>
              <w:t>NOK(10)</w:t>
            </w:r>
          </w:p>
        </w:tc>
        <w:tc>
          <w:tcPr>
            <w:tcW w:w="993" w:type="dxa"/>
            <w:shd w:val="clear" w:color="auto" w:fill="92D050"/>
          </w:tcPr>
          <w:p w14:paraId="289F60C7" w14:textId="57565BEA"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67205BA3" w14:textId="2710FE58"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2787F985" w14:textId="5F687A18"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5A8E2429" w14:textId="77777777" w:rsidR="00C4211F" w:rsidRPr="004042C6" w:rsidRDefault="00C4211F" w:rsidP="004042C6">
            <w:pPr>
              <w:rPr>
                <w:b w:val="0"/>
              </w:rPr>
            </w:pPr>
            <w:r w:rsidRPr="004042C6">
              <w:rPr>
                <w:b w:val="0"/>
              </w:rPr>
              <w:t>Project-Controller, Rechte funktionieren korrekt</w:t>
            </w:r>
          </w:p>
        </w:tc>
        <w:tc>
          <w:tcPr>
            <w:tcW w:w="850" w:type="dxa"/>
            <w:shd w:val="clear" w:color="auto" w:fill="FFFF00"/>
          </w:tcPr>
          <w:p w14:paraId="7CEE08D3" w14:textId="51FA43BE"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0000"/>
          </w:tcPr>
          <w:p w14:paraId="389B1B19" w14:textId="43628A9E" w:rsidR="00C4211F" w:rsidRDefault="00C4211F" w:rsidP="004042C6">
            <w:pPr>
              <w:cnfStyle w:val="000000010000" w:firstRow="0" w:lastRow="0" w:firstColumn="0" w:lastColumn="0" w:oddVBand="0" w:evenVBand="0" w:oddHBand="0" w:evenHBand="1" w:firstRowFirstColumn="0" w:firstRowLastColumn="0" w:lastRowFirstColumn="0" w:lastRowLastColumn="0"/>
            </w:pPr>
            <w:r>
              <w:t>NOK(11)</w:t>
            </w:r>
          </w:p>
        </w:tc>
        <w:tc>
          <w:tcPr>
            <w:tcW w:w="993" w:type="dxa"/>
            <w:shd w:val="clear" w:color="auto" w:fill="92D050"/>
          </w:tcPr>
          <w:p w14:paraId="78C48394" w14:textId="3C717101"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c>
          <w:tcPr>
            <w:tcW w:w="1134" w:type="dxa"/>
            <w:shd w:val="clear" w:color="auto" w:fill="92D050"/>
          </w:tcPr>
          <w:p w14:paraId="4620CA8D" w14:textId="670911FF"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r w:rsidR="00C4211F" w14:paraId="59E51E99" w14:textId="73076946"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4603A72" w14:textId="77777777" w:rsidR="00C4211F" w:rsidRPr="004042C6" w:rsidRDefault="00C4211F" w:rsidP="004042C6">
            <w:pPr>
              <w:rPr>
                <w:b w:val="0"/>
              </w:rPr>
            </w:pPr>
            <w:r w:rsidRPr="004042C6">
              <w:rPr>
                <w:b w:val="0"/>
              </w:rPr>
              <w:t>Accunt-Controller, Rechte funktionieren korrekt</w:t>
            </w:r>
          </w:p>
        </w:tc>
        <w:tc>
          <w:tcPr>
            <w:tcW w:w="850" w:type="dxa"/>
            <w:shd w:val="clear" w:color="auto" w:fill="FFFF00"/>
          </w:tcPr>
          <w:p w14:paraId="63729F03" w14:textId="62044D49" w:rsidR="00C4211F" w:rsidRDefault="00C4211F" w:rsidP="004042C6">
            <w:pPr>
              <w:cnfStyle w:val="000000100000" w:firstRow="0" w:lastRow="0" w:firstColumn="0" w:lastColumn="0" w:oddVBand="0" w:evenVBand="0" w:oddHBand="1" w:evenHBand="0" w:firstRowFirstColumn="0" w:firstRowLastColumn="0" w:lastRowFirstColumn="0" w:lastRowLastColumn="0"/>
            </w:pPr>
            <w:r>
              <w:t>NI</w:t>
            </w:r>
          </w:p>
        </w:tc>
        <w:tc>
          <w:tcPr>
            <w:tcW w:w="992" w:type="dxa"/>
            <w:shd w:val="clear" w:color="auto" w:fill="92D050"/>
          </w:tcPr>
          <w:p w14:paraId="008FD9A2" w14:textId="1473DDDA"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993" w:type="dxa"/>
            <w:shd w:val="clear" w:color="auto" w:fill="92D050"/>
          </w:tcPr>
          <w:p w14:paraId="545B67D2" w14:textId="109B2A99"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c>
          <w:tcPr>
            <w:tcW w:w="1134" w:type="dxa"/>
            <w:shd w:val="clear" w:color="auto" w:fill="92D050"/>
          </w:tcPr>
          <w:p w14:paraId="7E5E8B67" w14:textId="2BBDD9C5" w:rsidR="00C4211F" w:rsidRDefault="00C4211F" w:rsidP="004042C6">
            <w:pPr>
              <w:cnfStyle w:val="000000100000" w:firstRow="0" w:lastRow="0" w:firstColumn="0" w:lastColumn="0" w:oddVBand="0" w:evenVBand="0" w:oddHBand="1" w:evenHBand="0" w:firstRowFirstColumn="0" w:firstRowLastColumn="0" w:lastRowFirstColumn="0" w:lastRowLastColumn="0"/>
            </w:pPr>
            <w:r>
              <w:t>OK</w:t>
            </w:r>
          </w:p>
        </w:tc>
      </w:tr>
      <w:tr w:rsidR="00C4211F" w14:paraId="6C8DEE01" w14:textId="0C16DAB1"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63DF0358" w14:textId="77777777" w:rsidR="00C4211F" w:rsidRDefault="00C4211F" w:rsidP="004042C6"/>
        </w:tc>
        <w:tc>
          <w:tcPr>
            <w:tcW w:w="850" w:type="dxa"/>
            <w:shd w:val="clear" w:color="auto" w:fill="FFFF00"/>
          </w:tcPr>
          <w:p w14:paraId="40E22A46"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2" w:type="dxa"/>
            <w:shd w:val="clear" w:color="auto" w:fill="92D050"/>
          </w:tcPr>
          <w:p w14:paraId="01C4846E"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993" w:type="dxa"/>
            <w:shd w:val="clear" w:color="auto" w:fill="92D050"/>
          </w:tcPr>
          <w:p w14:paraId="2114AAE9"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c>
          <w:tcPr>
            <w:tcW w:w="1134" w:type="dxa"/>
            <w:shd w:val="clear" w:color="auto" w:fill="92D050"/>
          </w:tcPr>
          <w:p w14:paraId="63D07DE8" w14:textId="77777777" w:rsidR="00C4211F" w:rsidRDefault="00C4211F" w:rsidP="004042C6">
            <w:pPr>
              <w:cnfStyle w:val="000000010000" w:firstRow="0" w:lastRow="0" w:firstColumn="0" w:lastColumn="0" w:oddVBand="0" w:evenVBand="0" w:oddHBand="0" w:evenHBand="1" w:firstRowFirstColumn="0" w:firstRowLastColumn="0" w:lastRowFirstColumn="0" w:lastRowLastColumn="0"/>
            </w:pPr>
          </w:p>
        </w:tc>
      </w:tr>
      <w:tr w:rsidR="00C4211F" w14:paraId="1B6D76C3" w14:textId="507B23AB" w:rsidTr="00E40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8DE568E" w14:textId="77777777" w:rsidR="00C4211F" w:rsidRPr="00A678E6" w:rsidRDefault="00C4211F" w:rsidP="004042C6">
            <w:pPr>
              <w:rPr>
                <w:b w:val="0"/>
              </w:rPr>
            </w:pPr>
            <w:r w:rsidRPr="00A678E6">
              <w:t>SONSTIGES</w:t>
            </w:r>
          </w:p>
        </w:tc>
        <w:tc>
          <w:tcPr>
            <w:tcW w:w="850" w:type="dxa"/>
            <w:shd w:val="clear" w:color="auto" w:fill="FFFF00"/>
          </w:tcPr>
          <w:p w14:paraId="2C35C50A"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2" w:type="dxa"/>
            <w:shd w:val="clear" w:color="auto" w:fill="92D050"/>
          </w:tcPr>
          <w:p w14:paraId="40A34814"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993" w:type="dxa"/>
            <w:shd w:val="clear" w:color="auto" w:fill="92D050"/>
          </w:tcPr>
          <w:p w14:paraId="1D457A2B"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92D050"/>
          </w:tcPr>
          <w:p w14:paraId="1F1430AA" w14:textId="77777777" w:rsidR="00C4211F" w:rsidRDefault="00C4211F" w:rsidP="004042C6">
            <w:pPr>
              <w:cnfStyle w:val="000000100000" w:firstRow="0" w:lastRow="0" w:firstColumn="0" w:lastColumn="0" w:oddVBand="0" w:evenVBand="0" w:oddHBand="1" w:evenHBand="0" w:firstRowFirstColumn="0" w:firstRowLastColumn="0" w:lastRowFirstColumn="0" w:lastRowLastColumn="0"/>
            </w:pPr>
          </w:p>
        </w:tc>
      </w:tr>
      <w:tr w:rsidR="00C4211F" w14:paraId="60502683" w14:textId="649B9F8E" w:rsidTr="00E40C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16798AF2" w14:textId="77777777" w:rsidR="00C4211F" w:rsidRPr="004042C6" w:rsidRDefault="00C4211F" w:rsidP="004042C6">
            <w:pPr>
              <w:rPr>
                <w:b w:val="0"/>
              </w:rPr>
            </w:pPr>
            <w:r w:rsidRPr="004042C6">
              <w:rPr>
                <w:b w:val="0"/>
              </w:rPr>
              <w:t>Export zu CSV</w:t>
            </w:r>
          </w:p>
        </w:tc>
        <w:tc>
          <w:tcPr>
            <w:tcW w:w="850" w:type="dxa"/>
            <w:shd w:val="clear" w:color="auto" w:fill="FFFF00"/>
          </w:tcPr>
          <w:p w14:paraId="7128F8AC" w14:textId="2D581829"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2" w:type="dxa"/>
            <w:shd w:val="clear" w:color="auto" w:fill="FFFF00"/>
          </w:tcPr>
          <w:p w14:paraId="4EE87488" w14:textId="27A39C36"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993" w:type="dxa"/>
            <w:shd w:val="clear" w:color="auto" w:fill="FFFF00"/>
          </w:tcPr>
          <w:p w14:paraId="19017F24" w14:textId="4AAC89C0" w:rsidR="00C4211F" w:rsidRDefault="00C4211F" w:rsidP="004042C6">
            <w:pPr>
              <w:cnfStyle w:val="000000010000" w:firstRow="0" w:lastRow="0" w:firstColumn="0" w:lastColumn="0" w:oddVBand="0" w:evenVBand="0" w:oddHBand="0" w:evenHBand="1" w:firstRowFirstColumn="0" w:firstRowLastColumn="0" w:lastRowFirstColumn="0" w:lastRowLastColumn="0"/>
            </w:pPr>
            <w:r>
              <w:t>NI</w:t>
            </w:r>
          </w:p>
        </w:tc>
        <w:tc>
          <w:tcPr>
            <w:tcW w:w="1134" w:type="dxa"/>
            <w:shd w:val="clear" w:color="auto" w:fill="92D050"/>
          </w:tcPr>
          <w:p w14:paraId="4144F476" w14:textId="582D6530" w:rsidR="00C4211F" w:rsidRDefault="00C4211F" w:rsidP="004042C6">
            <w:pPr>
              <w:cnfStyle w:val="000000010000" w:firstRow="0" w:lastRow="0" w:firstColumn="0" w:lastColumn="0" w:oddVBand="0" w:evenVBand="0" w:oddHBand="0" w:evenHBand="1" w:firstRowFirstColumn="0" w:firstRowLastColumn="0" w:lastRowFirstColumn="0" w:lastRowLastColumn="0"/>
            </w:pPr>
            <w:r>
              <w:t>OK</w:t>
            </w:r>
          </w:p>
        </w:tc>
      </w:tr>
    </w:tbl>
    <w:p w14:paraId="4C9CE12D" w14:textId="77777777" w:rsidR="00D17933" w:rsidRDefault="00D17933" w:rsidP="00AD3890"/>
    <w:p w14:paraId="37F9AF5D" w14:textId="77777777" w:rsidR="00076292" w:rsidRDefault="00076292" w:rsidP="00AD3890"/>
    <w:p w14:paraId="38A0E586" w14:textId="748C338D" w:rsidR="004E2F4E" w:rsidRDefault="004E2F4E" w:rsidP="004E2F4E">
      <w:pPr>
        <w:pStyle w:val="Heading2"/>
        <w:ind w:left="0"/>
      </w:pPr>
      <w:bookmarkStart w:id="8" w:name="_Toc388970281"/>
      <w:r>
        <w:t>Bemerkungen zu fehlgeschlagenen Tests</w:t>
      </w:r>
      <w:bookmarkEnd w:id="8"/>
    </w:p>
    <w:p w14:paraId="0F92246D" w14:textId="77777777" w:rsidR="004E2F4E" w:rsidRDefault="004E2F4E" w:rsidP="00AD3890"/>
    <w:tbl>
      <w:tblPr>
        <w:tblStyle w:val="MediumShading1-Accent2"/>
        <w:tblW w:w="0" w:type="auto"/>
        <w:tblLook w:val="04A0" w:firstRow="1" w:lastRow="0" w:firstColumn="1" w:lastColumn="0" w:noHBand="0" w:noVBand="1"/>
      </w:tblPr>
      <w:tblGrid>
        <w:gridCol w:w="817"/>
        <w:gridCol w:w="7513"/>
      </w:tblGrid>
      <w:tr w:rsidR="004E2F4E" w14:paraId="6AF324FC" w14:textId="77777777" w:rsidTr="004E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9A50AD" w14:textId="7F6F2DD8" w:rsidR="004E2F4E" w:rsidRDefault="004E2F4E" w:rsidP="0051407F">
            <w:r>
              <w:t>Nr.</w:t>
            </w:r>
          </w:p>
        </w:tc>
        <w:tc>
          <w:tcPr>
            <w:tcW w:w="7513" w:type="dxa"/>
          </w:tcPr>
          <w:p w14:paraId="6415CAB2" w14:textId="673EC4A2" w:rsidR="004E2F4E" w:rsidRDefault="004E2F4E" w:rsidP="0051407F">
            <w:pPr>
              <w:cnfStyle w:val="100000000000" w:firstRow="1" w:lastRow="0" w:firstColumn="0" w:lastColumn="0" w:oddVBand="0" w:evenVBand="0" w:oddHBand="0" w:evenHBand="0" w:firstRowFirstColumn="0" w:firstRowLastColumn="0" w:lastRowFirstColumn="0" w:lastRowLastColumn="0"/>
            </w:pPr>
            <w:r>
              <w:t>Bemerkung</w:t>
            </w:r>
          </w:p>
        </w:tc>
      </w:tr>
      <w:tr w:rsidR="004E2F4E" w14:paraId="1541D1BB" w14:textId="77777777" w:rsidTr="004E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BA382A" w14:textId="1E964E02" w:rsidR="004E2F4E" w:rsidRPr="004E2F4E" w:rsidRDefault="004E2F4E" w:rsidP="004E2F4E">
            <w:pPr>
              <w:jc w:val="center"/>
            </w:pPr>
            <w:r w:rsidRPr="004E2F4E">
              <w:t>1</w:t>
            </w:r>
          </w:p>
        </w:tc>
        <w:tc>
          <w:tcPr>
            <w:tcW w:w="7513" w:type="dxa"/>
          </w:tcPr>
          <w:p w14:paraId="5C096485" w14:textId="486349D8" w:rsidR="004E2F4E" w:rsidRDefault="00F248C7" w:rsidP="00141946">
            <w:pPr>
              <w:cnfStyle w:val="000000100000" w:firstRow="0" w:lastRow="0" w:firstColumn="0" w:lastColumn="0" w:oddVBand="0" w:evenVBand="0" w:oddHBand="1" w:evenHBand="0" w:firstRowFirstColumn="0" w:firstRowLastColumn="0" w:lastRowFirstColumn="0" w:lastRowLastColumn="0"/>
            </w:pPr>
            <w:r>
              <w:t>Das Editieren Arbeitszeiten hat Konsequenzen. DateFormat checken &gt; funktioniert noch nicht. Änderungsdatum könnte mit anderen Daten in die Quere kommen &gt; funktioniert noch</w:t>
            </w:r>
            <w:bookmarkStart w:id="9" w:name="_GoBack"/>
            <w:bookmarkEnd w:id="9"/>
            <w:r>
              <w:t xml:space="preserve"> nicht.</w:t>
            </w:r>
          </w:p>
        </w:tc>
      </w:tr>
      <w:tr w:rsidR="004E2F4E" w14:paraId="3744E68E" w14:textId="77777777" w:rsidTr="004E2F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917AD3B" w14:textId="135D457D" w:rsidR="004E2F4E" w:rsidRPr="004E2F4E" w:rsidRDefault="004E2F4E" w:rsidP="004E2F4E">
            <w:pPr>
              <w:jc w:val="center"/>
            </w:pPr>
            <w:r w:rsidRPr="004E2F4E">
              <w:t>2</w:t>
            </w:r>
          </w:p>
        </w:tc>
        <w:tc>
          <w:tcPr>
            <w:tcW w:w="7513" w:type="dxa"/>
          </w:tcPr>
          <w:p w14:paraId="3C5D700C" w14:textId="26E04DA8" w:rsidR="004E2F4E" w:rsidRDefault="00F248C7" w:rsidP="0051407F">
            <w:pPr>
              <w:cnfStyle w:val="000000010000" w:firstRow="0" w:lastRow="0" w:firstColumn="0" w:lastColumn="0" w:oddVBand="0" w:evenVBand="0" w:oddHBand="0" w:evenHBand="1" w:firstRowFirstColumn="0" w:firstRowLastColumn="0" w:lastRowFirstColumn="0" w:lastRowLastColumn="0"/>
            </w:pPr>
            <w:r>
              <w:t>Das Löschen einer Arbeitszeit hat Konsequenzen für Pausen und Projektbuchungen. Diverse Flags werden auch noch nicht korrekt gesetzt.</w:t>
            </w:r>
          </w:p>
        </w:tc>
      </w:tr>
      <w:tr w:rsidR="004E2F4E" w14:paraId="2A871570" w14:textId="77777777" w:rsidTr="004E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1E7FDFD" w14:textId="060FF828" w:rsidR="004E2F4E" w:rsidRPr="004E2F4E" w:rsidRDefault="00F248C7" w:rsidP="004E2F4E">
            <w:pPr>
              <w:jc w:val="center"/>
            </w:pPr>
            <w:r>
              <w:t>3</w:t>
            </w:r>
          </w:p>
        </w:tc>
        <w:tc>
          <w:tcPr>
            <w:tcW w:w="7513" w:type="dxa"/>
          </w:tcPr>
          <w:p w14:paraId="5C07990B" w14:textId="2DAFCD01" w:rsidR="004E2F4E" w:rsidRDefault="00F248C7" w:rsidP="0051407F">
            <w:pPr>
              <w:cnfStyle w:val="000000100000" w:firstRow="0" w:lastRow="0" w:firstColumn="0" w:lastColumn="0" w:oddVBand="0" w:evenVBand="0" w:oddHBand="1" w:evenHBand="0" w:firstRowFirstColumn="0" w:firstRowLastColumn="0" w:lastRowFirstColumn="0" w:lastRowLastColumn="0"/>
            </w:pPr>
            <w:r>
              <w:t>Änderungsdatum könnte mit anderen Daten in die Quere kommen &gt; funktioniert noch nicht.</w:t>
            </w:r>
          </w:p>
        </w:tc>
      </w:tr>
      <w:tr w:rsidR="004E2F4E" w14:paraId="325D7E60" w14:textId="77777777" w:rsidTr="004E2F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1DC5568" w14:textId="4C587B3A" w:rsidR="004E2F4E" w:rsidRPr="004E2F4E" w:rsidRDefault="00F248C7" w:rsidP="004E2F4E">
            <w:pPr>
              <w:jc w:val="center"/>
            </w:pPr>
            <w:r>
              <w:t>4</w:t>
            </w:r>
          </w:p>
        </w:tc>
        <w:tc>
          <w:tcPr>
            <w:tcW w:w="7513" w:type="dxa"/>
          </w:tcPr>
          <w:p w14:paraId="7CC5265B" w14:textId="6D43C054" w:rsidR="004E2F4E" w:rsidRDefault="00F248C7" w:rsidP="0051407F">
            <w:pPr>
              <w:cnfStyle w:val="000000010000" w:firstRow="0" w:lastRow="0" w:firstColumn="0" w:lastColumn="0" w:oddVBand="0" w:evenVBand="0" w:oddHBand="0" w:evenHBand="1" w:firstRowFirstColumn="0" w:firstRowLastColumn="0" w:lastRowFirstColumn="0" w:lastRowLastColumn="0"/>
            </w:pPr>
            <w:r>
              <w:t>Änderungsdatum könnte mit anderen Daten in die Quere kommen &gt; funktioniert noch nicht.</w:t>
            </w:r>
          </w:p>
        </w:tc>
      </w:tr>
      <w:tr w:rsidR="004E2F4E" w14:paraId="12FFDE50" w14:textId="77777777" w:rsidTr="004E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E9803B8" w14:textId="7CB2F984" w:rsidR="004E2F4E" w:rsidRPr="004E2F4E" w:rsidRDefault="00F248C7" w:rsidP="004E2F4E">
            <w:pPr>
              <w:jc w:val="center"/>
            </w:pPr>
            <w:r>
              <w:t>5</w:t>
            </w:r>
          </w:p>
        </w:tc>
        <w:tc>
          <w:tcPr>
            <w:tcW w:w="7513" w:type="dxa"/>
          </w:tcPr>
          <w:p w14:paraId="68D3736C" w14:textId="7D5043E1" w:rsidR="004E2F4E" w:rsidRDefault="00F248C7" w:rsidP="0051407F">
            <w:pPr>
              <w:cnfStyle w:val="000000100000" w:firstRow="0" w:lastRow="0" w:firstColumn="0" w:lastColumn="0" w:oddVBand="0" w:evenVBand="0" w:oddHBand="1" w:evenHBand="0" w:firstRowFirstColumn="0" w:firstRowLastColumn="0" w:lastRowFirstColumn="0" w:lastRowLastColumn="0"/>
            </w:pPr>
            <w:r>
              <w:t>Wenn ein Projekt inActive gesetzt wird, hat dies diverse Auswirkungen. Z.B. düfen diese in der Liste nicht mehr angezeigt werden oder es dürfen keine Projektbuchungen mehr auf dieses Projekt ausgeführt werden &gt; Funktioniert noch nicht.</w:t>
            </w:r>
          </w:p>
        </w:tc>
      </w:tr>
      <w:tr w:rsidR="004E2F4E" w14:paraId="3B139CB6" w14:textId="77777777" w:rsidTr="004E2F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607AA92" w14:textId="09E966AB" w:rsidR="004E2F4E" w:rsidRPr="004E2F4E" w:rsidRDefault="00F248C7" w:rsidP="004E2F4E">
            <w:pPr>
              <w:jc w:val="center"/>
            </w:pPr>
            <w:r>
              <w:t>6</w:t>
            </w:r>
          </w:p>
        </w:tc>
        <w:tc>
          <w:tcPr>
            <w:tcW w:w="7513" w:type="dxa"/>
          </w:tcPr>
          <w:p w14:paraId="4F278B30" w14:textId="3956200A" w:rsidR="004E2F4E" w:rsidRDefault="00F248C7" w:rsidP="0051407F">
            <w:pPr>
              <w:cnfStyle w:val="000000010000" w:firstRow="0" w:lastRow="0" w:firstColumn="0" w:lastColumn="0" w:oddVBand="0" w:evenVBand="0" w:oddHBand="0" w:evenHBand="1" w:firstRowFirstColumn="0" w:firstRowLastColumn="0" w:lastRowFirstColumn="0" w:lastRowLastColumn="0"/>
            </w:pPr>
            <w:r>
              <w:t>Projekt darf nur gelöscht werden, falls sich keine Referenzen (Buchungen) darauf befinden &gt; Funktioniert noch nicht</w:t>
            </w:r>
          </w:p>
        </w:tc>
      </w:tr>
      <w:tr w:rsidR="004E2F4E" w14:paraId="6BCBD19C" w14:textId="77777777" w:rsidTr="004E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97078F1" w14:textId="0BE9DBB3" w:rsidR="004E2F4E" w:rsidRPr="004E2F4E" w:rsidRDefault="00F248C7" w:rsidP="004E2F4E">
            <w:pPr>
              <w:jc w:val="center"/>
            </w:pPr>
            <w:r>
              <w:t>7</w:t>
            </w:r>
          </w:p>
        </w:tc>
        <w:tc>
          <w:tcPr>
            <w:tcW w:w="7513" w:type="dxa"/>
          </w:tcPr>
          <w:p w14:paraId="2ADC984F" w14:textId="259E1EF2" w:rsidR="004E2F4E" w:rsidRDefault="00F248C7" w:rsidP="0051407F">
            <w:pPr>
              <w:cnfStyle w:val="000000100000" w:firstRow="0" w:lastRow="0" w:firstColumn="0" w:lastColumn="0" w:oddVBand="0" w:evenVBand="0" w:oddHBand="1" w:evenHBand="0" w:firstRowFirstColumn="0" w:firstRowLastColumn="0" w:lastRowFirstColumn="0" w:lastRowLastColumn="0"/>
            </w:pPr>
            <w:r>
              <w:t>Einem neuen Nutzer können noch keine Roles zugeteilt werden.</w:t>
            </w:r>
          </w:p>
        </w:tc>
      </w:tr>
      <w:tr w:rsidR="004E2F4E" w14:paraId="75779B77" w14:textId="77777777" w:rsidTr="004E2F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F5AB83F" w14:textId="49894775" w:rsidR="004E2F4E" w:rsidRPr="004E2F4E" w:rsidRDefault="00F248C7" w:rsidP="004E2F4E">
            <w:pPr>
              <w:jc w:val="center"/>
            </w:pPr>
            <w:r>
              <w:lastRenderedPageBreak/>
              <w:t>8</w:t>
            </w:r>
          </w:p>
        </w:tc>
        <w:tc>
          <w:tcPr>
            <w:tcW w:w="7513" w:type="dxa"/>
          </w:tcPr>
          <w:p w14:paraId="065B3E74" w14:textId="328738F5" w:rsidR="004E2F4E" w:rsidRDefault="00F248C7" w:rsidP="0051407F">
            <w:pPr>
              <w:cnfStyle w:val="000000010000" w:firstRow="0" w:lastRow="0" w:firstColumn="0" w:lastColumn="0" w:oddVBand="0" w:evenVBand="0" w:oddHBand="0" w:evenHBand="1" w:firstRowFirstColumn="0" w:firstRowLastColumn="0" w:lastRowFirstColumn="0" w:lastRowLastColumn="0"/>
            </w:pPr>
            <w:r>
              <w:t>Role kann noch nicht geändert werden.</w:t>
            </w:r>
          </w:p>
        </w:tc>
      </w:tr>
      <w:tr w:rsidR="004E2F4E" w14:paraId="45F68877" w14:textId="77777777" w:rsidTr="004E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7B81548" w14:textId="1FBB3C06" w:rsidR="004E2F4E" w:rsidRPr="004E2F4E" w:rsidRDefault="00F248C7" w:rsidP="004E2F4E">
            <w:pPr>
              <w:jc w:val="center"/>
            </w:pPr>
            <w:r>
              <w:t>9</w:t>
            </w:r>
          </w:p>
        </w:tc>
        <w:tc>
          <w:tcPr>
            <w:tcW w:w="7513" w:type="dxa"/>
          </w:tcPr>
          <w:p w14:paraId="2C153DF4" w14:textId="6CFA6DBF" w:rsidR="004E2F4E" w:rsidRDefault="00F248C7" w:rsidP="0051407F">
            <w:pPr>
              <w:cnfStyle w:val="000000100000" w:firstRow="0" w:lastRow="0" w:firstColumn="0" w:lastColumn="0" w:oddVBand="0" w:evenVBand="0" w:oddHBand="1" w:evenHBand="0" w:firstRowFirstColumn="0" w:firstRowLastColumn="0" w:lastRowFirstColumn="0" w:lastRowLastColumn="0"/>
            </w:pPr>
            <w:r>
              <w:t>Man bucht auf ein Projekt, bei dem man gar nicht dabei ist &gt; Berechtigung muss noch abgefangen werden.</w:t>
            </w:r>
          </w:p>
        </w:tc>
      </w:tr>
      <w:tr w:rsidR="004E2F4E" w14:paraId="1CD54681" w14:textId="77777777" w:rsidTr="004E2F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C52732" w14:textId="5E5121BC" w:rsidR="004E2F4E" w:rsidRPr="004E2F4E" w:rsidRDefault="00F248C7" w:rsidP="004E2F4E">
            <w:pPr>
              <w:jc w:val="center"/>
            </w:pPr>
            <w:r>
              <w:t>10</w:t>
            </w:r>
          </w:p>
        </w:tc>
        <w:tc>
          <w:tcPr>
            <w:tcW w:w="7513" w:type="dxa"/>
          </w:tcPr>
          <w:p w14:paraId="5A7D87F2" w14:textId="52E757DC" w:rsidR="004E2F4E" w:rsidRDefault="00C4211F" w:rsidP="0051407F">
            <w:pPr>
              <w:cnfStyle w:val="000000010000" w:firstRow="0" w:lastRow="0" w:firstColumn="0" w:lastColumn="0" w:oddVBand="0" w:evenVBand="0" w:oddHBand="0" w:evenHBand="1" w:firstRowFirstColumn="0" w:firstRowLastColumn="0" w:lastRowFirstColumn="0" w:lastRowLastColumn="0"/>
            </w:pPr>
            <w:r>
              <w:t>Man zeigt Details von WorkingSessions an, die man gar nicht selber erstellt hat &gt; Berechtigung muss noch abgefangen werden</w:t>
            </w:r>
          </w:p>
        </w:tc>
      </w:tr>
      <w:tr w:rsidR="004E2F4E" w14:paraId="13642D8A" w14:textId="77777777" w:rsidTr="004E2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E992FDF" w14:textId="63374B4D" w:rsidR="004E2F4E" w:rsidRPr="004E2F4E" w:rsidRDefault="00C4211F" w:rsidP="004E2F4E">
            <w:pPr>
              <w:jc w:val="center"/>
            </w:pPr>
            <w:r>
              <w:t>11</w:t>
            </w:r>
          </w:p>
        </w:tc>
        <w:tc>
          <w:tcPr>
            <w:tcW w:w="7513" w:type="dxa"/>
          </w:tcPr>
          <w:p w14:paraId="45CE38C1" w14:textId="5B50BCA9" w:rsidR="004E2F4E" w:rsidRDefault="00C4211F" w:rsidP="0051407F">
            <w:pPr>
              <w:cnfStyle w:val="000000100000" w:firstRow="0" w:lastRow="0" w:firstColumn="0" w:lastColumn="0" w:oddVBand="0" w:evenVBand="0" w:oddHBand="1" w:evenHBand="0" w:firstRowFirstColumn="0" w:firstRowLastColumn="0" w:lastRowFirstColumn="0" w:lastRowLastColumn="0"/>
            </w:pPr>
            <w:r>
              <w:t>Man zeigt Details von Projekten an, bei denen man gar nicht im Team ist &gt; Berechtigungen müssen noch abgefangen werden</w:t>
            </w:r>
          </w:p>
        </w:tc>
      </w:tr>
    </w:tbl>
    <w:p w14:paraId="00C94E64" w14:textId="77777777" w:rsidR="00076292" w:rsidRPr="00AD3890" w:rsidRDefault="00076292" w:rsidP="00AD3890"/>
    <w:sectPr w:rsidR="00076292" w:rsidRPr="00AD3890" w:rsidSect="0087172F">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F0EBB" w14:textId="77777777" w:rsidR="00DC1ECA" w:rsidRDefault="00DC1ECA" w:rsidP="00C35BC8">
      <w:r>
        <w:separator/>
      </w:r>
    </w:p>
  </w:endnote>
  <w:endnote w:type="continuationSeparator" w:id="0">
    <w:p w14:paraId="4F0DECB4" w14:textId="77777777" w:rsidR="00DC1ECA" w:rsidRDefault="00DC1ECA"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FC0F6" w14:textId="584547FC" w:rsidR="004042C6" w:rsidRPr="00FD5087" w:rsidRDefault="004042C6"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Pr="001661CF">
        <w:rPr>
          <w:noProof/>
          <w:color w:val="808080" w:themeColor="background1" w:themeShade="80"/>
        </w:rPr>
        <w:t>Dokument1</w:t>
      </w:r>
    </w:fldSimple>
    <w:r w:rsidRPr="00FD5087">
      <w:rPr>
        <w:color w:val="808080" w:themeColor="background1" w:themeShade="80"/>
      </w:rPr>
      <w:tab/>
      <w:t>Version:</w:t>
    </w:r>
    <w:r>
      <w:rPr>
        <w:color w:val="808080" w:themeColor="background1" w:themeShade="80"/>
      </w:rPr>
      <w:t xml:space="preserve"> 1</w:t>
    </w:r>
    <w:r w:rsidR="00DA08EB">
      <w:rPr>
        <w:color w:val="808080" w:themeColor="background1" w:themeShade="80"/>
      </w:rPr>
      <w:t>.2</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DA08EB">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AFE3C" w14:textId="77777777" w:rsidR="00DC1ECA" w:rsidRDefault="00DC1ECA" w:rsidP="00C35BC8">
      <w:r>
        <w:separator/>
      </w:r>
    </w:p>
  </w:footnote>
  <w:footnote w:type="continuationSeparator" w:id="0">
    <w:p w14:paraId="0FD0C4D8" w14:textId="77777777" w:rsidR="00DC1ECA" w:rsidRDefault="00DC1ECA"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4042C6" w:rsidRPr="002E1CF7" w14:paraId="394FC0F4" w14:textId="77777777" w:rsidTr="00E44E4F">
      <w:trPr>
        <w:cantSplit/>
      </w:trPr>
      <w:tc>
        <w:tcPr>
          <w:tcW w:w="2055" w:type="dxa"/>
        </w:tcPr>
        <w:p w14:paraId="394FC0EF" w14:textId="77777777" w:rsidR="004042C6" w:rsidRPr="002E1CF7" w:rsidRDefault="004042C6" w:rsidP="00F57F25">
          <w:pPr>
            <w:rPr>
              <w:color w:val="808080" w:themeColor="background1" w:themeShade="80"/>
              <w:sz w:val="52"/>
            </w:rPr>
          </w:pPr>
          <w:r>
            <w:rPr>
              <w:noProof/>
              <w:lang w:eastAsia="de-CH"/>
            </w:rPr>
            <w:drawing>
              <wp:inline distT="0" distB="0" distL="0" distR="0" wp14:anchorId="394FC0F7" wp14:editId="394FC0F8">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394FC0F0" w14:textId="77777777" w:rsidR="004042C6" w:rsidRPr="002E1CF7" w:rsidRDefault="004042C6" w:rsidP="00F57F25">
          <w:pPr>
            <w:rPr>
              <w:color w:val="808080" w:themeColor="background1" w:themeShade="80"/>
              <w:lang w:val="en-US"/>
            </w:rPr>
          </w:pPr>
          <w:r>
            <w:rPr>
              <w:color w:val="808080" w:themeColor="background1" w:themeShade="80"/>
              <w:lang w:val="en-US"/>
            </w:rPr>
            <w:t>Software Engineering 2 Projekt FS14</w:t>
          </w:r>
        </w:p>
        <w:p w14:paraId="394FC0F1" w14:textId="77777777" w:rsidR="004042C6" w:rsidRPr="002E1CF7" w:rsidRDefault="004042C6"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394FC0F2" w14:textId="77777777" w:rsidR="004042C6" w:rsidRPr="002E1CF7" w:rsidRDefault="004042C6">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141946">
                <w:rPr>
                  <w:noProof/>
                  <w:color w:val="808080" w:themeColor="background1" w:themeShade="80"/>
                  <w:lang w:val="de-DE"/>
                </w:rPr>
                <w:t>6</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141946">
                <w:rPr>
                  <w:noProof/>
                  <w:color w:val="808080" w:themeColor="background1" w:themeShade="80"/>
                  <w:lang w:val="de-DE"/>
                </w:rPr>
                <w:t>7</w:t>
              </w:r>
              <w:r w:rsidRPr="002E1CF7">
                <w:rPr>
                  <w:color w:val="808080" w:themeColor="background1" w:themeShade="80"/>
                  <w:lang w:val="de-DE"/>
                </w:rPr>
                <w:fldChar w:fldCharType="end"/>
              </w:r>
            </w:p>
          </w:sdtContent>
        </w:sdt>
        <w:p w14:paraId="394FC0F3" w14:textId="77777777" w:rsidR="004042C6" w:rsidRPr="002E1CF7" w:rsidRDefault="004042C6" w:rsidP="00F57F25">
          <w:pPr>
            <w:rPr>
              <w:color w:val="808080" w:themeColor="background1" w:themeShade="80"/>
            </w:rPr>
          </w:pPr>
        </w:p>
      </w:tc>
    </w:tr>
  </w:tbl>
  <w:p w14:paraId="394FC0F5" w14:textId="77777777" w:rsidR="004042C6" w:rsidRDefault="00404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66CC"/>
    <w:multiLevelType w:val="hybridMultilevel"/>
    <w:tmpl w:val="BA18BE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BDC0D90"/>
    <w:multiLevelType w:val="hybridMultilevel"/>
    <w:tmpl w:val="012093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ABB09C0"/>
    <w:multiLevelType w:val="hybridMultilevel"/>
    <w:tmpl w:val="966AF8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9">
    <w:nsid w:val="39B64402"/>
    <w:multiLevelType w:val="hybridMultilevel"/>
    <w:tmpl w:val="A07427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11">
    <w:nsid w:val="4083100D"/>
    <w:multiLevelType w:val="hybridMultilevel"/>
    <w:tmpl w:val="F7D2E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19C4390"/>
    <w:multiLevelType w:val="hybridMultilevel"/>
    <w:tmpl w:val="4176DC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09D6588"/>
    <w:multiLevelType w:val="hybridMultilevel"/>
    <w:tmpl w:val="B7002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8BE2AEB"/>
    <w:multiLevelType w:val="hybridMultilevel"/>
    <w:tmpl w:val="BA18BE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9824CF8"/>
    <w:multiLevelType w:val="hybridMultilevel"/>
    <w:tmpl w:val="BA18BE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7B205096"/>
    <w:multiLevelType w:val="hybridMultilevel"/>
    <w:tmpl w:val="905A6BAC"/>
    <w:lvl w:ilvl="0" w:tplc="F56000F2">
      <w:start w:val="4"/>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3"/>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8"/>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5"/>
  </w:num>
  <w:num w:numId="28">
    <w:abstractNumId w:val="10"/>
  </w:num>
  <w:num w:numId="29">
    <w:abstractNumId w:val="2"/>
  </w:num>
  <w:num w:numId="30">
    <w:abstractNumId w:val="12"/>
  </w:num>
  <w:num w:numId="31">
    <w:abstractNumId w:val="16"/>
  </w:num>
  <w:num w:numId="32">
    <w:abstractNumId w:val="6"/>
  </w:num>
  <w:num w:numId="33">
    <w:abstractNumId w:val="18"/>
  </w:num>
  <w:num w:numId="34">
    <w:abstractNumId w:val="0"/>
  </w:num>
  <w:num w:numId="35">
    <w:abstractNumId w:val="15"/>
  </w:num>
  <w:num w:numId="36">
    <w:abstractNumId w:val="17"/>
  </w:num>
  <w:num w:numId="37">
    <w:abstractNumId w:val="9"/>
  </w:num>
  <w:num w:numId="38">
    <w:abstractNumId w:val="14"/>
  </w:num>
  <w:num w:numId="39">
    <w:abstractNumId w:val="4"/>
  </w:num>
  <w:num w:numId="40">
    <w:abstractNumId w:val="11"/>
  </w:num>
  <w:num w:numId="41">
    <w:abstractNumId w:val="1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CF"/>
    <w:rsid w:val="00014740"/>
    <w:rsid w:val="0002300F"/>
    <w:rsid w:val="00033B03"/>
    <w:rsid w:val="00034C45"/>
    <w:rsid w:val="000623AD"/>
    <w:rsid w:val="00076292"/>
    <w:rsid w:val="00092317"/>
    <w:rsid w:val="00096E20"/>
    <w:rsid w:val="000A6DC6"/>
    <w:rsid w:val="000A712B"/>
    <w:rsid w:val="000F674B"/>
    <w:rsid w:val="00114C41"/>
    <w:rsid w:val="00122C3F"/>
    <w:rsid w:val="00132865"/>
    <w:rsid w:val="00141946"/>
    <w:rsid w:val="00142C71"/>
    <w:rsid w:val="00151020"/>
    <w:rsid w:val="00153452"/>
    <w:rsid w:val="001661CF"/>
    <w:rsid w:val="00173818"/>
    <w:rsid w:val="00187AE2"/>
    <w:rsid w:val="001A0BDC"/>
    <w:rsid w:val="001A59B6"/>
    <w:rsid w:val="001A7CF6"/>
    <w:rsid w:val="001B1862"/>
    <w:rsid w:val="001B5DD4"/>
    <w:rsid w:val="001C37D8"/>
    <w:rsid w:val="001C5DF4"/>
    <w:rsid w:val="00243F92"/>
    <w:rsid w:val="002546B2"/>
    <w:rsid w:val="0027145C"/>
    <w:rsid w:val="002B72DF"/>
    <w:rsid w:val="002C2EC3"/>
    <w:rsid w:val="002D2ABB"/>
    <w:rsid w:val="002E1CF7"/>
    <w:rsid w:val="003006C0"/>
    <w:rsid w:val="00311BDF"/>
    <w:rsid w:val="00321BB9"/>
    <w:rsid w:val="00345138"/>
    <w:rsid w:val="00371561"/>
    <w:rsid w:val="00377172"/>
    <w:rsid w:val="00382BD9"/>
    <w:rsid w:val="0038461E"/>
    <w:rsid w:val="003864E7"/>
    <w:rsid w:val="00387D7C"/>
    <w:rsid w:val="0039453E"/>
    <w:rsid w:val="003B76E8"/>
    <w:rsid w:val="004042C6"/>
    <w:rsid w:val="00456F9C"/>
    <w:rsid w:val="00474AE3"/>
    <w:rsid w:val="004821AE"/>
    <w:rsid w:val="004D4498"/>
    <w:rsid w:val="004E26A8"/>
    <w:rsid w:val="004E2F4E"/>
    <w:rsid w:val="004F3746"/>
    <w:rsid w:val="00550811"/>
    <w:rsid w:val="00576382"/>
    <w:rsid w:val="00577005"/>
    <w:rsid w:val="005C1C8D"/>
    <w:rsid w:val="005C4069"/>
    <w:rsid w:val="005D1BA3"/>
    <w:rsid w:val="005E5344"/>
    <w:rsid w:val="005E7E2E"/>
    <w:rsid w:val="005F1BBE"/>
    <w:rsid w:val="006034E6"/>
    <w:rsid w:val="00617BC1"/>
    <w:rsid w:val="00627D16"/>
    <w:rsid w:val="0064087E"/>
    <w:rsid w:val="00664F68"/>
    <w:rsid w:val="0066657A"/>
    <w:rsid w:val="00670553"/>
    <w:rsid w:val="006714E9"/>
    <w:rsid w:val="006864A4"/>
    <w:rsid w:val="006B25C7"/>
    <w:rsid w:val="006B5BF2"/>
    <w:rsid w:val="006C5E49"/>
    <w:rsid w:val="006E288D"/>
    <w:rsid w:val="006E3928"/>
    <w:rsid w:val="006E5927"/>
    <w:rsid w:val="006F3E52"/>
    <w:rsid w:val="0072612F"/>
    <w:rsid w:val="00726C48"/>
    <w:rsid w:val="00734909"/>
    <w:rsid w:val="0074456B"/>
    <w:rsid w:val="007538E0"/>
    <w:rsid w:val="00755502"/>
    <w:rsid w:val="00767045"/>
    <w:rsid w:val="00773A97"/>
    <w:rsid w:val="007824A4"/>
    <w:rsid w:val="007907CA"/>
    <w:rsid w:val="007915CC"/>
    <w:rsid w:val="007D0F59"/>
    <w:rsid w:val="007D1205"/>
    <w:rsid w:val="007E7F67"/>
    <w:rsid w:val="007F04A9"/>
    <w:rsid w:val="007F58DA"/>
    <w:rsid w:val="0081296B"/>
    <w:rsid w:val="00826A35"/>
    <w:rsid w:val="00834E75"/>
    <w:rsid w:val="00851904"/>
    <w:rsid w:val="00864B59"/>
    <w:rsid w:val="0087172F"/>
    <w:rsid w:val="008804AF"/>
    <w:rsid w:val="00880512"/>
    <w:rsid w:val="00883F0F"/>
    <w:rsid w:val="008D01D1"/>
    <w:rsid w:val="008D637C"/>
    <w:rsid w:val="009234C2"/>
    <w:rsid w:val="00927050"/>
    <w:rsid w:val="009339E1"/>
    <w:rsid w:val="009739CC"/>
    <w:rsid w:val="00974561"/>
    <w:rsid w:val="00984F4D"/>
    <w:rsid w:val="0099107A"/>
    <w:rsid w:val="009B4B0A"/>
    <w:rsid w:val="009D7182"/>
    <w:rsid w:val="009E52D1"/>
    <w:rsid w:val="009F2FFD"/>
    <w:rsid w:val="009F66F3"/>
    <w:rsid w:val="00A014B5"/>
    <w:rsid w:val="00A0180E"/>
    <w:rsid w:val="00A2072C"/>
    <w:rsid w:val="00A34DFD"/>
    <w:rsid w:val="00A36430"/>
    <w:rsid w:val="00A41637"/>
    <w:rsid w:val="00A5494C"/>
    <w:rsid w:val="00A646B0"/>
    <w:rsid w:val="00A678E6"/>
    <w:rsid w:val="00A7663C"/>
    <w:rsid w:val="00A92170"/>
    <w:rsid w:val="00AD3890"/>
    <w:rsid w:val="00AD5718"/>
    <w:rsid w:val="00B00542"/>
    <w:rsid w:val="00B0527C"/>
    <w:rsid w:val="00B16C8C"/>
    <w:rsid w:val="00B20F85"/>
    <w:rsid w:val="00B42B1F"/>
    <w:rsid w:val="00B44FF2"/>
    <w:rsid w:val="00B45FC8"/>
    <w:rsid w:val="00B61199"/>
    <w:rsid w:val="00B716D7"/>
    <w:rsid w:val="00B72FF4"/>
    <w:rsid w:val="00B860A1"/>
    <w:rsid w:val="00BC029E"/>
    <w:rsid w:val="00BC0647"/>
    <w:rsid w:val="00BC3A5E"/>
    <w:rsid w:val="00BD6ECC"/>
    <w:rsid w:val="00BF531F"/>
    <w:rsid w:val="00C22B93"/>
    <w:rsid w:val="00C2782F"/>
    <w:rsid w:val="00C34131"/>
    <w:rsid w:val="00C35BC8"/>
    <w:rsid w:val="00C4211F"/>
    <w:rsid w:val="00C547A5"/>
    <w:rsid w:val="00C6781B"/>
    <w:rsid w:val="00C72681"/>
    <w:rsid w:val="00C87CAE"/>
    <w:rsid w:val="00C910B6"/>
    <w:rsid w:val="00CB3610"/>
    <w:rsid w:val="00CC58A4"/>
    <w:rsid w:val="00CC60A3"/>
    <w:rsid w:val="00CC7E28"/>
    <w:rsid w:val="00CD1A95"/>
    <w:rsid w:val="00CD324A"/>
    <w:rsid w:val="00CD4E0F"/>
    <w:rsid w:val="00D17933"/>
    <w:rsid w:val="00D24A48"/>
    <w:rsid w:val="00D4503A"/>
    <w:rsid w:val="00D94C96"/>
    <w:rsid w:val="00DA08EB"/>
    <w:rsid w:val="00DA5688"/>
    <w:rsid w:val="00DB3559"/>
    <w:rsid w:val="00DC1ECA"/>
    <w:rsid w:val="00DD0936"/>
    <w:rsid w:val="00DE0B69"/>
    <w:rsid w:val="00DF3A6E"/>
    <w:rsid w:val="00E27B0A"/>
    <w:rsid w:val="00E401C7"/>
    <w:rsid w:val="00E40CC3"/>
    <w:rsid w:val="00E44E4F"/>
    <w:rsid w:val="00E5228E"/>
    <w:rsid w:val="00E61CF1"/>
    <w:rsid w:val="00E63215"/>
    <w:rsid w:val="00E830F7"/>
    <w:rsid w:val="00E97006"/>
    <w:rsid w:val="00EA2900"/>
    <w:rsid w:val="00EB6DB4"/>
    <w:rsid w:val="00EB7C96"/>
    <w:rsid w:val="00EC2B5E"/>
    <w:rsid w:val="00EE2342"/>
    <w:rsid w:val="00EE5A53"/>
    <w:rsid w:val="00EE6CB4"/>
    <w:rsid w:val="00EF23D7"/>
    <w:rsid w:val="00EF3B9E"/>
    <w:rsid w:val="00F0435E"/>
    <w:rsid w:val="00F248C7"/>
    <w:rsid w:val="00F27AD5"/>
    <w:rsid w:val="00F3797B"/>
    <w:rsid w:val="00F57F25"/>
    <w:rsid w:val="00F77420"/>
    <w:rsid w:val="00F844D8"/>
    <w:rsid w:val="00FD5087"/>
    <w:rsid w:val="00FF555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94F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nv-56077.edu.hsr.ch/wt4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ppData\Local\Temp\wt4u%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B4F4F-44C0-4E2C-9572-223DCC2A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wt4u Template.dotx</Template>
  <TotalTime>0</TotalTime>
  <Pages>7</Pages>
  <Words>982</Words>
  <Characters>6189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dc:creator>
  <cp:lastModifiedBy>Richard</cp:lastModifiedBy>
  <cp:revision>38</cp:revision>
  <dcterms:created xsi:type="dcterms:W3CDTF">2014-04-02T08:25:00Z</dcterms:created>
  <dcterms:modified xsi:type="dcterms:W3CDTF">2014-05-27T14:11:00Z</dcterms:modified>
</cp:coreProperties>
</file>