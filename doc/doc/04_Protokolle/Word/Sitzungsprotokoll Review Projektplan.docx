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6919AEDE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  <w:r w:rsidR="00F22420">
        <w:rPr>
          <w:color w:val="E71200"/>
        </w:rPr>
        <w:t xml:space="preserve"> Review Projektplan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proofErr w:type="spellStart"/>
      <w:r>
        <w:t>Andreoli</w:t>
      </w:r>
      <w:proofErr w:type="spellEnd"/>
      <w:r>
        <w:t xml:space="preserve"> Dario (dandreol@hsr.ch)</w:t>
      </w:r>
    </w:p>
    <w:p w14:paraId="68FB0F38" w14:textId="77777777" w:rsidR="007D1205" w:rsidRDefault="007D1205" w:rsidP="00B00542">
      <w:pPr>
        <w:jc w:val="center"/>
      </w:pPr>
      <w:proofErr w:type="spellStart"/>
      <w:r>
        <w:t>Schiepek</w:t>
      </w:r>
      <w:proofErr w:type="spellEnd"/>
      <w:r>
        <w:t xml:space="preserve"> Richard (rschiepe@hsr.ch)</w:t>
      </w:r>
    </w:p>
    <w:p w14:paraId="0283D228" w14:textId="77777777" w:rsidR="00B45FC8" w:rsidRDefault="007D1205" w:rsidP="00B00542">
      <w:pPr>
        <w:jc w:val="center"/>
      </w:pPr>
      <w:proofErr w:type="spellStart"/>
      <w:r>
        <w:t>Zahner</w:t>
      </w:r>
      <w:proofErr w:type="spellEnd"/>
      <w:r>
        <w:t xml:space="preserve">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738533D5" w:rsidR="00D939CE" w:rsidRDefault="00D04CC8" w:rsidP="00D939CE">
      <w:pPr>
        <w:tabs>
          <w:tab w:val="left" w:pos="1843"/>
        </w:tabs>
      </w:pPr>
      <w:r>
        <w:t>Woche:</w:t>
      </w:r>
      <w:r>
        <w:tab/>
      </w:r>
      <w:r>
        <w:t>03</w:t>
      </w:r>
    </w:p>
    <w:p w14:paraId="0512581B" w14:textId="25EA6C69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D04CC8">
        <w:t>06.02</w:t>
      </w:r>
      <w:r w:rsidR="00D939CE">
        <w:t xml:space="preserve">.1014 / </w:t>
      </w:r>
      <w:r w:rsidR="00F22420">
        <w:t>10</w:t>
      </w:r>
      <w:r w:rsidR="00D939CE">
        <w:t>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2D4DCFF6" w14:textId="3FC505AF" w:rsidR="00F22420" w:rsidRDefault="00F22420" w:rsidP="00F22420">
      <w:pPr>
        <w:tabs>
          <w:tab w:val="left" w:pos="3969"/>
        </w:tabs>
      </w:pPr>
      <w:r>
        <w:t>Prof. Dr. Luc Bläser (Projektbetreuer)</w:t>
      </w:r>
      <w:r>
        <w:tab/>
      </w:r>
      <w:proofErr w:type="spellStart"/>
      <w:r>
        <w:t>lblaeser</w:t>
      </w:r>
      <w:proofErr w:type="spellEnd"/>
    </w:p>
    <w:p w14:paraId="7C893881" w14:textId="77777777" w:rsidR="00D939CE" w:rsidRDefault="00D939CE" w:rsidP="00F22420">
      <w:pPr>
        <w:tabs>
          <w:tab w:val="left" w:pos="3969"/>
        </w:tabs>
      </w:pPr>
      <w:r>
        <w:t xml:space="preserve">Dario </w:t>
      </w:r>
      <w:proofErr w:type="spellStart"/>
      <w:r>
        <w:t>Andreoli</w:t>
      </w:r>
      <w:proofErr w:type="spellEnd"/>
      <w:r>
        <w:tab/>
      </w:r>
      <w:proofErr w:type="spellStart"/>
      <w:r>
        <w:t>dandreol</w:t>
      </w:r>
      <w:proofErr w:type="spellEnd"/>
    </w:p>
    <w:p w14:paraId="3749B383" w14:textId="77777777" w:rsidR="00D939CE" w:rsidRDefault="00D939CE" w:rsidP="00F22420">
      <w:pPr>
        <w:tabs>
          <w:tab w:val="left" w:pos="3969"/>
        </w:tabs>
      </w:pPr>
      <w:r>
        <w:t xml:space="preserve">Richard </w:t>
      </w:r>
      <w:proofErr w:type="spellStart"/>
      <w:r>
        <w:t>Schiepek</w:t>
      </w:r>
      <w:proofErr w:type="spellEnd"/>
      <w:r>
        <w:tab/>
      </w:r>
      <w:proofErr w:type="spellStart"/>
      <w:r>
        <w:t>rschiepe</w:t>
      </w:r>
      <w:proofErr w:type="spellEnd"/>
    </w:p>
    <w:p w14:paraId="21786BCD" w14:textId="77777777" w:rsidR="00D939CE" w:rsidRDefault="00D939CE" w:rsidP="00F22420">
      <w:pPr>
        <w:tabs>
          <w:tab w:val="left" w:pos="3969"/>
        </w:tabs>
      </w:pPr>
      <w:r>
        <w:t xml:space="preserve">Tobias </w:t>
      </w:r>
      <w:proofErr w:type="spellStart"/>
      <w:r>
        <w:t>Zahner</w:t>
      </w:r>
      <w:proofErr w:type="spellEnd"/>
      <w:r>
        <w:tab/>
      </w:r>
      <w:proofErr w:type="spellStart"/>
      <w:r>
        <w:t>tzahner</w:t>
      </w:r>
      <w:proofErr w:type="spellEnd"/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6FC94A45" w14:textId="7D6D6533" w:rsidR="00D939CE" w:rsidRDefault="00F22420" w:rsidP="00F22420">
      <w:pPr>
        <w:pStyle w:val="Listenabsatz"/>
        <w:numPr>
          <w:ilvl w:val="0"/>
          <w:numId w:val="33"/>
        </w:numPr>
      </w:pPr>
      <w:r>
        <w:t>Review Projektplan</w:t>
      </w:r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6E7FE53B" w14:textId="34DE8FB1" w:rsidR="00FE6D5A" w:rsidRDefault="00F22420" w:rsidP="00F22420">
      <w:pPr>
        <w:pStyle w:val="Listenabsatz"/>
        <w:numPr>
          <w:ilvl w:val="0"/>
          <w:numId w:val="34"/>
        </w:numPr>
      </w:pPr>
      <w:r>
        <w:t>Projektplan muss vereinzelt noch angepasst werden</w:t>
      </w:r>
    </w:p>
    <w:p w14:paraId="117E7AC8" w14:textId="70691C4F" w:rsidR="00F22420" w:rsidRDefault="00F22420" w:rsidP="00F22420">
      <w:pPr>
        <w:pStyle w:val="Listenabsatz"/>
        <w:numPr>
          <w:ilvl w:val="1"/>
          <w:numId w:val="34"/>
        </w:numPr>
      </w:pPr>
      <w:r>
        <w:t>Meilensteine evtl. anpassen</w:t>
      </w:r>
    </w:p>
    <w:p w14:paraId="0B6FE3F6" w14:textId="1C204A4B" w:rsidR="00F22420" w:rsidRDefault="00F22420" w:rsidP="00F22420">
      <w:pPr>
        <w:pStyle w:val="Listenabsatz"/>
        <w:numPr>
          <w:ilvl w:val="2"/>
          <w:numId w:val="34"/>
        </w:numPr>
      </w:pPr>
      <w:r>
        <w:t>Werden nicht angepasst, da ansonsten keine Meilensteine zwischen SW09 und SW15</w:t>
      </w:r>
    </w:p>
    <w:p w14:paraId="72334B59" w14:textId="534FA97B" w:rsidR="00F22420" w:rsidRDefault="00F22420" w:rsidP="00F22420">
      <w:pPr>
        <w:pStyle w:val="Listenabsatz"/>
        <w:numPr>
          <w:ilvl w:val="1"/>
          <w:numId w:val="34"/>
        </w:numPr>
      </w:pPr>
      <w:r>
        <w:t>Projektleiter definieren, Entscheidungsfindung allerdings weiterhin im Team</w:t>
      </w:r>
    </w:p>
    <w:p w14:paraId="28D37581" w14:textId="6E951046" w:rsidR="00F22420" w:rsidRDefault="00F22420" w:rsidP="00F22420">
      <w:pPr>
        <w:pStyle w:val="Listenabsatz"/>
        <w:numPr>
          <w:ilvl w:val="1"/>
          <w:numId w:val="34"/>
        </w:numPr>
      </w:pPr>
      <w:r>
        <w:t>Zeitplanung/Aufwand im Aug behalten (aktuell an der oberen Grenze)</w:t>
      </w:r>
    </w:p>
    <w:p w14:paraId="3225C8CC" w14:textId="2A5CFD48" w:rsidR="00F22420" w:rsidRDefault="00F22420" w:rsidP="00F22420">
      <w:pPr>
        <w:pStyle w:val="Listenabsatz"/>
        <w:numPr>
          <w:ilvl w:val="1"/>
          <w:numId w:val="34"/>
        </w:numPr>
      </w:pPr>
      <w:r>
        <w:t>Arbeitspaket Umfangreiche Tests umbenennen in Systemtests</w:t>
      </w:r>
    </w:p>
    <w:p w14:paraId="4C6D8DE5" w14:textId="21E962C2" w:rsidR="00F22420" w:rsidRDefault="00F22420" w:rsidP="00F22420">
      <w:pPr>
        <w:pStyle w:val="Listenabsatz"/>
        <w:numPr>
          <w:ilvl w:val="1"/>
          <w:numId w:val="34"/>
        </w:numPr>
      </w:pPr>
      <w:r>
        <w:t>Code Reviews evtl. separate Arbeitspakete</w:t>
      </w:r>
    </w:p>
    <w:p w14:paraId="1DCEDA71" w14:textId="2C77D1A4" w:rsidR="00F22420" w:rsidRDefault="00F22420" w:rsidP="00F22420">
      <w:pPr>
        <w:pStyle w:val="Listenabsatz"/>
        <w:numPr>
          <w:ilvl w:val="2"/>
          <w:numId w:val="34"/>
        </w:numPr>
      </w:pPr>
      <w:r>
        <w:t>Keine separate Tickets, da Code Reviews während wöchentlicher Sitzung durchgeführt werden</w:t>
      </w:r>
    </w:p>
    <w:p w14:paraId="634D6DBD" w14:textId="4FBD20A9" w:rsidR="00F22420" w:rsidRDefault="00F22420" w:rsidP="00F22420">
      <w:pPr>
        <w:pStyle w:val="Listenabsatz"/>
        <w:numPr>
          <w:ilvl w:val="1"/>
          <w:numId w:val="34"/>
        </w:numPr>
      </w:pPr>
      <w:r>
        <w:t>Styling Guidelines müssen angepasst werden</w:t>
      </w:r>
    </w:p>
    <w:p w14:paraId="0BB23C39" w14:textId="35A14E73" w:rsidR="00F22420" w:rsidRDefault="00F22420" w:rsidP="00F22420">
      <w:pPr>
        <w:pStyle w:val="Listenabsatz"/>
        <w:numPr>
          <w:ilvl w:val="2"/>
          <w:numId w:val="34"/>
        </w:numPr>
      </w:pPr>
      <w:r>
        <w:t>Variablen klein (in Beispielcode ist dies nicht eingehalten)</w:t>
      </w:r>
    </w:p>
    <w:p w14:paraId="529EEAC4" w14:textId="4F752931" w:rsidR="00F22420" w:rsidRDefault="00F22420" w:rsidP="00F22420">
      <w:pPr>
        <w:pStyle w:val="Listenabsatz"/>
        <w:numPr>
          <w:ilvl w:val="2"/>
          <w:numId w:val="34"/>
        </w:numPr>
      </w:pPr>
      <w:r>
        <w:t xml:space="preserve">Ergänzung: </w:t>
      </w:r>
      <w:proofErr w:type="spellStart"/>
      <w:r>
        <w:t>Underscore</w:t>
      </w:r>
      <w:proofErr w:type="spellEnd"/>
      <w:r>
        <w:t xml:space="preserve"> vermeiden</w:t>
      </w:r>
    </w:p>
    <w:p w14:paraId="084B652D" w14:textId="6B50D43F" w:rsidR="00F22420" w:rsidRDefault="00F22420" w:rsidP="00F22420">
      <w:pPr>
        <w:pStyle w:val="Listenabsatz"/>
        <w:numPr>
          <w:ilvl w:val="2"/>
          <w:numId w:val="34"/>
        </w:numPr>
      </w:pPr>
      <w:r>
        <w:t xml:space="preserve">Konstanten in </w:t>
      </w:r>
      <w:proofErr w:type="spellStart"/>
      <w:r>
        <w:t>PascalCase</w:t>
      </w:r>
      <w:proofErr w:type="spellEnd"/>
    </w:p>
    <w:p w14:paraId="5CBA1F54" w14:textId="442858BE" w:rsidR="00F22420" w:rsidRDefault="00F22420" w:rsidP="00F22420">
      <w:pPr>
        <w:pStyle w:val="Listenabsatz"/>
        <w:numPr>
          <w:ilvl w:val="2"/>
          <w:numId w:val="34"/>
        </w:numPr>
      </w:pPr>
      <w:r>
        <w:t xml:space="preserve">Ergänzung: </w:t>
      </w:r>
      <w:proofErr w:type="spellStart"/>
      <w:r>
        <w:t>Visibility</w:t>
      </w:r>
      <w:proofErr w:type="spellEnd"/>
      <w:r>
        <w:t xml:space="preserve"> von Variablen, Klassen, Methoden immer angeben</w:t>
      </w:r>
    </w:p>
    <w:p w14:paraId="573F6CEF" w14:textId="3742FBA5" w:rsidR="0067355F" w:rsidRDefault="0067355F" w:rsidP="0067355F">
      <w:pPr>
        <w:pStyle w:val="Listenabsatz"/>
        <w:numPr>
          <w:ilvl w:val="0"/>
          <w:numId w:val="34"/>
        </w:numPr>
      </w:pPr>
      <w:r>
        <w:t>Iterationsplan &amp; Assessment muss in Zukunft geführt werden</w:t>
      </w:r>
    </w:p>
    <w:p w14:paraId="1032AE88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E1E7C" w14:paraId="35773BA2" w14:textId="77777777" w:rsidTr="00D04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4606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3E1E7C" w14:paraId="1D761D5B" w14:textId="77777777" w:rsidTr="00D0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A377F95" w14:textId="2580FBBD" w:rsidR="003E1E7C" w:rsidRPr="003E1E7C" w:rsidRDefault="00FE6D5A" w:rsidP="0067355F">
            <w:pPr>
              <w:rPr>
                <w:b w:val="0"/>
              </w:rPr>
            </w:pPr>
            <w:r>
              <w:rPr>
                <w:b w:val="0"/>
              </w:rPr>
              <w:t>Überarbeitung Projektplan</w:t>
            </w:r>
          </w:p>
        </w:tc>
        <w:tc>
          <w:tcPr>
            <w:tcW w:w="4606" w:type="dxa"/>
          </w:tcPr>
          <w:p w14:paraId="7E2646C6" w14:textId="02EC94CF" w:rsidR="003E1E7C" w:rsidRDefault="0067355F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dandreol</w:t>
            </w:r>
            <w:proofErr w:type="spellEnd"/>
          </w:p>
        </w:tc>
      </w:tr>
      <w:tr w:rsidR="003E1E7C" w14:paraId="3A4A9AC4" w14:textId="77777777" w:rsidTr="00D04C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750F69C" w14:textId="59C9DA19" w:rsidR="003E1E7C" w:rsidRPr="003E1E7C" w:rsidRDefault="0067355F" w:rsidP="00D04CC8">
            <w:pPr>
              <w:rPr>
                <w:b w:val="0"/>
              </w:rPr>
            </w:pPr>
            <w:r>
              <w:rPr>
                <w:b w:val="0"/>
              </w:rPr>
              <w:t>Iterationsplan E2</w:t>
            </w:r>
          </w:p>
        </w:tc>
        <w:tc>
          <w:tcPr>
            <w:tcW w:w="4606" w:type="dxa"/>
          </w:tcPr>
          <w:p w14:paraId="5811B49C" w14:textId="00D73811" w:rsidR="003E1E7C" w:rsidRDefault="0067355F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dandreol</w:t>
            </w:r>
            <w:proofErr w:type="spellEnd"/>
          </w:p>
        </w:tc>
      </w:tr>
      <w:tr w:rsidR="003E1E7C" w14:paraId="6A8A0205" w14:textId="77777777" w:rsidTr="00D0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B201FBA" w14:textId="1515D01D" w:rsidR="003E1E7C" w:rsidRPr="003E1E7C" w:rsidRDefault="0067355F" w:rsidP="00D04CC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Iterationsasse</w:t>
            </w:r>
            <w:bookmarkStart w:id="0" w:name="_GoBack"/>
            <w:bookmarkEnd w:id="0"/>
            <w:r>
              <w:rPr>
                <w:b w:val="0"/>
              </w:rPr>
              <w:t>ssment</w:t>
            </w:r>
            <w:proofErr w:type="spellEnd"/>
            <w:r>
              <w:rPr>
                <w:b w:val="0"/>
              </w:rPr>
              <w:t xml:space="preserve"> E1</w:t>
            </w:r>
          </w:p>
        </w:tc>
        <w:tc>
          <w:tcPr>
            <w:tcW w:w="4606" w:type="dxa"/>
          </w:tcPr>
          <w:p w14:paraId="7A6E0A31" w14:textId="4FA8BCEB" w:rsidR="003E1E7C" w:rsidRDefault="0067355F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dandreol</w:t>
            </w:r>
            <w:proofErr w:type="spellEnd"/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77777777" w:rsidR="003E1E7C" w:rsidRDefault="003E1E7C" w:rsidP="003E1E7C">
      <w:r>
        <w:t>Keine geplanten Abwesenheiten.</w:t>
      </w:r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Nächster Termin</w:t>
      </w:r>
    </w:p>
    <w:p w14:paraId="4302757A" w14:textId="57B2CA98" w:rsidR="003E1E7C" w:rsidRDefault="003E1E7C" w:rsidP="003E1E7C">
      <w:pPr>
        <w:tabs>
          <w:tab w:val="left" w:pos="1134"/>
        </w:tabs>
      </w:pPr>
      <w:r>
        <w:t>Datum:</w:t>
      </w:r>
      <w:r>
        <w:tab/>
      </w:r>
      <w:r>
        <w:t xml:space="preserve">Do. </w:t>
      </w:r>
      <w:r w:rsidR="00D04CC8">
        <w:t>13</w:t>
      </w:r>
      <w:r>
        <w:t>.0</w:t>
      </w:r>
      <w:r w:rsidR="00D04CC8">
        <w:t>3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</w:r>
      <w:r>
        <w:t>08:10 Uhr</w:t>
      </w:r>
    </w:p>
    <w:p w14:paraId="4DB18293" w14:textId="21623040" w:rsidR="003E1E7C" w:rsidRPr="003D7080" w:rsidRDefault="003E1E7C" w:rsidP="003E1E7C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</w:p>
    <w:p w14:paraId="33304E32" w14:textId="77777777" w:rsidR="003E1E7C" w:rsidRPr="00D939CE" w:rsidRDefault="003E1E7C" w:rsidP="003E1E7C"/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F40B8" w14:textId="77777777" w:rsidR="00F22420" w:rsidRDefault="00F22420" w:rsidP="00C35BC8">
      <w:r>
        <w:separator/>
      </w:r>
    </w:p>
  </w:endnote>
  <w:endnote w:type="continuationSeparator" w:id="0">
    <w:p w14:paraId="4906CA8D" w14:textId="77777777" w:rsidR="00F22420" w:rsidRDefault="00F22420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F22420" w:rsidRPr="00FD5087" w:rsidRDefault="00F22420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Pr="006231E3">
        <w:rPr>
          <w:noProof/>
          <w:color w:val="808080" w:themeColor="background1" w:themeShade="80"/>
        </w:rPr>
        <w:t>Sitzungsprotokoll</w:t>
      </w:r>
      <w:r>
        <w:rPr>
          <w:noProof/>
        </w:rPr>
        <w:t xml:space="preserve"> SW02.docx</w:t>
      </w:r>
    </w:fldSimple>
    <w:r w:rsidRPr="00FD5087">
      <w:rPr>
        <w:color w:val="808080" w:themeColor="background1" w:themeShade="80"/>
      </w:rPr>
      <w:tab/>
    </w:r>
    <w:r w:rsidRPr="00FD5087">
      <w:rPr>
        <w:color w:val="808080" w:themeColor="background1" w:themeShade="80"/>
      </w:rPr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</w:r>
    <w:r w:rsidRPr="00FD5087">
      <w:rPr>
        <w:color w:val="808080" w:themeColor="background1" w:themeShade="80"/>
      </w:rPr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07.03.2014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2143C" w14:textId="77777777" w:rsidR="00F22420" w:rsidRDefault="00F22420" w:rsidP="00C35BC8">
      <w:r>
        <w:separator/>
      </w:r>
    </w:p>
  </w:footnote>
  <w:footnote w:type="continuationSeparator" w:id="0">
    <w:p w14:paraId="70430AB9" w14:textId="77777777" w:rsidR="00F22420" w:rsidRDefault="00F22420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F22420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F22420" w:rsidRPr="002E1CF7" w:rsidRDefault="00F22420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F22420" w:rsidRPr="002E1CF7" w:rsidRDefault="00F22420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FS14</w:t>
          </w:r>
        </w:p>
        <w:p w14:paraId="48474DC3" w14:textId="77777777" w:rsidR="00F22420" w:rsidRPr="002E1CF7" w:rsidRDefault="00F22420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Content>
            <w:p w14:paraId="727F0289" w14:textId="77777777" w:rsidR="00F22420" w:rsidRPr="002E1CF7" w:rsidRDefault="00F22420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67355F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67355F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F22420" w:rsidRPr="002E1CF7" w:rsidRDefault="00F22420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F22420" w:rsidRDefault="00F22420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33B03"/>
    <w:rsid w:val="00092317"/>
    <w:rsid w:val="00096E20"/>
    <w:rsid w:val="000A6DC6"/>
    <w:rsid w:val="000A712B"/>
    <w:rsid w:val="000E085F"/>
    <w:rsid w:val="000F674B"/>
    <w:rsid w:val="00122C3F"/>
    <w:rsid w:val="00142C71"/>
    <w:rsid w:val="00151020"/>
    <w:rsid w:val="00173818"/>
    <w:rsid w:val="00187AE2"/>
    <w:rsid w:val="001A0BDC"/>
    <w:rsid w:val="001B1862"/>
    <w:rsid w:val="001B5DD4"/>
    <w:rsid w:val="001C37D8"/>
    <w:rsid w:val="001C5DF4"/>
    <w:rsid w:val="00240609"/>
    <w:rsid w:val="00243F92"/>
    <w:rsid w:val="002546B2"/>
    <w:rsid w:val="002C2EC3"/>
    <w:rsid w:val="002D2ABB"/>
    <w:rsid w:val="002E1CF7"/>
    <w:rsid w:val="003006C0"/>
    <w:rsid w:val="00311BDF"/>
    <w:rsid w:val="00321BB9"/>
    <w:rsid w:val="00345138"/>
    <w:rsid w:val="00371561"/>
    <w:rsid w:val="00377172"/>
    <w:rsid w:val="0038461E"/>
    <w:rsid w:val="00387D7C"/>
    <w:rsid w:val="003B5FA6"/>
    <w:rsid w:val="003B76E8"/>
    <w:rsid w:val="003E1E7C"/>
    <w:rsid w:val="00456F9C"/>
    <w:rsid w:val="00474AE3"/>
    <w:rsid w:val="004821AE"/>
    <w:rsid w:val="004D4498"/>
    <w:rsid w:val="004E26A8"/>
    <w:rsid w:val="004F3746"/>
    <w:rsid w:val="00550811"/>
    <w:rsid w:val="00576382"/>
    <w:rsid w:val="00577005"/>
    <w:rsid w:val="005C1C8D"/>
    <w:rsid w:val="005E5344"/>
    <w:rsid w:val="005E7E2E"/>
    <w:rsid w:val="005F1BBE"/>
    <w:rsid w:val="006034E6"/>
    <w:rsid w:val="006231E3"/>
    <w:rsid w:val="0064087E"/>
    <w:rsid w:val="00664F68"/>
    <w:rsid w:val="0066657A"/>
    <w:rsid w:val="00670553"/>
    <w:rsid w:val="0067355F"/>
    <w:rsid w:val="006864A4"/>
    <w:rsid w:val="006B14DE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D0F59"/>
    <w:rsid w:val="007D1205"/>
    <w:rsid w:val="007E7F67"/>
    <w:rsid w:val="007F04A9"/>
    <w:rsid w:val="007F58DA"/>
    <w:rsid w:val="00826A35"/>
    <w:rsid w:val="00834E75"/>
    <w:rsid w:val="00851904"/>
    <w:rsid w:val="0087172F"/>
    <w:rsid w:val="008804AF"/>
    <w:rsid w:val="008D01D1"/>
    <w:rsid w:val="009234C2"/>
    <w:rsid w:val="009339E1"/>
    <w:rsid w:val="009739CC"/>
    <w:rsid w:val="00974561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646B0"/>
    <w:rsid w:val="00A7663C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C029E"/>
    <w:rsid w:val="00BC0647"/>
    <w:rsid w:val="00BC3A5E"/>
    <w:rsid w:val="00BD6ECC"/>
    <w:rsid w:val="00BF531F"/>
    <w:rsid w:val="00C34131"/>
    <w:rsid w:val="00C35BC8"/>
    <w:rsid w:val="00C547A5"/>
    <w:rsid w:val="00C6781B"/>
    <w:rsid w:val="00C72681"/>
    <w:rsid w:val="00C87CAE"/>
    <w:rsid w:val="00CB3610"/>
    <w:rsid w:val="00CC58A4"/>
    <w:rsid w:val="00CC60A3"/>
    <w:rsid w:val="00CC7E28"/>
    <w:rsid w:val="00CD4E0F"/>
    <w:rsid w:val="00D04CC8"/>
    <w:rsid w:val="00D24A48"/>
    <w:rsid w:val="00D4503A"/>
    <w:rsid w:val="00D939CE"/>
    <w:rsid w:val="00DA5688"/>
    <w:rsid w:val="00DB3559"/>
    <w:rsid w:val="00DD0936"/>
    <w:rsid w:val="00DE0B69"/>
    <w:rsid w:val="00DF3A6E"/>
    <w:rsid w:val="00E27B0A"/>
    <w:rsid w:val="00E401C7"/>
    <w:rsid w:val="00E44E4F"/>
    <w:rsid w:val="00E5228E"/>
    <w:rsid w:val="00E61CF1"/>
    <w:rsid w:val="00E63215"/>
    <w:rsid w:val="00E97006"/>
    <w:rsid w:val="00EA2900"/>
    <w:rsid w:val="00EB6DB4"/>
    <w:rsid w:val="00EC2B5E"/>
    <w:rsid w:val="00EE2342"/>
    <w:rsid w:val="00EF23D7"/>
    <w:rsid w:val="00EF3B9E"/>
    <w:rsid w:val="00F0435E"/>
    <w:rsid w:val="00F22420"/>
    <w:rsid w:val="00F27AD5"/>
    <w:rsid w:val="00F3797B"/>
    <w:rsid w:val="00F57F25"/>
    <w:rsid w:val="00F77420"/>
    <w:rsid w:val="00F844D8"/>
    <w:rsid w:val="00FD5087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color="DA1F00" w:sz="4" w:space="1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hAnsiTheme="majorHAnsi" w:eastAsiaTheme="majorEastAsia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hAnsiTheme="majorHAnsi" w:eastAsiaTheme="majorEastAsia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hAnsiTheme="minorHAnsi" w:eastAsiaTheme="majorEastAsia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hAnsiTheme="majorHAnsi" w:eastAsiaTheme="majorEastAsia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hAnsiTheme="majorHAnsi" w:eastAsiaTheme="majorEastAsia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hAnsiTheme="minorHAnsi" w:eastAsiaTheme="majorEastAsia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hAnsiTheme="minorHAnsi" w:eastAsiaTheme="majorEastAsia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hAnsiTheme="minorHAnsi" w:eastAsiaTheme="majorEastAsia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rio:Dropbox:Schwuchtla&#776;:SE2P:Dokumente:wt4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5D1B3130-852A-5745-9552-D8A9C30B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wt4u Template.dotx</Template>
  <TotalTime>0</TotalTime>
  <Pages>2</Pages>
  <Words>205</Words>
  <Characters>1296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2</cp:revision>
  <dcterms:created xsi:type="dcterms:W3CDTF">2014-03-07T07:51:00Z</dcterms:created>
  <dcterms:modified xsi:type="dcterms:W3CDTF">2014-03-07T07:51:00Z</dcterms:modified>
</cp:coreProperties>
</file>