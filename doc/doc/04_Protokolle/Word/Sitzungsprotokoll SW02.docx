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5B0D7D" w14:textId="77777777" w:rsidR="00FD5087" w:rsidRDefault="00FD5087" w:rsidP="00B00542">
      <w:pPr>
        <w:jc w:val="center"/>
      </w:pPr>
    </w:p>
    <w:p w14:paraId="012148C9" w14:textId="77777777" w:rsidR="00FD5087" w:rsidRDefault="00FD5087" w:rsidP="00B00542">
      <w:pPr>
        <w:jc w:val="center"/>
      </w:pPr>
    </w:p>
    <w:p w14:paraId="74F1E85C" w14:textId="77777777" w:rsidR="00FD5087" w:rsidRDefault="00FD5087" w:rsidP="00B00542">
      <w:pPr>
        <w:jc w:val="center"/>
      </w:pPr>
    </w:p>
    <w:p w14:paraId="7F6C0B1A" w14:textId="77777777" w:rsidR="00FD5087" w:rsidRDefault="00FD5087" w:rsidP="00B00542">
      <w:pPr>
        <w:jc w:val="center"/>
      </w:pPr>
    </w:p>
    <w:p w14:paraId="6EF2EF96" w14:textId="77777777" w:rsidR="00FD5087" w:rsidRDefault="00FD5087" w:rsidP="00B00542">
      <w:pPr>
        <w:jc w:val="center"/>
      </w:pPr>
    </w:p>
    <w:p w14:paraId="78DE332B" w14:textId="77777777" w:rsidR="00FD5087" w:rsidRDefault="00FD5087" w:rsidP="00B00542">
      <w:pPr>
        <w:jc w:val="center"/>
      </w:pPr>
    </w:p>
    <w:p w14:paraId="7F5DE530" w14:textId="77777777" w:rsidR="00FD5087" w:rsidRDefault="00FD5087" w:rsidP="00B00542">
      <w:pPr>
        <w:jc w:val="center"/>
      </w:pPr>
    </w:p>
    <w:p w14:paraId="502E6A48" w14:textId="77777777" w:rsidR="00FD5087" w:rsidRDefault="00FD5087" w:rsidP="00B00542">
      <w:pPr>
        <w:jc w:val="center"/>
      </w:pPr>
    </w:p>
    <w:p w14:paraId="1FB03223" w14:textId="77777777" w:rsidR="00B20F85" w:rsidRPr="00C35BC8" w:rsidRDefault="00321BB9" w:rsidP="00B00542">
      <w:pPr>
        <w:jc w:val="center"/>
      </w:pPr>
      <w:r>
        <w:rPr>
          <w:noProof/>
          <w:lang w:val="de-DE"/>
        </w:rPr>
        <w:drawing>
          <wp:inline distT="0" distB="0" distL="0" distR="0" wp14:anchorId="2F943714" wp14:editId="6411C93D">
            <wp:extent cx="4835818" cy="1939231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405" cy="193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245C" w14:textId="77777777" w:rsidR="00C35BC8" w:rsidRPr="00C35BC8" w:rsidRDefault="00C35BC8" w:rsidP="00B00542"/>
    <w:p w14:paraId="5FFFA760" w14:textId="77777777" w:rsidR="00C35BC8" w:rsidRPr="00C35BC8" w:rsidRDefault="00C35BC8" w:rsidP="00B00542"/>
    <w:p w14:paraId="6DC4F26D" w14:textId="77777777" w:rsidR="00C35BC8" w:rsidRDefault="00C35BC8" w:rsidP="00B00542"/>
    <w:p w14:paraId="379536A9" w14:textId="77777777" w:rsidR="00C35BC8" w:rsidRDefault="00C35BC8" w:rsidP="00B00542"/>
    <w:p w14:paraId="725EBCFF" w14:textId="77777777" w:rsidR="00C35BC8" w:rsidRPr="00C35BC8" w:rsidRDefault="00C35BC8" w:rsidP="00B00542"/>
    <w:p w14:paraId="3785670B" w14:textId="473A0C5B" w:rsidR="00C35BC8" w:rsidRPr="00C35BC8" w:rsidRDefault="0064087E" w:rsidP="00B00542">
      <w:pPr>
        <w:pStyle w:val="Titel"/>
        <w:rPr>
          <w:b w:val="0"/>
        </w:rPr>
      </w:pPr>
      <w:r w:rsidRPr="00F27AD5">
        <w:rPr>
          <w:color w:val="E71200"/>
        </w:rPr>
        <w:t>Projekt: wt4u</w:t>
      </w:r>
      <w:r w:rsidR="001B5DD4">
        <w:br/>
      </w:r>
      <w:r w:rsidR="001B5DD4">
        <w:br/>
      </w:r>
      <w:r w:rsidR="003B5FA6">
        <w:rPr>
          <w:color w:val="E71200"/>
        </w:rPr>
        <w:t>Sitzungsprotokoll</w:t>
      </w:r>
    </w:p>
    <w:p w14:paraId="13CED3C3" w14:textId="77777777" w:rsidR="00C35BC8" w:rsidRPr="00C35BC8" w:rsidRDefault="00C35BC8" w:rsidP="00B00542">
      <w:pPr>
        <w:jc w:val="center"/>
      </w:pPr>
    </w:p>
    <w:p w14:paraId="009E8D40" w14:textId="77777777" w:rsidR="002E1CF7" w:rsidRDefault="002E1CF7" w:rsidP="00B00542">
      <w:pPr>
        <w:jc w:val="center"/>
      </w:pPr>
    </w:p>
    <w:p w14:paraId="5D9D8692" w14:textId="77777777" w:rsidR="002E1CF7" w:rsidRDefault="002E1CF7" w:rsidP="00B00542">
      <w:pPr>
        <w:jc w:val="center"/>
      </w:pPr>
    </w:p>
    <w:p w14:paraId="7F408353" w14:textId="77777777" w:rsidR="00C35BC8" w:rsidRDefault="007D1205" w:rsidP="00B00542">
      <w:pPr>
        <w:jc w:val="center"/>
      </w:pPr>
      <w:r>
        <w:t>Andreoli Dario (dandreol@hsr.ch)</w:t>
      </w:r>
    </w:p>
    <w:p w14:paraId="68FB0F38" w14:textId="77777777" w:rsidR="007D1205" w:rsidRDefault="007D1205" w:rsidP="00B00542">
      <w:pPr>
        <w:jc w:val="center"/>
      </w:pPr>
      <w:r>
        <w:t>Schiepek Richard (rschiepe@hsr.ch)</w:t>
      </w:r>
    </w:p>
    <w:p w14:paraId="0283D228" w14:textId="77777777" w:rsidR="00B45FC8" w:rsidRDefault="007D1205" w:rsidP="00B00542">
      <w:pPr>
        <w:jc w:val="center"/>
      </w:pPr>
      <w:r>
        <w:t>Zahner Tobias (</w:t>
      </w:r>
      <w:r w:rsidR="00D939CE" w:rsidRPr="00D939CE">
        <w:t>tzahner@hsr.ch</w:t>
      </w:r>
      <w:r>
        <w:t>)</w:t>
      </w:r>
    </w:p>
    <w:p w14:paraId="1621F0D8" w14:textId="77777777" w:rsidR="00D939CE" w:rsidRDefault="00D939CE" w:rsidP="00B00542">
      <w:pPr>
        <w:jc w:val="center"/>
      </w:pPr>
    </w:p>
    <w:p w14:paraId="2F215DAC" w14:textId="77777777" w:rsidR="00D939CE" w:rsidRDefault="00D939CE" w:rsidP="00B00542">
      <w:pPr>
        <w:jc w:val="center"/>
      </w:pPr>
    </w:p>
    <w:p w14:paraId="2E1359BD" w14:textId="77777777" w:rsidR="00D939CE" w:rsidRDefault="00D939CE" w:rsidP="00B00542">
      <w:pPr>
        <w:jc w:val="center"/>
      </w:pPr>
    </w:p>
    <w:p w14:paraId="376681BA" w14:textId="77777777" w:rsidR="00D939CE" w:rsidRDefault="00D939CE" w:rsidP="00B00542">
      <w:pPr>
        <w:jc w:val="center"/>
      </w:pPr>
    </w:p>
    <w:p w14:paraId="728B7CC8" w14:textId="77777777" w:rsidR="00D939CE" w:rsidRDefault="00D939CE" w:rsidP="00B00542">
      <w:pPr>
        <w:jc w:val="center"/>
      </w:pPr>
    </w:p>
    <w:p w14:paraId="6C3EF80B" w14:textId="77777777" w:rsidR="00D939CE" w:rsidRDefault="00D939CE" w:rsidP="00B00542">
      <w:pPr>
        <w:jc w:val="center"/>
      </w:pPr>
    </w:p>
    <w:p w14:paraId="46BEB3B5" w14:textId="77777777" w:rsidR="00D939CE" w:rsidRDefault="00D939CE" w:rsidP="00B00542">
      <w:pPr>
        <w:jc w:val="center"/>
      </w:pPr>
    </w:p>
    <w:p w14:paraId="1D010E62" w14:textId="77777777" w:rsidR="00D939CE" w:rsidRDefault="00D939CE" w:rsidP="00B00542">
      <w:pPr>
        <w:jc w:val="center"/>
      </w:pPr>
    </w:p>
    <w:p w14:paraId="4C918118" w14:textId="5A122A8B" w:rsidR="00D939CE" w:rsidRDefault="006231E3" w:rsidP="00D939CE">
      <w:pPr>
        <w:tabs>
          <w:tab w:val="left" w:pos="1843"/>
        </w:tabs>
      </w:pPr>
      <w:r>
        <w:t>Woche:</w:t>
      </w:r>
      <w:r>
        <w:tab/>
        <w:t>02</w:t>
      </w:r>
    </w:p>
    <w:p w14:paraId="0512581B" w14:textId="6F82ACFC" w:rsidR="00D939CE" w:rsidRDefault="006231E3" w:rsidP="00D939CE">
      <w:pPr>
        <w:tabs>
          <w:tab w:val="left" w:pos="1843"/>
        </w:tabs>
      </w:pPr>
      <w:r>
        <w:t>Datum / Zeit:</w:t>
      </w:r>
      <w:r>
        <w:tab/>
        <w:t>27</w:t>
      </w:r>
      <w:r w:rsidR="00D939CE">
        <w:t>.02.1014 / 08:10 Uhr</w:t>
      </w:r>
    </w:p>
    <w:p w14:paraId="2BCAA3E1" w14:textId="77777777" w:rsidR="00C35BC8" w:rsidRPr="00C35BC8" w:rsidRDefault="00C35BC8" w:rsidP="00B00542">
      <w:pPr>
        <w:tabs>
          <w:tab w:val="left" w:pos="6092"/>
        </w:tabs>
      </w:pPr>
      <w:r w:rsidRPr="00B45FC8">
        <w:br w:type="page"/>
      </w:r>
      <w:r w:rsidR="007D1205">
        <w:lastRenderedPageBreak/>
        <w:tab/>
      </w:r>
    </w:p>
    <w:p w14:paraId="17FDBEB1" w14:textId="77777777" w:rsidR="00EF23D7" w:rsidRDefault="00D939CE" w:rsidP="00D939CE">
      <w:pPr>
        <w:pStyle w:val="berschrift1"/>
      </w:pPr>
      <w:r>
        <w:t>Sitzungsteilnehmer / Kürzel</w:t>
      </w:r>
    </w:p>
    <w:p w14:paraId="7C893881" w14:textId="77777777" w:rsidR="00D939CE" w:rsidRDefault="00D939CE" w:rsidP="00D939CE">
      <w:pPr>
        <w:tabs>
          <w:tab w:val="left" w:pos="2694"/>
        </w:tabs>
      </w:pPr>
      <w:r>
        <w:t>Dario Andreoli</w:t>
      </w:r>
      <w:r>
        <w:tab/>
        <w:t>dandreol</w:t>
      </w:r>
    </w:p>
    <w:p w14:paraId="3749B383" w14:textId="77777777" w:rsidR="00D939CE" w:rsidRDefault="00D939CE" w:rsidP="00D939CE">
      <w:pPr>
        <w:tabs>
          <w:tab w:val="left" w:pos="2694"/>
        </w:tabs>
      </w:pPr>
      <w:r>
        <w:t>Richard Schiepek</w:t>
      </w:r>
      <w:r>
        <w:tab/>
        <w:t>rschiepe</w:t>
      </w:r>
    </w:p>
    <w:p w14:paraId="21786BCD" w14:textId="77777777" w:rsidR="00D939CE" w:rsidRDefault="00D939CE" w:rsidP="00D939CE">
      <w:pPr>
        <w:tabs>
          <w:tab w:val="left" w:pos="2694"/>
        </w:tabs>
      </w:pPr>
      <w:r>
        <w:t>Tobias Zahner</w:t>
      </w:r>
      <w:r>
        <w:tab/>
        <w:t>tzahner</w:t>
      </w:r>
    </w:p>
    <w:p w14:paraId="23CC6EB1" w14:textId="77777777" w:rsidR="00D939CE" w:rsidRDefault="00D939CE" w:rsidP="00D939CE">
      <w:pPr>
        <w:pStyle w:val="berschrift1"/>
      </w:pPr>
      <w:r>
        <w:t>Traktanden</w:t>
      </w:r>
    </w:p>
    <w:p w14:paraId="74BF4042" w14:textId="59C72E17" w:rsidR="00D939CE" w:rsidRDefault="006231E3" w:rsidP="00D939CE">
      <w:pPr>
        <w:pStyle w:val="Listenabsatz"/>
        <w:numPr>
          <w:ilvl w:val="0"/>
          <w:numId w:val="33"/>
        </w:numPr>
      </w:pPr>
      <w:r>
        <w:t>Stand des Projektes</w:t>
      </w:r>
    </w:p>
    <w:p w14:paraId="7F361B6D" w14:textId="396CF525" w:rsidR="006231E3" w:rsidRDefault="006231E3" w:rsidP="00D939CE">
      <w:pPr>
        <w:pStyle w:val="Listenabsatz"/>
        <w:numPr>
          <w:ilvl w:val="0"/>
          <w:numId w:val="33"/>
        </w:numPr>
      </w:pPr>
      <w:r>
        <w:t>Definition offene Technologien</w:t>
      </w:r>
    </w:p>
    <w:p w14:paraId="49400E2F" w14:textId="7D0C7704" w:rsidR="006231E3" w:rsidRDefault="006231E3" w:rsidP="00D939CE">
      <w:pPr>
        <w:pStyle w:val="Listenabsatz"/>
        <w:numPr>
          <w:ilvl w:val="0"/>
          <w:numId w:val="33"/>
        </w:numPr>
      </w:pPr>
      <w:r>
        <w:t>Weiteres Vorgehen</w:t>
      </w:r>
    </w:p>
    <w:p w14:paraId="24055EA4" w14:textId="3DD0D7B6" w:rsidR="006231E3" w:rsidRDefault="006231E3" w:rsidP="006231E3">
      <w:pPr>
        <w:pStyle w:val="Listenabsatz"/>
        <w:numPr>
          <w:ilvl w:val="1"/>
          <w:numId w:val="33"/>
        </w:numPr>
      </w:pPr>
      <w:r>
        <w:t>Projektplan abschliessen und einreichen</w:t>
      </w:r>
    </w:p>
    <w:p w14:paraId="1F208667" w14:textId="0FE445BA" w:rsidR="006231E3" w:rsidRDefault="006231E3" w:rsidP="006231E3">
      <w:pPr>
        <w:pStyle w:val="Listenabsatz"/>
        <w:numPr>
          <w:ilvl w:val="1"/>
          <w:numId w:val="33"/>
        </w:numPr>
      </w:pPr>
      <w:r>
        <w:t>Konfiguration des Servers</w:t>
      </w:r>
    </w:p>
    <w:p w14:paraId="325246E5" w14:textId="19768EC5" w:rsidR="006231E3" w:rsidRDefault="006231E3" w:rsidP="006231E3">
      <w:pPr>
        <w:pStyle w:val="Listenabsatz"/>
        <w:numPr>
          <w:ilvl w:val="1"/>
          <w:numId w:val="33"/>
        </w:numPr>
      </w:pPr>
      <w:r>
        <w:t>Einarbeitung in asp.NET</w:t>
      </w:r>
    </w:p>
    <w:p w14:paraId="0FF04719" w14:textId="13AFDA85" w:rsidR="006231E3" w:rsidRDefault="006231E3" w:rsidP="006231E3">
      <w:pPr>
        <w:pStyle w:val="Listenabsatz"/>
        <w:numPr>
          <w:ilvl w:val="1"/>
          <w:numId w:val="33"/>
        </w:numPr>
      </w:pPr>
      <w:r>
        <w:t>Review Projektplan (Do. 06.03.14, 10:10 Uhr)</w:t>
      </w:r>
    </w:p>
    <w:p w14:paraId="6FC94A45" w14:textId="708875EF" w:rsidR="00D939CE" w:rsidRDefault="00D939CE" w:rsidP="006231E3"/>
    <w:p w14:paraId="183333CD" w14:textId="77777777" w:rsidR="00D939CE" w:rsidRDefault="00D939CE" w:rsidP="00D939CE">
      <w:pPr>
        <w:pStyle w:val="berschrift1"/>
      </w:pPr>
      <w:r>
        <w:t>Beschlüsse (Diskussion)</w:t>
      </w:r>
    </w:p>
    <w:p w14:paraId="553FB33A" w14:textId="0270DCA6" w:rsidR="006231E3" w:rsidRDefault="006231E3" w:rsidP="00D939CE">
      <w:pPr>
        <w:pStyle w:val="Listenabsatz"/>
        <w:numPr>
          <w:ilvl w:val="0"/>
          <w:numId w:val="34"/>
        </w:numPr>
      </w:pPr>
      <w:r>
        <w:t>Redmine wird für Projektverwaltung verwendet</w:t>
      </w:r>
    </w:p>
    <w:p w14:paraId="7BE7B0A6" w14:textId="7CFE1FE1" w:rsidR="006231E3" w:rsidRDefault="006231E3" w:rsidP="00D939CE">
      <w:pPr>
        <w:pStyle w:val="Listenabsatz"/>
        <w:numPr>
          <w:ilvl w:val="0"/>
          <w:numId w:val="34"/>
        </w:numPr>
      </w:pPr>
      <w:r>
        <w:t>Versionsverwaltung mittels Visual Studio Online (kein Team Foundation Server)</w:t>
      </w:r>
    </w:p>
    <w:p w14:paraId="48C102C6" w14:textId="7AA634AC" w:rsidR="00D939CE" w:rsidRDefault="006231E3" w:rsidP="00D939CE">
      <w:pPr>
        <w:pStyle w:val="Listenabsatz"/>
        <w:numPr>
          <w:ilvl w:val="0"/>
          <w:numId w:val="34"/>
        </w:numPr>
      </w:pPr>
      <w:r>
        <w:t>Projektplan frühzeitig einreichen um evtl. bereits Feedback vor Review zu erhalten</w:t>
      </w:r>
    </w:p>
    <w:p w14:paraId="3C19E942" w14:textId="4A2131AD" w:rsidR="006231E3" w:rsidRDefault="006231E3" w:rsidP="006231E3">
      <w:pPr>
        <w:pStyle w:val="Listenabsatz"/>
        <w:numPr>
          <w:ilvl w:val="0"/>
          <w:numId w:val="34"/>
        </w:numPr>
      </w:pPr>
      <w:r>
        <w:t xml:space="preserve">Einarbeitung mittels </w:t>
      </w:r>
      <w:r w:rsidR="004B0101">
        <w:t>ASP</w:t>
      </w:r>
      <w:r>
        <w:t>.NET Tutorial (Aufgabe jedes Einzelnen)</w:t>
      </w:r>
    </w:p>
    <w:p w14:paraId="1032AE88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Offene Punkte (erledigt vor nächster Sitzung)</w:t>
      </w:r>
    </w:p>
    <w:tbl>
      <w:tblPr>
        <w:tblStyle w:val="MittlereSchattierung1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E1E7C" w14:paraId="35773BA2" w14:textId="77777777" w:rsidTr="00457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35E49FD" w14:textId="77777777" w:rsidR="003E1E7C" w:rsidRDefault="003E1E7C" w:rsidP="00457AF3">
            <w:r>
              <w:t>Was</w:t>
            </w:r>
          </w:p>
        </w:tc>
        <w:tc>
          <w:tcPr>
            <w:tcW w:w="4606" w:type="dxa"/>
          </w:tcPr>
          <w:p w14:paraId="53491353" w14:textId="77777777" w:rsidR="003E1E7C" w:rsidRDefault="003E1E7C" w:rsidP="00457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Verantwortlichkeit</w:t>
            </w:r>
          </w:p>
        </w:tc>
      </w:tr>
      <w:tr w:rsidR="003E1E7C" w14:paraId="1D761D5B" w14:textId="77777777" w:rsidTr="00457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3A377F95" w14:textId="54645502" w:rsidR="003E1E7C" w:rsidRPr="003E1E7C" w:rsidRDefault="003E1E7C" w:rsidP="00457AF3">
            <w:pPr>
              <w:rPr>
                <w:b w:val="0"/>
              </w:rPr>
            </w:pPr>
            <w:r w:rsidRPr="003E1E7C">
              <w:rPr>
                <w:b w:val="0"/>
              </w:rPr>
              <w:t>Projektplan abschliessen</w:t>
            </w:r>
          </w:p>
        </w:tc>
        <w:tc>
          <w:tcPr>
            <w:tcW w:w="4606" w:type="dxa"/>
          </w:tcPr>
          <w:p w14:paraId="7E2646C6" w14:textId="77777777" w:rsidR="003E1E7C" w:rsidRDefault="003E1E7C" w:rsidP="004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3E1E7C" w14:paraId="3A4A9AC4" w14:textId="77777777" w:rsidTr="00457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750F69C" w14:textId="2500A13C" w:rsidR="003E1E7C" w:rsidRPr="003E1E7C" w:rsidRDefault="003E1E7C" w:rsidP="00457AF3">
            <w:pPr>
              <w:rPr>
                <w:b w:val="0"/>
              </w:rPr>
            </w:pPr>
            <w:r w:rsidRPr="003E1E7C">
              <w:rPr>
                <w:b w:val="0"/>
              </w:rPr>
              <w:t>Projektplan einreichen</w:t>
            </w:r>
          </w:p>
        </w:tc>
        <w:tc>
          <w:tcPr>
            <w:tcW w:w="4606" w:type="dxa"/>
          </w:tcPr>
          <w:p w14:paraId="5811B49C" w14:textId="5F4132F1" w:rsidR="003E1E7C" w:rsidRDefault="00240609" w:rsidP="00457A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dandreol</w:t>
            </w:r>
          </w:p>
        </w:tc>
      </w:tr>
      <w:tr w:rsidR="003E1E7C" w14:paraId="6A8A0205" w14:textId="77777777" w:rsidTr="00457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5B201FBA" w14:textId="0F6994A3" w:rsidR="003E1E7C" w:rsidRPr="003E1E7C" w:rsidRDefault="003E1E7C" w:rsidP="004B0101">
            <w:pPr>
              <w:rPr>
                <w:b w:val="0"/>
              </w:rPr>
            </w:pPr>
            <w:r w:rsidRPr="003E1E7C">
              <w:rPr>
                <w:b w:val="0"/>
              </w:rPr>
              <w:t xml:space="preserve">Einarbeitung </w:t>
            </w:r>
            <w:r w:rsidR="004B0101">
              <w:rPr>
                <w:b w:val="0"/>
              </w:rPr>
              <w:t>ASP</w:t>
            </w:r>
            <w:bookmarkStart w:id="0" w:name="_GoBack"/>
            <w:bookmarkEnd w:id="0"/>
            <w:r w:rsidRPr="003E1E7C">
              <w:rPr>
                <w:b w:val="0"/>
              </w:rPr>
              <w:t>.Net</w:t>
            </w:r>
          </w:p>
        </w:tc>
        <w:tc>
          <w:tcPr>
            <w:tcW w:w="4606" w:type="dxa"/>
          </w:tcPr>
          <w:p w14:paraId="7A6E0A31" w14:textId="77777777" w:rsidR="003E1E7C" w:rsidRDefault="003E1E7C" w:rsidP="00457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</w:t>
            </w:r>
          </w:p>
        </w:tc>
      </w:tr>
      <w:tr w:rsidR="003E1E7C" w14:paraId="75C65E0B" w14:textId="77777777" w:rsidTr="00457A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2E18EFD2" w14:textId="21345863" w:rsidR="003E1E7C" w:rsidRPr="003E1E7C" w:rsidRDefault="003E1E7C" w:rsidP="00457AF3">
            <w:pPr>
              <w:rPr>
                <w:b w:val="0"/>
              </w:rPr>
            </w:pPr>
            <w:r w:rsidRPr="003E1E7C">
              <w:rPr>
                <w:b w:val="0"/>
              </w:rPr>
              <w:t>Installation und Konfiguration Server</w:t>
            </w:r>
          </w:p>
        </w:tc>
        <w:tc>
          <w:tcPr>
            <w:tcW w:w="4606" w:type="dxa"/>
          </w:tcPr>
          <w:p w14:paraId="0DB50D28" w14:textId="36BD8F6F" w:rsidR="003E1E7C" w:rsidRDefault="003E1E7C" w:rsidP="00457A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dandreol</w:t>
            </w:r>
          </w:p>
        </w:tc>
      </w:tr>
    </w:tbl>
    <w:p w14:paraId="4B7C5C59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Kommende Abwesenheiten</w:t>
      </w:r>
    </w:p>
    <w:p w14:paraId="7CEF96B3" w14:textId="77777777" w:rsidR="003E1E7C" w:rsidRDefault="003E1E7C" w:rsidP="003E1E7C">
      <w:r>
        <w:t>Keine geplanten Abwesenheiten.</w:t>
      </w:r>
    </w:p>
    <w:p w14:paraId="0E753F1A" w14:textId="77777777" w:rsidR="003E1E7C" w:rsidRDefault="003E1E7C" w:rsidP="003E1E7C">
      <w:pPr>
        <w:pStyle w:val="berschrift1"/>
        <w:numPr>
          <w:ilvl w:val="0"/>
          <w:numId w:val="6"/>
        </w:numPr>
      </w:pPr>
      <w:r>
        <w:t>Nächster Termin</w:t>
      </w:r>
    </w:p>
    <w:p w14:paraId="4302757A" w14:textId="2EAF14A3" w:rsidR="003E1E7C" w:rsidRDefault="003E1E7C" w:rsidP="003E1E7C">
      <w:pPr>
        <w:tabs>
          <w:tab w:val="left" w:pos="1134"/>
        </w:tabs>
      </w:pPr>
      <w:r>
        <w:t>Datum:</w:t>
      </w:r>
      <w:r>
        <w:tab/>
        <w:t>Do. 26.02.2014</w:t>
      </w:r>
    </w:p>
    <w:p w14:paraId="5061A987" w14:textId="77777777" w:rsidR="003E1E7C" w:rsidRDefault="003E1E7C" w:rsidP="003E1E7C">
      <w:pPr>
        <w:tabs>
          <w:tab w:val="left" w:pos="1134"/>
        </w:tabs>
      </w:pPr>
      <w:r>
        <w:t>Zeit:</w:t>
      </w:r>
      <w:r>
        <w:tab/>
        <w:t>08:10 Uhr</w:t>
      </w:r>
    </w:p>
    <w:p w14:paraId="4DB18293" w14:textId="21623040" w:rsidR="003E1E7C" w:rsidRPr="003D7080" w:rsidRDefault="003E1E7C" w:rsidP="003E1E7C">
      <w:pPr>
        <w:tabs>
          <w:tab w:val="left" w:pos="1134"/>
        </w:tabs>
      </w:pPr>
      <w:r>
        <w:t>Dauer:</w:t>
      </w:r>
      <w:r>
        <w:tab/>
      </w:r>
      <w:r w:rsidR="006B14DE">
        <w:t>1 Stunde</w:t>
      </w:r>
    </w:p>
    <w:p w14:paraId="33304E32" w14:textId="77777777" w:rsidR="003E1E7C" w:rsidRPr="00D939CE" w:rsidRDefault="003E1E7C" w:rsidP="003E1E7C"/>
    <w:sectPr w:rsidR="003E1E7C" w:rsidRPr="00D939CE" w:rsidSect="0087172F">
      <w:headerReference w:type="default" r:id="rId10"/>
      <w:footerReference w:type="default" r:id="rId11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F40B8" w14:textId="77777777" w:rsidR="00D939CE" w:rsidRDefault="00D939CE" w:rsidP="00C35BC8">
      <w:r>
        <w:separator/>
      </w:r>
    </w:p>
  </w:endnote>
  <w:endnote w:type="continuationSeparator" w:id="0">
    <w:p w14:paraId="4906CA8D" w14:textId="77777777" w:rsidR="00D939CE" w:rsidRDefault="00D939CE" w:rsidP="00C35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15AA81" w14:textId="77777777" w:rsidR="007E7F67" w:rsidRPr="00FD5087" w:rsidRDefault="007E7F67" w:rsidP="00EF3B9E">
    <w:pPr>
      <w:pStyle w:val="Fuzeile"/>
      <w:tabs>
        <w:tab w:val="clear" w:pos="4536"/>
        <w:tab w:val="center" w:pos="5387"/>
      </w:tabs>
      <w:rPr>
        <w:color w:val="808080" w:themeColor="background1" w:themeShade="80"/>
      </w:rPr>
    </w:pPr>
    <w:r w:rsidRPr="00FD5087">
      <w:rPr>
        <w:color w:val="808080" w:themeColor="background1" w:themeShade="80"/>
      </w:rPr>
      <w:t xml:space="preserve">Dokument: </w:t>
    </w:r>
    <w:r w:rsidR="004B0101">
      <w:fldChar w:fldCharType="begin"/>
    </w:r>
    <w:r w:rsidR="004B0101">
      <w:instrText xml:space="preserve"> FILENAME   \* MERGEFORMAT </w:instrText>
    </w:r>
    <w:r w:rsidR="004B0101">
      <w:fldChar w:fldCharType="separate"/>
    </w:r>
    <w:r w:rsidR="006231E3" w:rsidRPr="006231E3">
      <w:rPr>
        <w:noProof/>
        <w:color w:val="808080" w:themeColor="background1" w:themeShade="80"/>
      </w:rPr>
      <w:t>Sitzungsprotokoll</w:t>
    </w:r>
    <w:r w:rsidR="006231E3">
      <w:rPr>
        <w:noProof/>
      </w:rPr>
      <w:t xml:space="preserve"> SW02.docx</w:t>
    </w:r>
    <w:r w:rsidR="004B0101">
      <w:rPr>
        <w:noProof/>
      </w:rPr>
      <w:fldChar w:fldCharType="end"/>
    </w:r>
    <w:r w:rsidRPr="00FD5087">
      <w:rPr>
        <w:color w:val="808080" w:themeColor="background1" w:themeShade="80"/>
      </w:rPr>
      <w:tab/>
      <w:t>Version:</w:t>
    </w:r>
    <w:r>
      <w:rPr>
        <w:color w:val="808080" w:themeColor="background1" w:themeShade="80"/>
      </w:rPr>
      <w:t xml:space="preserve"> </w:t>
    </w:r>
    <w:r w:rsidR="00FE0FF8">
      <w:rPr>
        <w:color w:val="808080" w:themeColor="background1" w:themeShade="80"/>
      </w:rPr>
      <w:t>1.0</w:t>
    </w:r>
    <w:r w:rsidRPr="00FD5087">
      <w:rPr>
        <w:color w:val="808080" w:themeColor="background1" w:themeShade="80"/>
      </w:rPr>
      <w:tab/>
      <w:t xml:space="preserve">Datum: </w:t>
    </w:r>
    <w:r>
      <w:rPr>
        <w:color w:val="808080" w:themeColor="background1" w:themeShade="80"/>
      </w:rPr>
      <w:fldChar w:fldCharType="begin"/>
    </w:r>
    <w:r>
      <w:rPr>
        <w:color w:val="808080" w:themeColor="background1" w:themeShade="80"/>
      </w:rPr>
      <w:instrText xml:space="preserve"> TIME \@ "dd.MM.yyyy" </w:instrText>
    </w:r>
    <w:r>
      <w:rPr>
        <w:color w:val="808080" w:themeColor="background1" w:themeShade="80"/>
      </w:rPr>
      <w:fldChar w:fldCharType="separate"/>
    </w:r>
    <w:r w:rsidR="004B0101">
      <w:rPr>
        <w:noProof/>
        <w:color w:val="808080" w:themeColor="background1" w:themeShade="80"/>
      </w:rPr>
      <w:t>27.05.2014</w:t>
    </w:r>
    <w:r>
      <w:rPr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2143C" w14:textId="77777777" w:rsidR="00D939CE" w:rsidRDefault="00D939CE" w:rsidP="00C35BC8">
      <w:r>
        <w:separator/>
      </w:r>
    </w:p>
  </w:footnote>
  <w:footnote w:type="continuationSeparator" w:id="0">
    <w:p w14:paraId="70430AB9" w14:textId="77777777" w:rsidR="00D939CE" w:rsidRDefault="00D939CE" w:rsidP="00C35B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7E7F67" w:rsidRPr="002E1CF7" w14:paraId="1677B7D5" w14:textId="77777777" w:rsidTr="00E44E4F">
      <w:trPr>
        <w:cantSplit/>
      </w:trPr>
      <w:tc>
        <w:tcPr>
          <w:tcW w:w="2055" w:type="dxa"/>
        </w:tcPr>
        <w:p w14:paraId="12F1AB89" w14:textId="77777777" w:rsidR="007E7F67" w:rsidRPr="002E1CF7" w:rsidRDefault="007E7F67" w:rsidP="00F57F25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val="de-DE"/>
            </w:rPr>
            <w:drawing>
              <wp:inline distT="0" distB="0" distL="0" distR="0" wp14:anchorId="27046985" wp14:editId="6F50E6A2">
                <wp:extent cx="1132923" cy="454318"/>
                <wp:effectExtent l="0" t="0" r="0" b="3175"/>
                <wp:docPr id="4" name="Bild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2923" cy="454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14:paraId="5C4E70B9" w14:textId="77777777" w:rsidR="007E7F67" w:rsidRPr="002E1CF7" w:rsidRDefault="007E7F67" w:rsidP="00F57F25">
          <w:pPr>
            <w:rPr>
              <w:color w:val="808080" w:themeColor="background1" w:themeShade="80"/>
              <w:lang w:val="en-US"/>
            </w:rPr>
          </w:pPr>
          <w:r>
            <w:rPr>
              <w:color w:val="808080" w:themeColor="background1" w:themeShade="80"/>
              <w:lang w:val="en-US"/>
            </w:rPr>
            <w:t>Software Engineering 2 Projekt FS14</w:t>
          </w:r>
        </w:p>
        <w:p w14:paraId="48474DC3" w14:textId="77777777" w:rsidR="007E7F67" w:rsidRPr="002E1CF7" w:rsidRDefault="007E7F67" w:rsidP="007D1205">
          <w:pPr>
            <w:rPr>
              <w:b/>
              <w:color w:val="808080" w:themeColor="background1" w:themeShade="80"/>
              <w:lang w:val="en-US"/>
            </w:rPr>
          </w:pPr>
          <w:r w:rsidRPr="00E44E4F">
            <w:rPr>
              <w:color w:val="808080" w:themeColor="background1" w:themeShade="80"/>
            </w:rPr>
            <w:t>Projekt</w:t>
          </w:r>
          <w:r w:rsidRPr="002E1CF7">
            <w:rPr>
              <w:color w:val="808080" w:themeColor="background1" w:themeShade="80"/>
              <w:lang w:val="en-US"/>
            </w:rPr>
            <w:t xml:space="preserve">: </w:t>
          </w:r>
          <w:r>
            <w:rPr>
              <w:color w:val="808080" w:themeColor="background1" w:themeShade="80"/>
              <w:lang w:val="en-US"/>
            </w:rPr>
            <w:t>wt4u</w:t>
          </w: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14:paraId="727F0289" w14:textId="77777777" w:rsidR="007E7F67" w:rsidRPr="002E1CF7" w:rsidRDefault="007E7F67">
              <w:pPr>
                <w:rPr>
                  <w:color w:val="808080" w:themeColor="background1" w:themeShade="80"/>
                  <w:lang w:val="de-DE"/>
                </w:rPr>
              </w:pPr>
              <w:r w:rsidRPr="002E1CF7">
                <w:rPr>
                  <w:color w:val="808080" w:themeColor="background1" w:themeShade="80"/>
                  <w:lang w:val="de-DE"/>
                </w:rPr>
                <w:t xml:space="preserve">Seite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PAGE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4B0101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  <w:r w:rsidRPr="002E1CF7">
                <w:rPr>
                  <w:color w:val="808080" w:themeColor="background1" w:themeShade="80"/>
                  <w:lang w:val="de-DE"/>
                </w:rPr>
                <w:t xml:space="preserve"> von 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begin"/>
              </w:r>
              <w:r w:rsidRPr="002E1CF7">
                <w:rPr>
                  <w:color w:val="808080" w:themeColor="background1" w:themeShade="80"/>
                  <w:lang w:val="de-DE"/>
                </w:rPr>
                <w:instrText xml:space="preserve"> NUMPAGES  </w:instrTex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separate"/>
              </w:r>
              <w:r w:rsidR="004B0101">
                <w:rPr>
                  <w:noProof/>
                  <w:color w:val="808080" w:themeColor="background1" w:themeShade="80"/>
                  <w:lang w:val="de-DE"/>
                </w:rPr>
                <w:t>2</w:t>
              </w:r>
              <w:r w:rsidRPr="002E1CF7">
                <w:rPr>
                  <w:color w:val="808080" w:themeColor="background1" w:themeShade="80"/>
                  <w:lang w:val="de-DE"/>
                </w:rPr>
                <w:fldChar w:fldCharType="end"/>
              </w:r>
            </w:p>
          </w:sdtContent>
        </w:sdt>
        <w:p w14:paraId="0D9133AA" w14:textId="77777777" w:rsidR="007E7F67" w:rsidRPr="002E1CF7" w:rsidRDefault="007E7F67" w:rsidP="00F57F25">
          <w:pPr>
            <w:rPr>
              <w:color w:val="808080" w:themeColor="background1" w:themeShade="80"/>
            </w:rPr>
          </w:pPr>
        </w:p>
      </w:tc>
    </w:tr>
  </w:tbl>
  <w:p w14:paraId="09D42D44" w14:textId="77777777" w:rsidR="007E7F67" w:rsidRDefault="007E7F6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05849"/>
    <w:multiLevelType w:val="multilevel"/>
    <w:tmpl w:val="38DA7B60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13902801"/>
    <w:multiLevelType w:val="hybridMultilevel"/>
    <w:tmpl w:val="E7380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B1F16"/>
    <w:multiLevelType w:val="multilevel"/>
    <w:tmpl w:val="8954EB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E9E5D88"/>
    <w:multiLevelType w:val="hybridMultilevel"/>
    <w:tmpl w:val="25323AAA"/>
    <w:lvl w:ilvl="0" w:tplc="F272AF1A"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1F6254"/>
    <w:multiLevelType w:val="hybridMultilevel"/>
    <w:tmpl w:val="F1FA8C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7F3B"/>
    <w:multiLevelType w:val="hybridMultilevel"/>
    <w:tmpl w:val="88DAA0A6"/>
    <w:lvl w:ilvl="0" w:tplc="0807000F">
      <w:start w:val="1"/>
      <w:numFmt w:val="decimal"/>
      <w:lvlText w:val="%1."/>
      <w:lvlJc w:val="left"/>
      <w:pPr>
        <w:ind w:left="770" w:hanging="360"/>
      </w:pPr>
    </w:lvl>
    <w:lvl w:ilvl="1" w:tplc="08070019" w:tentative="1">
      <w:start w:val="1"/>
      <w:numFmt w:val="lowerLetter"/>
      <w:lvlText w:val="%2."/>
      <w:lvlJc w:val="left"/>
      <w:pPr>
        <w:ind w:left="1490" w:hanging="360"/>
      </w:pPr>
    </w:lvl>
    <w:lvl w:ilvl="2" w:tplc="0807001B" w:tentative="1">
      <w:start w:val="1"/>
      <w:numFmt w:val="lowerRoman"/>
      <w:lvlText w:val="%3."/>
      <w:lvlJc w:val="right"/>
      <w:pPr>
        <w:ind w:left="2210" w:hanging="180"/>
      </w:pPr>
    </w:lvl>
    <w:lvl w:ilvl="3" w:tplc="0807000F" w:tentative="1">
      <w:start w:val="1"/>
      <w:numFmt w:val="decimal"/>
      <w:lvlText w:val="%4."/>
      <w:lvlJc w:val="left"/>
      <w:pPr>
        <w:ind w:left="2930" w:hanging="360"/>
      </w:pPr>
    </w:lvl>
    <w:lvl w:ilvl="4" w:tplc="08070019" w:tentative="1">
      <w:start w:val="1"/>
      <w:numFmt w:val="lowerLetter"/>
      <w:lvlText w:val="%5."/>
      <w:lvlJc w:val="left"/>
      <w:pPr>
        <w:ind w:left="3650" w:hanging="360"/>
      </w:pPr>
    </w:lvl>
    <w:lvl w:ilvl="5" w:tplc="0807001B" w:tentative="1">
      <w:start w:val="1"/>
      <w:numFmt w:val="lowerRoman"/>
      <w:lvlText w:val="%6."/>
      <w:lvlJc w:val="right"/>
      <w:pPr>
        <w:ind w:left="4370" w:hanging="180"/>
      </w:pPr>
    </w:lvl>
    <w:lvl w:ilvl="6" w:tplc="0807000F" w:tentative="1">
      <w:start w:val="1"/>
      <w:numFmt w:val="decimal"/>
      <w:lvlText w:val="%7."/>
      <w:lvlJc w:val="left"/>
      <w:pPr>
        <w:ind w:left="5090" w:hanging="360"/>
      </w:pPr>
    </w:lvl>
    <w:lvl w:ilvl="7" w:tplc="08070019" w:tentative="1">
      <w:start w:val="1"/>
      <w:numFmt w:val="lowerLetter"/>
      <w:lvlText w:val="%8."/>
      <w:lvlJc w:val="left"/>
      <w:pPr>
        <w:ind w:left="5810" w:hanging="360"/>
      </w:pPr>
    </w:lvl>
    <w:lvl w:ilvl="8" w:tplc="08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3F155456"/>
    <w:multiLevelType w:val="multilevel"/>
    <w:tmpl w:val="1388AAAA"/>
    <w:lvl w:ilvl="0">
      <w:start w:val="1"/>
      <w:numFmt w:val="decimal"/>
      <w:pStyle w:val="berschrift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 "/>
      <w:lvlJc w:val="left"/>
      <w:pPr>
        <w:ind w:left="2552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berschrift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7">
    <w:nsid w:val="408E5591"/>
    <w:multiLevelType w:val="hybridMultilevel"/>
    <w:tmpl w:val="DB4454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2565DF"/>
    <w:multiLevelType w:val="hybridMultilevel"/>
    <w:tmpl w:val="F6CED2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18440D"/>
    <w:multiLevelType w:val="hybridMultilevel"/>
    <w:tmpl w:val="CB10B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BD5D2E"/>
    <w:multiLevelType w:val="hybridMultilevel"/>
    <w:tmpl w:val="E5BCEA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5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3"/>
  </w:num>
  <w:num w:numId="28">
    <w:abstractNumId w:val="6"/>
  </w:num>
  <w:num w:numId="29">
    <w:abstractNumId w:val="1"/>
  </w:num>
  <w:num w:numId="30">
    <w:abstractNumId w:val="7"/>
  </w:num>
  <w:num w:numId="31">
    <w:abstractNumId w:val="9"/>
  </w:num>
  <w:num w:numId="32">
    <w:abstractNumId w:val="4"/>
  </w:num>
  <w:num w:numId="33">
    <w:abstractNumId w:val="1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9CE"/>
    <w:rsid w:val="00014740"/>
    <w:rsid w:val="00033B03"/>
    <w:rsid w:val="00092317"/>
    <w:rsid w:val="00096E20"/>
    <w:rsid w:val="000A6DC6"/>
    <w:rsid w:val="000A712B"/>
    <w:rsid w:val="000F674B"/>
    <w:rsid w:val="00122C3F"/>
    <w:rsid w:val="00142C71"/>
    <w:rsid w:val="00151020"/>
    <w:rsid w:val="00173818"/>
    <w:rsid w:val="00187AE2"/>
    <w:rsid w:val="001A0BDC"/>
    <w:rsid w:val="001B1862"/>
    <w:rsid w:val="001B5DD4"/>
    <w:rsid w:val="001C37D8"/>
    <w:rsid w:val="001C5DF4"/>
    <w:rsid w:val="00240609"/>
    <w:rsid w:val="00243F92"/>
    <w:rsid w:val="002546B2"/>
    <w:rsid w:val="002C2EC3"/>
    <w:rsid w:val="002D2ABB"/>
    <w:rsid w:val="002E1CF7"/>
    <w:rsid w:val="003006C0"/>
    <w:rsid w:val="00311BDF"/>
    <w:rsid w:val="00321BB9"/>
    <w:rsid w:val="00345138"/>
    <w:rsid w:val="00371561"/>
    <w:rsid w:val="00377172"/>
    <w:rsid w:val="0038461E"/>
    <w:rsid w:val="00387D7C"/>
    <w:rsid w:val="003B5FA6"/>
    <w:rsid w:val="003B76E8"/>
    <w:rsid w:val="003E1E7C"/>
    <w:rsid w:val="00456F9C"/>
    <w:rsid w:val="00474AE3"/>
    <w:rsid w:val="004821AE"/>
    <w:rsid w:val="004B0101"/>
    <w:rsid w:val="004D4498"/>
    <w:rsid w:val="004E26A8"/>
    <w:rsid w:val="004F3746"/>
    <w:rsid w:val="00550811"/>
    <w:rsid w:val="00576382"/>
    <w:rsid w:val="00577005"/>
    <w:rsid w:val="005C1C8D"/>
    <w:rsid w:val="005E5344"/>
    <w:rsid w:val="005E7E2E"/>
    <w:rsid w:val="005F1BBE"/>
    <w:rsid w:val="006034E6"/>
    <w:rsid w:val="006231E3"/>
    <w:rsid w:val="0064087E"/>
    <w:rsid w:val="00664F68"/>
    <w:rsid w:val="0066657A"/>
    <w:rsid w:val="00670553"/>
    <w:rsid w:val="006864A4"/>
    <w:rsid w:val="006B14DE"/>
    <w:rsid w:val="006C5E49"/>
    <w:rsid w:val="006E3928"/>
    <w:rsid w:val="006E5927"/>
    <w:rsid w:val="006F3E52"/>
    <w:rsid w:val="0072612F"/>
    <w:rsid w:val="00726C48"/>
    <w:rsid w:val="00734909"/>
    <w:rsid w:val="0074456B"/>
    <w:rsid w:val="007538E0"/>
    <w:rsid w:val="00755502"/>
    <w:rsid w:val="00767045"/>
    <w:rsid w:val="00773A97"/>
    <w:rsid w:val="007824A4"/>
    <w:rsid w:val="007907CA"/>
    <w:rsid w:val="007D0F59"/>
    <w:rsid w:val="007D1205"/>
    <w:rsid w:val="007E7F67"/>
    <w:rsid w:val="007F04A9"/>
    <w:rsid w:val="007F58DA"/>
    <w:rsid w:val="00826A35"/>
    <w:rsid w:val="00834E75"/>
    <w:rsid w:val="00851904"/>
    <w:rsid w:val="0087172F"/>
    <w:rsid w:val="008804AF"/>
    <w:rsid w:val="008D01D1"/>
    <w:rsid w:val="009234C2"/>
    <w:rsid w:val="009339E1"/>
    <w:rsid w:val="009739CC"/>
    <w:rsid w:val="00974561"/>
    <w:rsid w:val="009D7182"/>
    <w:rsid w:val="009E52D1"/>
    <w:rsid w:val="009F2FFD"/>
    <w:rsid w:val="009F66F3"/>
    <w:rsid w:val="00A014B5"/>
    <w:rsid w:val="00A2072C"/>
    <w:rsid w:val="00A34DFD"/>
    <w:rsid w:val="00A36430"/>
    <w:rsid w:val="00A41637"/>
    <w:rsid w:val="00A646B0"/>
    <w:rsid w:val="00A7663C"/>
    <w:rsid w:val="00AD5718"/>
    <w:rsid w:val="00B00542"/>
    <w:rsid w:val="00B0527C"/>
    <w:rsid w:val="00B16C8C"/>
    <w:rsid w:val="00B20F85"/>
    <w:rsid w:val="00B42B1F"/>
    <w:rsid w:val="00B45FC8"/>
    <w:rsid w:val="00B61199"/>
    <w:rsid w:val="00B716D7"/>
    <w:rsid w:val="00B72FF4"/>
    <w:rsid w:val="00B860A1"/>
    <w:rsid w:val="00BC029E"/>
    <w:rsid w:val="00BC0647"/>
    <w:rsid w:val="00BC3A5E"/>
    <w:rsid w:val="00BD6ECC"/>
    <w:rsid w:val="00BF531F"/>
    <w:rsid w:val="00C34131"/>
    <w:rsid w:val="00C35BC8"/>
    <w:rsid w:val="00C547A5"/>
    <w:rsid w:val="00C6781B"/>
    <w:rsid w:val="00C72681"/>
    <w:rsid w:val="00C87CAE"/>
    <w:rsid w:val="00CB3610"/>
    <w:rsid w:val="00CC58A4"/>
    <w:rsid w:val="00CC60A3"/>
    <w:rsid w:val="00CC7E28"/>
    <w:rsid w:val="00CD4E0F"/>
    <w:rsid w:val="00D24A48"/>
    <w:rsid w:val="00D4503A"/>
    <w:rsid w:val="00D939CE"/>
    <w:rsid w:val="00DA5688"/>
    <w:rsid w:val="00DB3559"/>
    <w:rsid w:val="00DD0936"/>
    <w:rsid w:val="00DE0B69"/>
    <w:rsid w:val="00DF3A6E"/>
    <w:rsid w:val="00E27B0A"/>
    <w:rsid w:val="00E401C7"/>
    <w:rsid w:val="00E44E4F"/>
    <w:rsid w:val="00E5228E"/>
    <w:rsid w:val="00E61CF1"/>
    <w:rsid w:val="00E63215"/>
    <w:rsid w:val="00E97006"/>
    <w:rsid w:val="00EA2900"/>
    <w:rsid w:val="00EB6DB4"/>
    <w:rsid w:val="00EC2B5E"/>
    <w:rsid w:val="00EE2342"/>
    <w:rsid w:val="00EF23D7"/>
    <w:rsid w:val="00EF3B9E"/>
    <w:rsid w:val="00F0435E"/>
    <w:rsid w:val="00F27AD5"/>
    <w:rsid w:val="00F3797B"/>
    <w:rsid w:val="00F57F25"/>
    <w:rsid w:val="00F77420"/>
    <w:rsid w:val="00F844D8"/>
    <w:rsid w:val="00FD5087"/>
    <w:rsid w:val="00FE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5F4C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531F"/>
    <w:rPr>
      <w:rFonts w:asciiTheme="minorHAnsi" w:hAnsiTheme="minorHAnsi" w:cstheme="minorHAnsi"/>
      <w:sz w:val="22"/>
      <w:szCs w:val="22"/>
      <w:lang w:eastAsia="de-DE"/>
    </w:rPr>
  </w:style>
  <w:style w:type="paragraph" w:styleId="berschrift1">
    <w:name w:val="heading 1"/>
    <w:basedOn w:val="Standard"/>
    <w:next w:val="Standard"/>
    <w:link w:val="berschrift1Zeichen"/>
    <w:qFormat/>
    <w:rsid w:val="007E7F67"/>
    <w:pPr>
      <w:keepNext/>
      <w:numPr>
        <w:numId w:val="24"/>
      </w:numPr>
      <w:pBdr>
        <w:bottom w:val="single" w:sz="4" w:space="1" w:color="DA1F00"/>
      </w:pBdr>
      <w:spacing w:before="400" w:after="60"/>
      <w:outlineLvl w:val="0"/>
    </w:pPr>
    <w:rPr>
      <w:rFonts w:ascii="Trebuchet MS" w:hAnsi="Trebuchet MS"/>
      <w:color w:val="DA1F00"/>
      <w:kern w:val="28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qFormat/>
    <w:rsid w:val="00CC7E28"/>
    <w:pPr>
      <w:keepNext/>
      <w:numPr>
        <w:ilvl w:val="1"/>
        <w:numId w:val="24"/>
      </w:numPr>
      <w:spacing w:before="240" w:after="60"/>
      <w:outlineLvl w:val="1"/>
    </w:pPr>
    <w:rPr>
      <w:rFonts w:ascii="Trebuchet MS" w:hAnsi="Trebuchet MS"/>
      <w:color w:val="E71200"/>
      <w:sz w:val="30"/>
      <w:szCs w:val="32"/>
    </w:rPr>
  </w:style>
  <w:style w:type="paragraph" w:styleId="berschrift3">
    <w:name w:val="heading 3"/>
    <w:basedOn w:val="Standard"/>
    <w:next w:val="Standard"/>
    <w:link w:val="berschrift3Zeichen"/>
    <w:qFormat/>
    <w:rsid w:val="00CC7E28"/>
    <w:pPr>
      <w:keepNext/>
      <w:numPr>
        <w:ilvl w:val="2"/>
        <w:numId w:val="24"/>
      </w:numPr>
      <w:spacing w:before="240" w:after="60"/>
      <w:outlineLvl w:val="2"/>
    </w:pPr>
    <w:rPr>
      <w:rFonts w:ascii="Trebuchet MS" w:hAnsi="Trebuchet MS"/>
      <w:color w:val="DA1F00"/>
      <w:sz w:val="28"/>
      <w:szCs w:val="28"/>
    </w:rPr>
  </w:style>
  <w:style w:type="paragraph" w:styleId="berschrift4">
    <w:name w:val="heading 4"/>
    <w:basedOn w:val="Standard"/>
    <w:next w:val="Standard"/>
    <w:link w:val="berschrift4Zeichen"/>
    <w:qFormat/>
    <w:rsid w:val="00BF531F"/>
    <w:pPr>
      <w:keepNext/>
      <w:numPr>
        <w:ilvl w:val="3"/>
        <w:numId w:val="24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qFormat/>
    <w:rsid w:val="00BF531F"/>
    <w:pPr>
      <w:numPr>
        <w:ilvl w:val="4"/>
        <w:numId w:val="24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berschrift6">
    <w:name w:val="heading 6"/>
    <w:basedOn w:val="Standard"/>
    <w:next w:val="Standard"/>
    <w:link w:val="berschrift6Zeichen"/>
    <w:qFormat/>
    <w:rsid w:val="00BF531F"/>
    <w:pPr>
      <w:numPr>
        <w:ilvl w:val="5"/>
        <w:numId w:val="24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berschrift7">
    <w:name w:val="heading 7"/>
    <w:basedOn w:val="Standard"/>
    <w:next w:val="Standard"/>
    <w:link w:val="berschrift7Zeichen"/>
    <w:qFormat/>
    <w:rsid w:val="00BF531F"/>
    <w:pPr>
      <w:numPr>
        <w:ilvl w:val="6"/>
        <w:numId w:val="24"/>
      </w:numPr>
      <w:spacing w:before="240" w:after="60"/>
      <w:outlineLvl w:val="6"/>
    </w:pPr>
    <w:rPr>
      <w:rFonts w:eastAsiaTheme="majorEastAsia"/>
      <w:sz w:val="20"/>
    </w:rPr>
  </w:style>
  <w:style w:type="paragraph" w:styleId="berschrift8">
    <w:name w:val="heading 8"/>
    <w:basedOn w:val="Standard"/>
    <w:next w:val="Standard"/>
    <w:link w:val="berschrift8Zeichen"/>
    <w:qFormat/>
    <w:rsid w:val="00BF531F"/>
    <w:pPr>
      <w:numPr>
        <w:ilvl w:val="7"/>
        <w:numId w:val="24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berschrift9">
    <w:name w:val="heading 9"/>
    <w:basedOn w:val="Standard"/>
    <w:next w:val="Standard"/>
    <w:link w:val="berschrift9Zeichen"/>
    <w:qFormat/>
    <w:rsid w:val="00BF531F"/>
    <w:pPr>
      <w:numPr>
        <w:ilvl w:val="8"/>
        <w:numId w:val="24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link w:val="berschrift1"/>
    <w:rsid w:val="007E7F67"/>
    <w:rPr>
      <w:rFonts w:ascii="Trebuchet MS" w:hAnsi="Trebuchet MS" w:cstheme="minorHAnsi"/>
      <w:color w:val="DA1F00"/>
      <w:kern w:val="28"/>
      <w:sz w:val="32"/>
      <w:szCs w:val="32"/>
      <w:lang w:eastAsia="de-DE"/>
    </w:rPr>
  </w:style>
  <w:style w:type="character" w:customStyle="1" w:styleId="berschrift2Zeichen">
    <w:name w:val="Überschrift 2 Zeichen"/>
    <w:link w:val="berschrift2"/>
    <w:rsid w:val="00CC7E28"/>
    <w:rPr>
      <w:rFonts w:ascii="Trebuchet MS" w:hAnsi="Trebuchet MS" w:cstheme="minorHAnsi"/>
      <w:color w:val="E71200"/>
      <w:sz w:val="30"/>
      <w:szCs w:val="32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rsid w:val="00CC7E28"/>
    <w:rPr>
      <w:rFonts w:ascii="Trebuchet MS" w:hAnsi="Trebuchet MS" w:cstheme="minorHAnsi"/>
      <w:color w:val="DA1F00"/>
      <w:sz w:val="28"/>
      <w:szCs w:val="28"/>
      <w:lang w:eastAsia="de-DE"/>
    </w:rPr>
  </w:style>
  <w:style w:type="character" w:customStyle="1" w:styleId="berschrift4Zeichen">
    <w:name w:val="Überschrift 4 Zeichen"/>
    <w:basedOn w:val="Absatzstandardschriftart"/>
    <w:link w:val="berschrift4"/>
    <w:rsid w:val="00BF531F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paragraph" w:styleId="Kopfzeile">
    <w:name w:val="header"/>
    <w:basedOn w:val="Standard"/>
    <w:link w:val="Kopf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C35BC8"/>
    <w:rPr>
      <w:rFonts w:ascii="Arial" w:hAnsi="Arial"/>
      <w:szCs w:val="24"/>
      <w:lang w:eastAsia="de-DE"/>
    </w:rPr>
  </w:style>
  <w:style w:type="paragraph" w:styleId="Fuzeile">
    <w:name w:val="footer"/>
    <w:basedOn w:val="Standard"/>
    <w:link w:val="FuzeileZeichen"/>
    <w:uiPriority w:val="99"/>
    <w:unhideWhenUsed/>
    <w:rsid w:val="00C35BC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C35BC8"/>
    <w:rPr>
      <w:rFonts w:ascii="Arial" w:hAnsi="Arial"/>
      <w:szCs w:val="24"/>
      <w:lang w:eastAsia="de-D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C35BC8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C35BC8"/>
    <w:rPr>
      <w:rFonts w:ascii="Tahoma" w:hAnsi="Tahoma" w:cs="Tahoma"/>
      <w:sz w:val="16"/>
      <w:szCs w:val="16"/>
      <w:lang w:eastAsia="de-DE"/>
    </w:rPr>
  </w:style>
  <w:style w:type="paragraph" w:styleId="Titel">
    <w:name w:val="Title"/>
    <w:basedOn w:val="Standard"/>
    <w:next w:val="Standard"/>
    <w:link w:val="TitelZeichen"/>
    <w:qFormat/>
    <w:rsid w:val="00BF531F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elZeichen">
    <w:name w:val="Titel Zeichen"/>
    <w:basedOn w:val="Absatzstandardschriftart"/>
    <w:link w:val="Titel"/>
    <w:rsid w:val="00BF531F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character" w:customStyle="1" w:styleId="berschrift5Zeichen">
    <w:name w:val="Überschrift 5 Zeichen"/>
    <w:basedOn w:val="Absatzstandardschriftart"/>
    <w:link w:val="berschrift5"/>
    <w:rsid w:val="00BF531F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berschrift6Zeichen">
    <w:name w:val="Überschrift 6 Zeichen"/>
    <w:basedOn w:val="Absatzstandardschriftart"/>
    <w:link w:val="berschrift6"/>
    <w:rsid w:val="00BF531F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berschrift7Zeichen">
    <w:name w:val="Überschrift 7 Zeichen"/>
    <w:basedOn w:val="Absatzstandardschriftart"/>
    <w:link w:val="berschrift7"/>
    <w:rsid w:val="00BF531F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berschrift8Zeichen">
    <w:name w:val="Überschrift 8 Zeichen"/>
    <w:basedOn w:val="Absatzstandardschriftart"/>
    <w:link w:val="berschrift8"/>
    <w:rsid w:val="00BF531F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berschrift9Zeichen">
    <w:name w:val="Überschrift 9 Zeichen"/>
    <w:basedOn w:val="Absatzstandardschriftart"/>
    <w:link w:val="berschrift9"/>
    <w:rsid w:val="00BF531F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table" w:customStyle="1" w:styleId="LightShading-Accent11">
    <w:name w:val="Light Shading - Accent 11"/>
    <w:basedOn w:val="NormaleTabelle"/>
    <w:uiPriority w:val="60"/>
    <w:rsid w:val="00C35BC8"/>
    <w:pPr>
      <w:spacing w:after="8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F531F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35BC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35BC8"/>
    <w:pPr>
      <w:spacing w:after="100"/>
      <w:ind w:left="200"/>
    </w:pPr>
  </w:style>
  <w:style w:type="character" w:styleId="Link">
    <w:name w:val="Hyperlink"/>
    <w:basedOn w:val="Absatzstandardschriftart"/>
    <w:uiPriority w:val="99"/>
    <w:unhideWhenUsed/>
    <w:rsid w:val="00C35BC8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C35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qFormat/>
    <w:rsid w:val="00BF531F"/>
    <w:pPr>
      <w:spacing w:before="120" w:after="120"/>
    </w:pPr>
    <w:rPr>
      <w:b/>
    </w:rPr>
  </w:style>
  <w:style w:type="paragraph" w:styleId="Verzeichnis3">
    <w:name w:val="toc 3"/>
    <w:basedOn w:val="Standard"/>
    <w:next w:val="Standard"/>
    <w:autoRedefine/>
    <w:uiPriority w:val="39"/>
    <w:unhideWhenUsed/>
    <w:rsid w:val="00C35BC8"/>
    <w:pPr>
      <w:spacing w:after="100"/>
      <w:ind w:left="440"/>
    </w:pPr>
  </w:style>
  <w:style w:type="character" w:styleId="Platzhaltertext">
    <w:name w:val="Placeholder Text"/>
    <w:basedOn w:val="Absatzstandardschriftart"/>
    <w:uiPriority w:val="99"/>
    <w:semiHidden/>
    <w:rsid w:val="00B72FF4"/>
    <w:rPr>
      <w:color w:val="808080"/>
    </w:rPr>
  </w:style>
  <w:style w:type="paragraph" w:styleId="Listenabsatz">
    <w:name w:val="List Paragraph"/>
    <w:basedOn w:val="Standard"/>
    <w:uiPriority w:val="34"/>
    <w:qFormat/>
    <w:rsid w:val="00DF3A6E"/>
    <w:pPr>
      <w:ind w:left="720"/>
      <w:contextualSpacing/>
    </w:pPr>
  </w:style>
  <w:style w:type="table" w:styleId="MittlereSchattierung1-Akzent1">
    <w:name w:val="Medium Shading 1 Accent 1"/>
    <w:basedOn w:val="NormaleTabelle"/>
    <w:uiPriority w:val="63"/>
    <w:rsid w:val="00B00542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GesichteterLink">
    <w:name w:val="FollowedHyperlink"/>
    <w:basedOn w:val="Absatzstandardschriftart"/>
    <w:uiPriority w:val="99"/>
    <w:semiHidden/>
    <w:unhideWhenUsed/>
    <w:rsid w:val="00A7663C"/>
    <w:rPr>
      <w:color w:val="800080" w:themeColor="followedHyperlink"/>
      <w:u w:val="single"/>
    </w:rPr>
  </w:style>
  <w:style w:type="table" w:styleId="HelleListe-Akzent2">
    <w:name w:val="Light List Accent 2"/>
    <w:basedOn w:val="NormaleTabelle"/>
    <w:uiPriority w:val="61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sRaster-Akzent2">
    <w:name w:val="Light Grid Accent 2"/>
    <w:basedOn w:val="NormaleTabelle"/>
    <w:uiPriority w:val="62"/>
    <w:rsid w:val="007E7F6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C7E28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C7E28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CC7E2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rio:Dropbox:Schwuchtla&#776;:SE2P:Dokumente:wt4u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E6FF78DD-CB41-144D-8E17-6117BC604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wt4u Template.dotx</Template>
  <TotalTime>0</TotalTime>
  <Pages>2</Pages>
  <Words>157</Words>
  <Characters>995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 Andreoli</dc:creator>
  <cp:lastModifiedBy>Dario Andreoli</cp:lastModifiedBy>
  <cp:revision>8</cp:revision>
  <dcterms:created xsi:type="dcterms:W3CDTF">2014-02-28T14:52:00Z</dcterms:created>
  <dcterms:modified xsi:type="dcterms:W3CDTF">2014-05-27T13:06:00Z</dcterms:modified>
</cp:coreProperties>
</file>