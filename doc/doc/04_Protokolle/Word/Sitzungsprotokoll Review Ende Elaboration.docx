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357A9642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  <w:r w:rsidR="00F22420">
        <w:rPr>
          <w:color w:val="E71200"/>
        </w:rPr>
        <w:t xml:space="preserve"> Review </w:t>
      </w:r>
      <w:r w:rsidR="00576CBA">
        <w:rPr>
          <w:color w:val="E71200"/>
        </w:rPr>
        <w:t>Ende Elaboration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proofErr w:type="spellStart"/>
      <w:r>
        <w:t>Andreoli</w:t>
      </w:r>
      <w:proofErr w:type="spellEnd"/>
      <w:r>
        <w:t xml:space="preserve"> Dario (dandreol@hsr.ch)</w:t>
      </w:r>
    </w:p>
    <w:p w14:paraId="68FB0F38" w14:textId="77777777" w:rsidR="007D1205" w:rsidRDefault="007D1205" w:rsidP="00B00542">
      <w:pPr>
        <w:jc w:val="center"/>
      </w:pPr>
      <w:proofErr w:type="spellStart"/>
      <w:r>
        <w:t>Schiepek</w:t>
      </w:r>
      <w:proofErr w:type="spellEnd"/>
      <w:r>
        <w:t xml:space="preserve"> Richard (rschiepe@hsr.ch)</w:t>
      </w:r>
    </w:p>
    <w:p w14:paraId="0283D228" w14:textId="77777777" w:rsidR="00B45FC8" w:rsidRDefault="007D1205" w:rsidP="00B00542">
      <w:pPr>
        <w:jc w:val="center"/>
      </w:pPr>
      <w:proofErr w:type="spellStart"/>
      <w:r>
        <w:t>Zahner</w:t>
      </w:r>
      <w:proofErr w:type="spellEnd"/>
      <w:r>
        <w:t xml:space="preserve">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21955247" w:rsidR="00D939CE" w:rsidRDefault="00D04CC8" w:rsidP="00D939CE">
      <w:pPr>
        <w:tabs>
          <w:tab w:val="left" w:pos="1843"/>
        </w:tabs>
      </w:pPr>
      <w:r>
        <w:t>Woche:</w:t>
      </w:r>
      <w:r>
        <w:tab/>
      </w:r>
      <w:r w:rsidR="00576CBA">
        <w:t>07</w:t>
      </w:r>
    </w:p>
    <w:p w14:paraId="0512581B" w14:textId="4B35E0C0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576CBA">
        <w:t>03</w:t>
      </w:r>
      <w:r w:rsidR="00D04CC8">
        <w:t>.0</w:t>
      </w:r>
      <w:r w:rsidR="00576CBA">
        <w:t>4</w:t>
      </w:r>
      <w:r w:rsidR="00D939CE">
        <w:t xml:space="preserve">.1014 / </w:t>
      </w:r>
      <w:r w:rsidR="00F22420">
        <w:t>10</w:t>
      </w:r>
      <w:r w:rsidR="00D939CE">
        <w:t>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2D4DCFF6" w14:textId="3FC505AF" w:rsidR="00F22420" w:rsidRDefault="00F22420" w:rsidP="00F22420">
      <w:pPr>
        <w:tabs>
          <w:tab w:val="left" w:pos="3969"/>
        </w:tabs>
      </w:pPr>
      <w:r>
        <w:t>Prof. Dr. Luc Bläser (Projektbetreuer)</w:t>
      </w:r>
      <w:r>
        <w:tab/>
      </w:r>
      <w:proofErr w:type="spellStart"/>
      <w:r>
        <w:t>lblaeser</w:t>
      </w:r>
      <w:proofErr w:type="spellEnd"/>
    </w:p>
    <w:p w14:paraId="7C893881" w14:textId="77777777" w:rsidR="00D939CE" w:rsidRDefault="00D939CE" w:rsidP="00F22420">
      <w:pPr>
        <w:tabs>
          <w:tab w:val="left" w:pos="3969"/>
        </w:tabs>
      </w:pPr>
      <w:r>
        <w:t xml:space="preserve">Dario </w:t>
      </w:r>
      <w:proofErr w:type="spellStart"/>
      <w:r>
        <w:t>Andreoli</w:t>
      </w:r>
      <w:proofErr w:type="spellEnd"/>
      <w:r>
        <w:tab/>
      </w:r>
      <w:proofErr w:type="spellStart"/>
      <w:r>
        <w:t>dandreol</w:t>
      </w:r>
      <w:proofErr w:type="spellEnd"/>
    </w:p>
    <w:p w14:paraId="3749B383" w14:textId="77777777" w:rsidR="00D939CE" w:rsidRDefault="00D939CE" w:rsidP="00F22420">
      <w:pPr>
        <w:tabs>
          <w:tab w:val="left" w:pos="3969"/>
        </w:tabs>
      </w:pPr>
      <w:r>
        <w:t xml:space="preserve">Richard </w:t>
      </w:r>
      <w:proofErr w:type="spellStart"/>
      <w:r>
        <w:t>Schiepek</w:t>
      </w:r>
      <w:proofErr w:type="spellEnd"/>
      <w:r>
        <w:tab/>
      </w:r>
      <w:proofErr w:type="spellStart"/>
      <w:r>
        <w:t>rschiepe</w:t>
      </w:r>
      <w:proofErr w:type="spellEnd"/>
    </w:p>
    <w:p w14:paraId="21786BCD" w14:textId="77777777" w:rsidR="00D939CE" w:rsidRDefault="00D939CE" w:rsidP="00F22420">
      <w:pPr>
        <w:tabs>
          <w:tab w:val="left" w:pos="3969"/>
        </w:tabs>
      </w:pPr>
      <w:r>
        <w:t xml:space="preserve">Tobias </w:t>
      </w:r>
      <w:proofErr w:type="spellStart"/>
      <w:r>
        <w:t>Zahner</w:t>
      </w:r>
      <w:proofErr w:type="spellEnd"/>
      <w:r>
        <w:tab/>
      </w:r>
      <w:proofErr w:type="spellStart"/>
      <w:r>
        <w:t>tzahner</w:t>
      </w:r>
      <w:proofErr w:type="spellEnd"/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6FC94A45" w14:textId="536E6D84" w:rsidR="00D939CE" w:rsidRDefault="00F22420" w:rsidP="00F22420">
      <w:pPr>
        <w:pStyle w:val="Listenabsatz"/>
        <w:numPr>
          <w:ilvl w:val="0"/>
          <w:numId w:val="33"/>
        </w:numPr>
      </w:pPr>
      <w:r>
        <w:t xml:space="preserve">Review </w:t>
      </w:r>
      <w:r w:rsidR="00576CBA">
        <w:t>Ende Elaboration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0E6CE3BE" w14:textId="16A0D26C" w:rsidR="005A2D4D" w:rsidRDefault="005A2D4D" w:rsidP="00F22420">
      <w:pPr>
        <w:pStyle w:val="Listenabsatz"/>
        <w:numPr>
          <w:ilvl w:val="0"/>
          <w:numId w:val="34"/>
        </w:numPr>
      </w:pPr>
      <w:r>
        <w:t>Architekturprototyp</w:t>
      </w:r>
    </w:p>
    <w:p w14:paraId="72969A0D" w14:textId="2D65B9C4" w:rsidR="005A2D4D" w:rsidRDefault="005A2D4D" w:rsidP="005A2D4D">
      <w:pPr>
        <w:pStyle w:val="Listenabsatz"/>
        <w:numPr>
          <w:ilvl w:val="1"/>
          <w:numId w:val="34"/>
        </w:numPr>
      </w:pPr>
      <w:r>
        <w:t>Soweit in Ordnung (Technische Risiken abgedeckt)</w:t>
      </w:r>
    </w:p>
    <w:p w14:paraId="6D388C28" w14:textId="3C72238C" w:rsidR="005A2D4D" w:rsidRDefault="005A2D4D" w:rsidP="005A2D4D">
      <w:pPr>
        <w:pStyle w:val="Listenabsatz"/>
        <w:numPr>
          <w:ilvl w:val="1"/>
          <w:numId w:val="34"/>
        </w:numPr>
      </w:pPr>
      <w:r>
        <w:t>Einführung eines weiteren Layer würde Sinn machen (</w:t>
      </w:r>
      <w:proofErr w:type="spellStart"/>
      <w:r>
        <w:t>BusinessLogic</w:t>
      </w:r>
      <w:proofErr w:type="spellEnd"/>
      <w:r>
        <w:t xml:space="preserve">). Nur darüber wird auf Datenbank zugegriffen. In Controller jeweils nur ASP.NET spezifische Aktionen. UI </w:t>
      </w:r>
      <w:r>
        <w:sym w:font="Wingdings" w:char="F0E0"/>
      </w:r>
      <w:r>
        <w:t xml:space="preserve"> BL </w:t>
      </w:r>
      <w:r>
        <w:sym w:font="Wingdings" w:char="F0E0"/>
      </w:r>
      <w:r>
        <w:t xml:space="preserve"> Model (</w:t>
      </w:r>
      <w:r>
        <w:sym w:font="Wingdings" w:char="F0E0"/>
      </w:r>
      <w:r>
        <w:t>DB)</w:t>
      </w:r>
    </w:p>
    <w:p w14:paraId="3BBF7ED9" w14:textId="0D9A86EB" w:rsidR="005A2D4D" w:rsidRDefault="005A2D4D" w:rsidP="005A2D4D">
      <w:pPr>
        <w:pStyle w:val="Listenabsatz"/>
        <w:numPr>
          <w:ilvl w:val="0"/>
          <w:numId w:val="34"/>
        </w:numPr>
      </w:pPr>
      <w:r>
        <w:t>Test des Architekturprototyps</w:t>
      </w:r>
    </w:p>
    <w:p w14:paraId="0683E951" w14:textId="26E5B269" w:rsidR="005A2D4D" w:rsidRDefault="005A2D4D" w:rsidP="005A2D4D">
      <w:pPr>
        <w:pStyle w:val="Listenabsatz"/>
        <w:numPr>
          <w:ilvl w:val="1"/>
          <w:numId w:val="34"/>
        </w:numPr>
      </w:pPr>
      <w:r>
        <w:t>BL Teil muss dann auch getestet werden</w:t>
      </w:r>
    </w:p>
    <w:p w14:paraId="43CB2F75" w14:textId="2485AD77" w:rsidR="005A2D4D" w:rsidRDefault="005A2D4D" w:rsidP="005A2D4D">
      <w:pPr>
        <w:pStyle w:val="Listenabsatz"/>
        <w:numPr>
          <w:ilvl w:val="0"/>
          <w:numId w:val="34"/>
        </w:numPr>
      </w:pPr>
      <w:r>
        <w:t>Allgemein</w:t>
      </w:r>
    </w:p>
    <w:p w14:paraId="78FD3275" w14:textId="6DFB7F43" w:rsidR="005A2D4D" w:rsidRDefault="005A2D4D" w:rsidP="005A2D4D">
      <w:pPr>
        <w:pStyle w:val="Listenabsatz"/>
        <w:numPr>
          <w:ilvl w:val="1"/>
          <w:numId w:val="34"/>
        </w:numPr>
      </w:pPr>
      <w:r>
        <w:t>Code Reviews am Ende von Phasen C2 und C3 einplanen und durchführen</w:t>
      </w:r>
    </w:p>
    <w:p w14:paraId="573F6CEF" w14:textId="44A8BA6F" w:rsidR="0067355F" w:rsidRDefault="005A2D4D" w:rsidP="005A2D4D">
      <w:pPr>
        <w:pStyle w:val="Listenabsatz"/>
        <w:numPr>
          <w:ilvl w:val="1"/>
          <w:numId w:val="34"/>
        </w:numPr>
      </w:pPr>
      <w:r>
        <w:t xml:space="preserve">Entwicklungsumgebung: Automatische </w:t>
      </w:r>
      <w:proofErr w:type="spellStart"/>
      <w:r>
        <w:t>Builds</w:t>
      </w:r>
      <w:proofErr w:type="spellEnd"/>
      <w:r>
        <w:t xml:space="preserve"> in </w:t>
      </w:r>
      <w:proofErr w:type="spellStart"/>
      <w:r>
        <w:t>VisualStudio</w:t>
      </w:r>
      <w:proofErr w:type="spellEnd"/>
      <w:r>
        <w:t xml:space="preserve"> Online einrichten</w:t>
      </w:r>
    </w:p>
    <w:p w14:paraId="4C45F08E" w14:textId="44BF5D2D" w:rsidR="001947DA" w:rsidRDefault="001947DA" w:rsidP="001947DA">
      <w:pPr>
        <w:pStyle w:val="Listenabsatz"/>
        <w:numPr>
          <w:ilvl w:val="0"/>
          <w:numId w:val="34"/>
        </w:numPr>
      </w:pPr>
      <w:r>
        <w:t>Review Architektur/Design wird um zwei Wochen nach hinten verschoben (01.05.14, 15:00 Uhr)</w:t>
      </w:r>
      <w:bookmarkStart w:id="0" w:name="_GoBack"/>
      <w:bookmarkEnd w:id="0"/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E1E7C" w14:paraId="35773BA2" w14:textId="77777777" w:rsidTr="00D04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4606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3E1E7C" w14:paraId="1D761D5B" w14:textId="77777777" w:rsidTr="00D0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A377F95" w14:textId="2E116625" w:rsidR="003E1E7C" w:rsidRPr="003E1E7C" w:rsidRDefault="005A2D4D" w:rsidP="0067355F">
            <w:pPr>
              <w:rPr>
                <w:b w:val="0"/>
              </w:rPr>
            </w:pPr>
            <w:r>
              <w:rPr>
                <w:b w:val="0"/>
              </w:rPr>
              <w:t>Einführung Business Layer</w:t>
            </w:r>
          </w:p>
        </w:tc>
        <w:tc>
          <w:tcPr>
            <w:tcW w:w="4606" w:type="dxa"/>
          </w:tcPr>
          <w:p w14:paraId="7E2646C6" w14:textId="1D0B04A2" w:rsidR="003E1E7C" w:rsidRDefault="005A2D4D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rschiepe</w:t>
            </w:r>
            <w:proofErr w:type="spellEnd"/>
          </w:p>
        </w:tc>
      </w:tr>
      <w:tr w:rsidR="003E1E7C" w14:paraId="3A4A9AC4" w14:textId="77777777" w:rsidTr="00D04C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750F69C" w14:textId="37063B3A" w:rsidR="003E1E7C" w:rsidRPr="003E1E7C" w:rsidRDefault="005A2D4D" w:rsidP="00D04CC8">
            <w:pPr>
              <w:rPr>
                <w:b w:val="0"/>
              </w:rPr>
            </w:pPr>
            <w:r>
              <w:rPr>
                <w:b w:val="0"/>
              </w:rPr>
              <w:t xml:space="preserve">Automatische </w:t>
            </w:r>
            <w:proofErr w:type="spellStart"/>
            <w:r>
              <w:rPr>
                <w:b w:val="0"/>
              </w:rPr>
              <w:t>Builds</w:t>
            </w:r>
            <w:proofErr w:type="spellEnd"/>
            <w:r>
              <w:rPr>
                <w:b w:val="0"/>
              </w:rPr>
              <w:t xml:space="preserve"> einrichten</w:t>
            </w:r>
          </w:p>
        </w:tc>
        <w:tc>
          <w:tcPr>
            <w:tcW w:w="4606" w:type="dxa"/>
          </w:tcPr>
          <w:p w14:paraId="5811B49C" w14:textId="00D73811" w:rsidR="003E1E7C" w:rsidRDefault="0067355F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dandreol</w:t>
            </w:r>
            <w:proofErr w:type="spellEnd"/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77777777" w:rsidR="003E1E7C" w:rsidRDefault="003E1E7C" w:rsidP="003E1E7C">
      <w:r>
        <w:t>Keine geplanten Abwesenheiten.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Nächster Termin</w:t>
      </w:r>
    </w:p>
    <w:p w14:paraId="4302757A" w14:textId="7B84F3D6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5A2D4D">
        <w:t>10</w:t>
      </w:r>
      <w:r>
        <w:t>.0</w:t>
      </w:r>
      <w:r w:rsidR="00D04CC8">
        <w:t>3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4DB18293" w14:textId="21623040" w:rsidR="003E1E7C" w:rsidRPr="003D7080" w:rsidRDefault="003E1E7C" w:rsidP="003E1E7C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p w14:paraId="33304E32" w14:textId="77777777" w:rsidR="003E1E7C" w:rsidRPr="00D939CE" w:rsidRDefault="003E1E7C" w:rsidP="003E1E7C"/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F40B8" w14:textId="77777777" w:rsidR="00F22420" w:rsidRDefault="00F22420" w:rsidP="00C35BC8">
      <w:r>
        <w:separator/>
      </w:r>
    </w:p>
  </w:endnote>
  <w:endnote w:type="continuationSeparator" w:id="0">
    <w:p w14:paraId="4906CA8D" w14:textId="77777777" w:rsidR="00F22420" w:rsidRDefault="00F22420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F22420" w:rsidRPr="00FD5087" w:rsidRDefault="00F22420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1947DA">
      <w:fldChar w:fldCharType="begin"/>
    </w:r>
    <w:r w:rsidR="001947DA">
      <w:instrText xml:space="preserve"> FILENAME   \* MERGEFORMAT </w:instrText>
    </w:r>
    <w:r w:rsidR="001947DA">
      <w:fldChar w:fldCharType="separate"/>
    </w:r>
    <w:r w:rsidRPr="006231E3">
      <w:rPr>
        <w:noProof/>
        <w:color w:val="808080" w:themeColor="background1" w:themeShade="80"/>
      </w:rPr>
      <w:t>Sitzungsprotokoll</w:t>
    </w:r>
    <w:r>
      <w:rPr>
        <w:noProof/>
      </w:rPr>
      <w:t xml:space="preserve"> SW02.docx</w:t>
    </w:r>
    <w:r w:rsidR="001947DA">
      <w:rPr>
        <w:noProof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576CBA">
      <w:rPr>
        <w:noProof/>
        <w:color w:val="808080" w:themeColor="background1" w:themeShade="80"/>
      </w:rPr>
      <w:t>10.04.2014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2143C" w14:textId="77777777" w:rsidR="00F22420" w:rsidRDefault="00F22420" w:rsidP="00C35BC8">
      <w:r>
        <w:separator/>
      </w:r>
    </w:p>
  </w:footnote>
  <w:footnote w:type="continuationSeparator" w:id="0">
    <w:p w14:paraId="70430AB9" w14:textId="77777777" w:rsidR="00F22420" w:rsidRDefault="00F22420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F22420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F22420" w:rsidRPr="002E1CF7" w:rsidRDefault="00F22420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F22420" w:rsidRPr="002E1CF7" w:rsidRDefault="00F22420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FS14</w:t>
          </w:r>
        </w:p>
        <w:p w14:paraId="48474DC3" w14:textId="77777777" w:rsidR="00F22420" w:rsidRPr="002E1CF7" w:rsidRDefault="00F22420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F22420" w:rsidRPr="002E1CF7" w:rsidRDefault="00F22420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1947DA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1947DA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F22420" w:rsidRPr="002E1CF7" w:rsidRDefault="00F22420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F22420" w:rsidRDefault="00F22420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33B03"/>
    <w:rsid w:val="00092317"/>
    <w:rsid w:val="00096E20"/>
    <w:rsid w:val="000A6DC6"/>
    <w:rsid w:val="000A712B"/>
    <w:rsid w:val="000E085F"/>
    <w:rsid w:val="000F674B"/>
    <w:rsid w:val="00122C3F"/>
    <w:rsid w:val="00142C71"/>
    <w:rsid w:val="00151020"/>
    <w:rsid w:val="00173818"/>
    <w:rsid w:val="00187AE2"/>
    <w:rsid w:val="001947DA"/>
    <w:rsid w:val="001A0BDC"/>
    <w:rsid w:val="001B1862"/>
    <w:rsid w:val="001B5DD4"/>
    <w:rsid w:val="001C37D8"/>
    <w:rsid w:val="001C5DF4"/>
    <w:rsid w:val="00240609"/>
    <w:rsid w:val="00243F92"/>
    <w:rsid w:val="002546B2"/>
    <w:rsid w:val="002C2EC3"/>
    <w:rsid w:val="002D2ABB"/>
    <w:rsid w:val="002E1CF7"/>
    <w:rsid w:val="003006C0"/>
    <w:rsid w:val="00311BDF"/>
    <w:rsid w:val="00321BB9"/>
    <w:rsid w:val="00345138"/>
    <w:rsid w:val="00371561"/>
    <w:rsid w:val="00377172"/>
    <w:rsid w:val="0038461E"/>
    <w:rsid w:val="00387D7C"/>
    <w:rsid w:val="003B5FA6"/>
    <w:rsid w:val="003B76E8"/>
    <w:rsid w:val="003E1E7C"/>
    <w:rsid w:val="00456F9C"/>
    <w:rsid w:val="00474AE3"/>
    <w:rsid w:val="004821AE"/>
    <w:rsid w:val="004D4498"/>
    <w:rsid w:val="004E26A8"/>
    <w:rsid w:val="004F3746"/>
    <w:rsid w:val="00550811"/>
    <w:rsid w:val="00576382"/>
    <w:rsid w:val="00576CBA"/>
    <w:rsid w:val="00577005"/>
    <w:rsid w:val="005A2D4D"/>
    <w:rsid w:val="005C1C8D"/>
    <w:rsid w:val="005E5344"/>
    <w:rsid w:val="005E7E2E"/>
    <w:rsid w:val="005F1BBE"/>
    <w:rsid w:val="006034E6"/>
    <w:rsid w:val="006231E3"/>
    <w:rsid w:val="0064087E"/>
    <w:rsid w:val="00664F68"/>
    <w:rsid w:val="0066657A"/>
    <w:rsid w:val="00670553"/>
    <w:rsid w:val="0067355F"/>
    <w:rsid w:val="006864A4"/>
    <w:rsid w:val="006B14DE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D0F59"/>
    <w:rsid w:val="007D1205"/>
    <w:rsid w:val="007E7F67"/>
    <w:rsid w:val="007F04A9"/>
    <w:rsid w:val="007F58DA"/>
    <w:rsid w:val="00826A35"/>
    <w:rsid w:val="00834E75"/>
    <w:rsid w:val="00851904"/>
    <w:rsid w:val="0087172F"/>
    <w:rsid w:val="008804AF"/>
    <w:rsid w:val="008D01D1"/>
    <w:rsid w:val="009234C2"/>
    <w:rsid w:val="009339E1"/>
    <w:rsid w:val="009739CC"/>
    <w:rsid w:val="00974561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C029E"/>
    <w:rsid w:val="00BC0647"/>
    <w:rsid w:val="00BC3A5E"/>
    <w:rsid w:val="00BD6ECC"/>
    <w:rsid w:val="00BF531F"/>
    <w:rsid w:val="00C34131"/>
    <w:rsid w:val="00C35BC8"/>
    <w:rsid w:val="00C547A5"/>
    <w:rsid w:val="00C6781B"/>
    <w:rsid w:val="00C72681"/>
    <w:rsid w:val="00C87CAE"/>
    <w:rsid w:val="00CB3610"/>
    <w:rsid w:val="00CC58A4"/>
    <w:rsid w:val="00CC60A3"/>
    <w:rsid w:val="00CC7E28"/>
    <w:rsid w:val="00CD4E0F"/>
    <w:rsid w:val="00D04CC8"/>
    <w:rsid w:val="00D24A48"/>
    <w:rsid w:val="00D4503A"/>
    <w:rsid w:val="00D939CE"/>
    <w:rsid w:val="00DA5688"/>
    <w:rsid w:val="00DB3559"/>
    <w:rsid w:val="00DD0936"/>
    <w:rsid w:val="00DE0B69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6DB4"/>
    <w:rsid w:val="00EC2B5E"/>
    <w:rsid w:val="00EE2342"/>
    <w:rsid w:val="00EF23D7"/>
    <w:rsid w:val="00EF3B9E"/>
    <w:rsid w:val="00F0435E"/>
    <w:rsid w:val="00F22420"/>
    <w:rsid w:val="00F27AD5"/>
    <w:rsid w:val="00F3797B"/>
    <w:rsid w:val="00F57F25"/>
    <w:rsid w:val="00F77420"/>
    <w:rsid w:val="00F844D8"/>
    <w:rsid w:val="00FD5087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rio:Dropbox:Schwuchtla&#776;:SE2P:Dokumente:wt4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43ABFC5A-DE0C-F841-826C-95D6B822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wt4u Template.dotx</Template>
  <TotalTime>0</TotalTime>
  <Pages>2</Pages>
  <Words>175</Words>
  <Characters>1108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2</cp:revision>
  <dcterms:created xsi:type="dcterms:W3CDTF">2014-04-10T06:41:00Z</dcterms:created>
  <dcterms:modified xsi:type="dcterms:W3CDTF">2014-04-10T06:41:00Z</dcterms:modified>
</cp:coreProperties>
</file>