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3E83C49F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  <w:r w:rsidR="00F22420">
        <w:rPr>
          <w:color w:val="E71200"/>
        </w:rPr>
        <w:t xml:space="preserve"> Review </w:t>
      </w:r>
      <w:r w:rsidR="00734A8D">
        <w:rPr>
          <w:color w:val="E71200"/>
        </w:rPr>
        <w:t>Architektur &amp; Design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proofErr w:type="spellStart"/>
      <w:r>
        <w:t>Andreoli</w:t>
      </w:r>
      <w:proofErr w:type="spellEnd"/>
      <w:r>
        <w:t xml:space="preserve"> Dario (dandreol@hsr.ch)</w:t>
      </w:r>
    </w:p>
    <w:p w14:paraId="68FB0F38" w14:textId="77777777" w:rsidR="007D1205" w:rsidRDefault="007D1205" w:rsidP="00B00542">
      <w:pPr>
        <w:jc w:val="center"/>
      </w:pPr>
      <w:proofErr w:type="spellStart"/>
      <w:r>
        <w:t>Schiepek</w:t>
      </w:r>
      <w:proofErr w:type="spellEnd"/>
      <w:r>
        <w:t xml:space="preserve"> Richard (rschiepe@hsr.ch)</w:t>
      </w:r>
    </w:p>
    <w:p w14:paraId="0283D228" w14:textId="77777777" w:rsidR="00B45FC8" w:rsidRDefault="007D1205" w:rsidP="00B00542">
      <w:pPr>
        <w:jc w:val="center"/>
      </w:pPr>
      <w:proofErr w:type="spellStart"/>
      <w:r>
        <w:t>Zahner</w:t>
      </w:r>
      <w:proofErr w:type="spellEnd"/>
      <w:r>
        <w:t xml:space="preserve">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2F5F170A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734A8D">
        <w:t>11</w:t>
      </w:r>
    </w:p>
    <w:p w14:paraId="0512581B" w14:textId="18F074F2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576CBA">
        <w:t>0</w:t>
      </w:r>
      <w:r w:rsidR="00734A8D">
        <w:t>1</w:t>
      </w:r>
      <w:r w:rsidR="00D04CC8">
        <w:t>.0</w:t>
      </w:r>
      <w:r w:rsidR="00734A8D">
        <w:t>5</w:t>
      </w:r>
      <w:r w:rsidR="00D939CE">
        <w:t xml:space="preserve">.1014 / </w:t>
      </w:r>
      <w:r w:rsidR="00734A8D">
        <w:t>15</w:t>
      </w:r>
      <w:r w:rsidR="00D939CE">
        <w:t>:</w:t>
      </w:r>
      <w:r w:rsidR="00734A8D">
        <w:t>0</w:t>
      </w:r>
      <w:r w:rsidR="00D939CE">
        <w:t>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2D4DCFF6" w14:textId="3FC505AF" w:rsidR="00F22420" w:rsidRDefault="00F22420" w:rsidP="00F22420">
      <w:pPr>
        <w:tabs>
          <w:tab w:val="left" w:pos="3969"/>
        </w:tabs>
      </w:pPr>
      <w:r>
        <w:t>Prof. Dr. Luc Bläser (Projektbetreuer)</w:t>
      </w:r>
      <w:r>
        <w:tab/>
      </w:r>
      <w:proofErr w:type="spellStart"/>
      <w:r>
        <w:t>lblaeser</w:t>
      </w:r>
      <w:proofErr w:type="spellEnd"/>
    </w:p>
    <w:p w14:paraId="7C893881" w14:textId="77777777" w:rsidR="00D939CE" w:rsidRDefault="00D939CE" w:rsidP="00F22420">
      <w:pPr>
        <w:tabs>
          <w:tab w:val="left" w:pos="3969"/>
        </w:tabs>
      </w:pPr>
      <w:r>
        <w:t xml:space="preserve">Dario </w:t>
      </w:r>
      <w:proofErr w:type="spellStart"/>
      <w:r>
        <w:t>Andreoli</w:t>
      </w:r>
      <w:proofErr w:type="spellEnd"/>
      <w:r>
        <w:tab/>
      </w:r>
      <w:proofErr w:type="spellStart"/>
      <w:r>
        <w:t>dandreol</w:t>
      </w:r>
      <w:proofErr w:type="spellEnd"/>
    </w:p>
    <w:p w14:paraId="3749B383" w14:textId="77777777" w:rsidR="00D939CE" w:rsidRDefault="00D939CE" w:rsidP="00F22420">
      <w:pPr>
        <w:tabs>
          <w:tab w:val="left" w:pos="3969"/>
        </w:tabs>
      </w:pPr>
      <w:r>
        <w:t xml:space="preserve">Richard </w:t>
      </w:r>
      <w:proofErr w:type="spellStart"/>
      <w:r>
        <w:t>Schiepek</w:t>
      </w:r>
      <w:proofErr w:type="spellEnd"/>
      <w:r>
        <w:tab/>
      </w:r>
      <w:proofErr w:type="spellStart"/>
      <w:r>
        <w:t>rschiepe</w:t>
      </w:r>
      <w:proofErr w:type="spellEnd"/>
    </w:p>
    <w:p w14:paraId="21786BCD" w14:textId="77777777" w:rsidR="00D939CE" w:rsidRDefault="00D939CE" w:rsidP="00F22420">
      <w:pPr>
        <w:tabs>
          <w:tab w:val="left" w:pos="3969"/>
        </w:tabs>
      </w:pPr>
      <w:r>
        <w:t xml:space="preserve">Tobias </w:t>
      </w:r>
      <w:proofErr w:type="spellStart"/>
      <w:r>
        <w:t>Zahner</w:t>
      </w:r>
      <w:proofErr w:type="spellEnd"/>
      <w:r>
        <w:tab/>
      </w:r>
      <w:proofErr w:type="spellStart"/>
      <w:r>
        <w:t>tzahner</w:t>
      </w:r>
      <w:proofErr w:type="spellEnd"/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FC94A45" w14:textId="50756D2A" w:rsidR="00D939CE" w:rsidRDefault="00F22420" w:rsidP="00F22420">
      <w:pPr>
        <w:pStyle w:val="Listenabsatz"/>
        <w:numPr>
          <w:ilvl w:val="0"/>
          <w:numId w:val="33"/>
        </w:numPr>
      </w:pPr>
      <w:r>
        <w:t xml:space="preserve">Review </w:t>
      </w:r>
      <w:r w:rsidR="00734A8D">
        <w:t>Architektur &amp; Design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E6CE3BE" w14:textId="38F3B0F0" w:rsidR="005A2D4D" w:rsidRDefault="00734A8D" w:rsidP="00F22420">
      <w:pPr>
        <w:pStyle w:val="Listenabsatz"/>
        <w:numPr>
          <w:ilvl w:val="0"/>
          <w:numId w:val="34"/>
        </w:numPr>
      </w:pPr>
      <w:r>
        <w:t>Architektur/Design inhaltlich</w:t>
      </w:r>
    </w:p>
    <w:p w14:paraId="20513FFD" w14:textId="4FEDB9A4" w:rsidR="00734A8D" w:rsidRDefault="00734A8D" w:rsidP="00734A8D">
      <w:pPr>
        <w:pStyle w:val="Listenabsatz"/>
        <w:numPr>
          <w:ilvl w:val="1"/>
          <w:numId w:val="34"/>
        </w:numPr>
      </w:pPr>
      <w:r>
        <w:t>gut und klar strukturiert</w:t>
      </w:r>
    </w:p>
    <w:p w14:paraId="6DF79993" w14:textId="25BE2CF0" w:rsidR="00734A8D" w:rsidRDefault="00734A8D" w:rsidP="00734A8D">
      <w:pPr>
        <w:pStyle w:val="Listenabsatz"/>
        <w:numPr>
          <w:ilvl w:val="1"/>
          <w:numId w:val="34"/>
        </w:numPr>
      </w:pPr>
      <w:r>
        <w:t>Evtl. Ordnerstruktur nach logischer Zerlegung</w:t>
      </w:r>
    </w:p>
    <w:p w14:paraId="0BCEAB9D" w14:textId="7C691E4A" w:rsidR="00734A8D" w:rsidRDefault="00734A8D" w:rsidP="00734A8D">
      <w:pPr>
        <w:pStyle w:val="Listenabsatz"/>
        <w:numPr>
          <w:ilvl w:val="1"/>
          <w:numId w:val="34"/>
        </w:numPr>
      </w:pPr>
      <w:r>
        <w:t>Externes Design müsste noch ein Wenig erklärt werden</w:t>
      </w:r>
    </w:p>
    <w:p w14:paraId="67BBFD62" w14:textId="68F9E2B8" w:rsidR="00734A8D" w:rsidRDefault="00734A8D" w:rsidP="00734A8D">
      <w:pPr>
        <w:pStyle w:val="Listenabsatz"/>
        <w:numPr>
          <w:ilvl w:val="1"/>
          <w:numId w:val="34"/>
        </w:numPr>
      </w:pPr>
      <w:r>
        <w:t>User Identity Konzept könnte noch explizit erwähnt werden</w:t>
      </w:r>
    </w:p>
    <w:p w14:paraId="0BCC87C8" w14:textId="1375B189" w:rsidR="00734A8D" w:rsidRDefault="00734A8D" w:rsidP="00734A8D">
      <w:pPr>
        <w:pStyle w:val="Listenabsatz"/>
        <w:numPr>
          <w:ilvl w:val="1"/>
          <w:numId w:val="34"/>
        </w:numPr>
      </w:pPr>
      <w:r>
        <w:t>Zustandsloses Design explizit erwähnen (erlaub</w:t>
      </w:r>
      <w:r w:rsidR="00734DCF">
        <w:t>t</w:t>
      </w:r>
      <w:r>
        <w:t xml:space="preserve"> Skalierung/</w:t>
      </w:r>
      <w:proofErr w:type="spellStart"/>
      <w:r>
        <w:t>Balancing</w:t>
      </w:r>
      <w:proofErr w:type="spellEnd"/>
      <w:r>
        <w:t>)</w:t>
      </w:r>
    </w:p>
    <w:p w14:paraId="557B9777" w14:textId="3F64FE2B" w:rsidR="00734A8D" w:rsidRDefault="00734A8D" w:rsidP="00734A8D">
      <w:pPr>
        <w:pStyle w:val="Listenabsatz"/>
        <w:numPr>
          <w:ilvl w:val="0"/>
          <w:numId w:val="34"/>
        </w:numPr>
      </w:pPr>
      <w:r>
        <w:t>Architektur/Designdokumentation</w:t>
      </w:r>
    </w:p>
    <w:p w14:paraId="2077804E" w14:textId="73D9CEE1" w:rsidR="00734A8D" w:rsidRDefault="00734A8D" w:rsidP="00734A8D">
      <w:pPr>
        <w:pStyle w:val="Listenabsatz"/>
        <w:numPr>
          <w:ilvl w:val="1"/>
          <w:numId w:val="34"/>
        </w:numPr>
      </w:pPr>
      <w:r>
        <w:t>JavaScript Einsatz noch erwähnen</w:t>
      </w:r>
    </w:p>
    <w:p w14:paraId="05E282B5" w14:textId="41B7041C" w:rsidR="00734A8D" w:rsidRDefault="00734A8D" w:rsidP="00734A8D">
      <w:pPr>
        <w:pStyle w:val="Listenabsatz"/>
        <w:numPr>
          <w:ilvl w:val="1"/>
          <w:numId w:val="34"/>
        </w:numPr>
      </w:pPr>
      <w:r>
        <w:t>SD Diagramme nur teilweise relevant/aussagekräftig (etwas zu detailliert)</w:t>
      </w:r>
    </w:p>
    <w:p w14:paraId="252584A9" w14:textId="76A8BA01" w:rsidR="00734A8D" w:rsidRDefault="00734A8D" w:rsidP="00734A8D">
      <w:pPr>
        <w:pStyle w:val="Listenabsatz"/>
        <w:numPr>
          <w:ilvl w:val="2"/>
          <w:numId w:val="34"/>
        </w:numPr>
      </w:pPr>
      <w:r>
        <w:t xml:space="preserve">Höherer Abstraktionsgrad, nach </w:t>
      </w:r>
      <w:proofErr w:type="spellStart"/>
      <w:r>
        <w:t>Layers</w:t>
      </w:r>
      <w:proofErr w:type="spellEnd"/>
      <w:r>
        <w:t xml:space="preserve"> aufteilen</w:t>
      </w:r>
    </w:p>
    <w:p w14:paraId="41F4BAF7" w14:textId="4490D445" w:rsidR="00734A8D" w:rsidRDefault="00734A8D" w:rsidP="00734A8D">
      <w:pPr>
        <w:pStyle w:val="Listenabsatz"/>
        <w:numPr>
          <w:ilvl w:val="0"/>
          <w:numId w:val="34"/>
        </w:numPr>
      </w:pPr>
      <w:r>
        <w:t>Allgemein</w:t>
      </w:r>
    </w:p>
    <w:p w14:paraId="032C2E77" w14:textId="53F73240" w:rsidR="00734A8D" w:rsidRDefault="00734A8D" w:rsidP="00734A8D">
      <w:pPr>
        <w:pStyle w:val="Listenabsatz"/>
        <w:numPr>
          <w:ilvl w:val="1"/>
          <w:numId w:val="34"/>
        </w:numPr>
      </w:pPr>
      <w:r>
        <w:t>Durchführung von Code Reviews</w:t>
      </w:r>
    </w:p>
    <w:p w14:paraId="4D4F9120" w14:textId="56E48A90" w:rsidR="00734A8D" w:rsidRDefault="00734A8D" w:rsidP="00734A8D">
      <w:pPr>
        <w:pStyle w:val="Listenabsatz"/>
        <w:numPr>
          <w:ilvl w:val="1"/>
          <w:numId w:val="34"/>
        </w:numPr>
      </w:pPr>
      <w:r>
        <w:t>Nächste Iteration evtl. reduzieren (da bereits viele Stunden)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3E1E7C" w14:paraId="35773BA2" w14:textId="77777777" w:rsidTr="00A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3717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A7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A377F95" w14:textId="24F6AE0C" w:rsidR="003E1E7C" w:rsidRPr="003E1E7C" w:rsidRDefault="00734A8D" w:rsidP="00022C50">
            <w:pPr>
              <w:rPr>
                <w:b w:val="0"/>
              </w:rPr>
            </w:pPr>
            <w:r>
              <w:rPr>
                <w:b w:val="0"/>
              </w:rPr>
              <w:t xml:space="preserve">Überarbeitung </w:t>
            </w:r>
            <w:proofErr w:type="spellStart"/>
            <w:r>
              <w:rPr>
                <w:b w:val="0"/>
              </w:rPr>
              <w:t>Architekturdoku</w:t>
            </w:r>
            <w:proofErr w:type="spellEnd"/>
            <w:r w:rsidR="00F5477A">
              <w:rPr>
                <w:b w:val="0"/>
              </w:rPr>
              <w:t xml:space="preserve"> gemäss </w:t>
            </w:r>
            <w:r w:rsidR="00022C50">
              <w:rPr>
                <w:b w:val="0"/>
              </w:rPr>
              <w:t>Review</w:t>
            </w:r>
          </w:p>
        </w:tc>
        <w:tc>
          <w:tcPr>
            <w:tcW w:w="3717" w:type="dxa"/>
          </w:tcPr>
          <w:p w14:paraId="7E2646C6" w14:textId="0CCF2EF2" w:rsidR="003E1E7C" w:rsidRDefault="00734A8D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  <w:bookmarkStart w:id="0" w:name="_GoBack"/>
      <w:bookmarkEnd w:id="0"/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72897C3A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734A8D">
        <w:t>08</w:t>
      </w:r>
      <w:r>
        <w:t>.0</w:t>
      </w:r>
      <w:r w:rsidR="00734A8D">
        <w:t>5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40B8" w14:textId="77777777" w:rsidR="00F22420" w:rsidRDefault="00F22420" w:rsidP="00C35BC8">
      <w:r>
        <w:separator/>
      </w:r>
    </w:p>
  </w:endnote>
  <w:endnote w:type="continuationSeparator" w:id="0">
    <w:p w14:paraId="4906CA8D" w14:textId="77777777" w:rsidR="00F22420" w:rsidRDefault="00F22420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F22420" w:rsidRPr="00FD5087" w:rsidRDefault="00F22420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A77BB6">
      <w:fldChar w:fldCharType="begin"/>
    </w:r>
    <w:r w:rsidR="00A77BB6">
      <w:instrText xml:space="preserve"> FILENAME   \* MERGEFORMAT </w:instrText>
    </w:r>
    <w:r w:rsidR="00A77BB6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A77BB6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A77BB6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2143C" w14:textId="77777777" w:rsidR="00F22420" w:rsidRDefault="00F22420" w:rsidP="00C35BC8">
      <w:r>
        <w:separator/>
      </w:r>
    </w:p>
  </w:footnote>
  <w:footnote w:type="continuationSeparator" w:id="0">
    <w:p w14:paraId="70430AB9" w14:textId="77777777" w:rsidR="00F22420" w:rsidRDefault="00F22420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F22420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F22420" w:rsidRPr="002E1CF7" w:rsidRDefault="00F22420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F22420" w:rsidRPr="002E1CF7" w:rsidRDefault="00F22420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F22420" w:rsidRPr="002E1CF7" w:rsidRDefault="00F22420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F22420" w:rsidRPr="002E1CF7" w:rsidRDefault="00F22420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77BB6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77BB6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F22420" w:rsidRPr="002E1CF7" w:rsidRDefault="00F22420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F22420" w:rsidRDefault="00F2242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2C50"/>
    <w:rsid w:val="00033B03"/>
    <w:rsid w:val="00092317"/>
    <w:rsid w:val="00096E20"/>
    <w:rsid w:val="000A6DC6"/>
    <w:rsid w:val="000A712B"/>
    <w:rsid w:val="000E085F"/>
    <w:rsid w:val="000F674B"/>
    <w:rsid w:val="00122C3F"/>
    <w:rsid w:val="00142C71"/>
    <w:rsid w:val="00151020"/>
    <w:rsid w:val="00173818"/>
    <w:rsid w:val="00187AE2"/>
    <w:rsid w:val="001947DA"/>
    <w:rsid w:val="001A0BDC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5FA6"/>
    <w:rsid w:val="003B76E8"/>
    <w:rsid w:val="003E1E7C"/>
    <w:rsid w:val="00456F9C"/>
    <w:rsid w:val="00474AE3"/>
    <w:rsid w:val="004821AE"/>
    <w:rsid w:val="004D4498"/>
    <w:rsid w:val="004E26A8"/>
    <w:rsid w:val="004F3746"/>
    <w:rsid w:val="00550811"/>
    <w:rsid w:val="00576382"/>
    <w:rsid w:val="00576CBA"/>
    <w:rsid w:val="00577005"/>
    <w:rsid w:val="005A2D4D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7355F"/>
    <w:rsid w:val="006864A4"/>
    <w:rsid w:val="006B14DE"/>
    <w:rsid w:val="006C5E49"/>
    <w:rsid w:val="006E3928"/>
    <w:rsid w:val="006E5927"/>
    <w:rsid w:val="006F3E52"/>
    <w:rsid w:val="0072612F"/>
    <w:rsid w:val="00726C48"/>
    <w:rsid w:val="00734909"/>
    <w:rsid w:val="00734A8D"/>
    <w:rsid w:val="00734DCF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77BB6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2420"/>
    <w:rsid w:val="00F27AD5"/>
    <w:rsid w:val="00F3797B"/>
    <w:rsid w:val="00F5477A"/>
    <w:rsid w:val="00F57F25"/>
    <w:rsid w:val="00F77420"/>
    <w:rsid w:val="00F844D8"/>
    <w:rsid w:val="00FD5087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rio:Dropbox:Schwuchtla&#776;:SE2P:Dokumente:wt4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15329D2C-F5A3-F242-A3FB-CF69486D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wt4u Template.dotx</Template>
  <TotalTime>0</TotalTime>
  <Pages>2</Pages>
  <Words>173</Words>
  <Characters>1095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6</cp:revision>
  <dcterms:created xsi:type="dcterms:W3CDTF">2014-05-15T07:02:00Z</dcterms:created>
  <dcterms:modified xsi:type="dcterms:W3CDTF">2014-05-27T13:15:00Z</dcterms:modified>
</cp:coreProperties>
</file>