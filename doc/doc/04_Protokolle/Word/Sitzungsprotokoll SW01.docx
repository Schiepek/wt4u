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77777777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D939CE">
        <w:rPr>
          <w:color w:val="E71200"/>
        </w:rPr>
        <w:t>Sitzungsprotokoll / Kickoff-Meeting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77777777" w:rsidR="00D939CE" w:rsidRDefault="00D939CE" w:rsidP="00D939CE">
      <w:pPr>
        <w:tabs>
          <w:tab w:val="left" w:pos="1843"/>
        </w:tabs>
      </w:pPr>
      <w:r>
        <w:t>Woche:</w:t>
      </w:r>
      <w:r>
        <w:tab/>
        <w:t>01</w:t>
      </w:r>
    </w:p>
    <w:p w14:paraId="0512581B" w14:textId="77777777" w:rsidR="00D939CE" w:rsidRDefault="00D939CE" w:rsidP="00D939CE">
      <w:pPr>
        <w:tabs>
          <w:tab w:val="left" w:pos="1843"/>
        </w:tabs>
      </w:pPr>
      <w:r>
        <w:t>Datum / Zeit:</w:t>
      </w:r>
      <w:r>
        <w:tab/>
        <w:t>20.02.1014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 xml:space="preserve">Dario </w:t>
      </w:r>
      <w:proofErr w:type="spellStart"/>
      <w:r>
        <w:t>Andreoli</w:t>
      </w:r>
      <w:proofErr w:type="spellEnd"/>
      <w:r>
        <w:tab/>
      </w:r>
      <w:proofErr w:type="spellStart"/>
      <w:r>
        <w:t>dandreol</w:t>
      </w:r>
      <w:proofErr w:type="spellEnd"/>
    </w:p>
    <w:p w14:paraId="3749B383" w14:textId="77777777" w:rsidR="00D939CE" w:rsidRDefault="00D939CE" w:rsidP="00D939CE">
      <w:pPr>
        <w:tabs>
          <w:tab w:val="left" w:pos="2694"/>
        </w:tabs>
      </w:pPr>
      <w:r>
        <w:t xml:space="preserve">Richard </w:t>
      </w:r>
      <w:proofErr w:type="spellStart"/>
      <w:r>
        <w:t>Schiepek</w:t>
      </w:r>
      <w:proofErr w:type="spellEnd"/>
      <w:r>
        <w:tab/>
      </w:r>
      <w:proofErr w:type="spellStart"/>
      <w:r>
        <w:t>rschiepe</w:t>
      </w:r>
      <w:proofErr w:type="spellEnd"/>
    </w:p>
    <w:p w14:paraId="21786BCD" w14:textId="77777777" w:rsidR="00D939CE" w:rsidRDefault="00D939CE" w:rsidP="00D939CE">
      <w:pPr>
        <w:tabs>
          <w:tab w:val="left" w:pos="2694"/>
        </w:tabs>
      </w:pPr>
      <w:r>
        <w:t xml:space="preserve">Tobias </w:t>
      </w:r>
      <w:proofErr w:type="spellStart"/>
      <w:r>
        <w:t>Zahner</w:t>
      </w:r>
      <w:proofErr w:type="spellEnd"/>
      <w:r>
        <w:tab/>
      </w:r>
      <w:proofErr w:type="spellStart"/>
      <w:r>
        <w:t>tzahner</w:t>
      </w:r>
      <w:proofErr w:type="spellEnd"/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74BF4042" w14:textId="77777777" w:rsidR="00D939CE" w:rsidRDefault="00D939CE" w:rsidP="00D939CE">
      <w:pPr>
        <w:pStyle w:val="Listenabsatz"/>
        <w:numPr>
          <w:ilvl w:val="0"/>
          <w:numId w:val="33"/>
        </w:numPr>
      </w:pPr>
      <w:r>
        <w:t>Kickoff</w:t>
      </w:r>
    </w:p>
    <w:p w14:paraId="68111A83" w14:textId="77777777" w:rsidR="00D939CE" w:rsidRDefault="00D939CE" w:rsidP="00D939CE">
      <w:pPr>
        <w:pStyle w:val="Listenabsatz"/>
        <w:numPr>
          <w:ilvl w:val="0"/>
          <w:numId w:val="33"/>
        </w:numPr>
      </w:pPr>
      <w:r>
        <w:t>Vision/Idee festlegen</w:t>
      </w:r>
    </w:p>
    <w:p w14:paraId="7332FB36" w14:textId="77777777" w:rsidR="00D939CE" w:rsidRDefault="00D939CE" w:rsidP="00D939CE">
      <w:pPr>
        <w:pStyle w:val="Listenabsatz"/>
        <w:numPr>
          <w:ilvl w:val="0"/>
          <w:numId w:val="33"/>
        </w:numPr>
      </w:pPr>
      <w:r>
        <w:t>Weiteres Vorgehen</w:t>
      </w:r>
    </w:p>
    <w:p w14:paraId="05DC4ED7" w14:textId="77777777" w:rsidR="00D939CE" w:rsidRDefault="00D939CE" w:rsidP="00D939CE">
      <w:pPr>
        <w:pStyle w:val="Listenabsatz"/>
        <w:numPr>
          <w:ilvl w:val="1"/>
          <w:numId w:val="33"/>
        </w:numPr>
      </w:pPr>
      <w:r>
        <w:t>Projektantrag verfassen und einreichen</w:t>
      </w:r>
    </w:p>
    <w:p w14:paraId="6FC94A45" w14:textId="77777777" w:rsidR="00D939CE" w:rsidRDefault="00D939CE" w:rsidP="00D939CE">
      <w:pPr>
        <w:pStyle w:val="Listenabsatz"/>
        <w:numPr>
          <w:ilvl w:val="1"/>
          <w:numId w:val="33"/>
        </w:numPr>
      </w:pPr>
      <w:r>
        <w:t>Beginn Projektplanung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7F570753" w14:textId="77777777" w:rsidR="00D939CE" w:rsidRDefault="00D939CE" w:rsidP="00D939CE">
      <w:pPr>
        <w:pStyle w:val="Listenabsatz"/>
        <w:numPr>
          <w:ilvl w:val="0"/>
          <w:numId w:val="34"/>
        </w:numPr>
      </w:pPr>
      <w:r>
        <w:t>Idee: Entwicklung einer Webapplikation für das Verwalten von Projekten und Arbeitszeiten</w:t>
      </w:r>
    </w:p>
    <w:p w14:paraId="48C102C6" w14:textId="77777777" w:rsidR="00D939CE" w:rsidRDefault="00D939CE" w:rsidP="00D939CE">
      <w:pPr>
        <w:pStyle w:val="Listenabsatz"/>
        <w:numPr>
          <w:ilvl w:val="0"/>
          <w:numId w:val="34"/>
        </w:numPr>
      </w:pPr>
      <w:r>
        <w:t>Entwicklung mittels asp.NET</w:t>
      </w:r>
    </w:p>
    <w:p w14:paraId="725D5BF6" w14:textId="119CF368" w:rsidR="003D7080" w:rsidRDefault="003D7080" w:rsidP="003D7080">
      <w:pPr>
        <w:pStyle w:val="berschrift1"/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7080" w14:paraId="1CDC9EB6" w14:textId="77777777" w:rsidTr="003D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39B637A" w14:textId="56C15B3F" w:rsidR="003D7080" w:rsidRDefault="003D7080" w:rsidP="003D7080">
            <w:r>
              <w:t>Was</w:t>
            </w:r>
          </w:p>
        </w:tc>
        <w:tc>
          <w:tcPr>
            <w:tcW w:w="4606" w:type="dxa"/>
          </w:tcPr>
          <w:p w14:paraId="1B440E13" w14:textId="52D66364" w:rsidR="003D7080" w:rsidRDefault="003D7080" w:rsidP="003D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D7080" w14:paraId="29A55522" w14:textId="77777777" w:rsidTr="003D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038B664" w14:textId="46BFBF56" w:rsidR="003D7080" w:rsidRPr="008D2BCC" w:rsidRDefault="003D7080" w:rsidP="003D7080">
            <w:pPr>
              <w:rPr>
                <w:b w:val="0"/>
              </w:rPr>
            </w:pPr>
            <w:r w:rsidRPr="008D2BCC">
              <w:rPr>
                <w:b w:val="0"/>
              </w:rPr>
              <w:t>Projektantrag verfassen</w:t>
            </w:r>
          </w:p>
        </w:tc>
        <w:tc>
          <w:tcPr>
            <w:tcW w:w="4606" w:type="dxa"/>
          </w:tcPr>
          <w:p w14:paraId="5AB9EC26" w14:textId="42879937" w:rsidR="003D7080" w:rsidRDefault="003D7080" w:rsidP="003D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3D7080" w14:paraId="467D3329" w14:textId="77777777" w:rsidTr="003D7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84E9DD4" w14:textId="4C208F19" w:rsidR="003D7080" w:rsidRPr="008D2BCC" w:rsidRDefault="003D7080" w:rsidP="003D7080">
            <w:pPr>
              <w:rPr>
                <w:b w:val="0"/>
              </w:rPr>
            </w:pPr>
            <w:r w:rsidRPr="008D2BCC">
              <w:rPr>
                <w:b w:val="0"/>
              </w:rPr>
              <w:t>Projektantrag einre</w:t>
            </w:r>
            <w:bookmarkStart w:id="0" w:name="_GoBack"/>
            <w:bookmarkEnd w:id="0"/>
            <w:r w:rsidRPr="008D2BCC">
              <w:rPr>
                <w:b w:val="0"/>
              </w:rPr>
              <w:t>ichen</w:t>
            </w:r>
          </w:p>
        </w:tc>
        <w:tc>
          <w:tcPr>
            <w:tcW w:w="4606" w:type="dxa"/>
          </w:tcPr>
          <w:p w14:paraId="4B097FEB" w14:textId="7169D3DF" w:rsidR="003D7080" w:rsidRDefault="003D7080" w:rsidP="003D70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dandreol</w:t>
            </w:r>
            <w:proofErr w:type="spellEnd"/>
          </w:p>
        </w:tc>
      </w:tr>
      <w:tr w:rsidR="003D7080" w14:paraId="35647F5C" w14:textId="77777777" w:rsidTr="003D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81E19E" w14:textId="6B76AAE9" w:rsidR="003D7080" w:rsidRPr="008D2BCC" w:rsidRDefault="003D7080" w:rsidP="003D7080">
            <w:pPr>
              <w:rPr>
                <w:b w:val="0"/>
              </w:rPr>
            </w:pPr>
            <w:r w:rsidRPr="008D2BCC">
              <w:rPr>
                <w:b w:val="0"/>
              </w:rPr>
              <w:t>Projektplanung starten</w:t>
            </w:r>
          </w:p>
        </w:tc>
        <w:tc>
          <w:tcPr>
            <w:tcW w:w="4606" w:type="dxa"/>
          </w:tcPr>
          <w:p w14:paraId="4EB94A4E" w14:textId="21F3A063" w:rsidR="003D7080" w:rsidRDefault="003D7080" w:rsidP="003D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24D291C0" w14:textId="79A30EDC" w:rsidR="003D7080" w:rsidRDefault="003D7080" w:rsidP="003D7080">
      <w:pPr>
        <w:pStyle w:val="berschrift1"/>
      </w:pPr>
      <w:r>
        <w:t>Kommende Abwesenheiten</w:t>
      </w:r>
    </w:p>
    <w:p w14:paraId="03F21883" w14:textId="644AE5EB" w:rsidR="003D7080" w:rsidRDefault="003D7080" w:rsidP="003D7080">
      <w:r>
        <w:t>Keine geplanten Abwesenheiten.</w:t>
      </w:r>
    </w:p>
    <w:p w14:paraId="77B7E14B" w14:textId="286342F6" w:rsidR="003D7080" w:rsidRDefault="003D7080" w:rsidP="003D7080">
      <w:pPr>
        <w:pStyle w:val="berschrift1"/>
      </w:pPr>
      <w:r>
        <w:t>Nächster Termin</w:t>
      </w:r>
    </w:p>
    <w:p w14:paraId="030CA200" w14:textId="099E38A6" w:rsidR="003D7080" w:rsidRDefault="003D7080" w:rsidP="003D7080">
      <w:pPr>
        <w:tabs>
          <w:tab w:val="left" w:pos="1134"/>
        </w:tabs>
      </w:pPr>
      <w:r>
        <w:t>Datum:</w:t>
      </w:r>
      <w:r>
        <w:tab/>
        <w:t>Do. 27.02.2014</w:t>
      </w:r>
    </w:p>
    <w:p w14:paraId="3404FE5C" w14:textId="6FA43550" w:rsidR="003D7080" w:rsidRDefault="003D7080" w:rsidP="003D7080">
      <w:pPr>
        <w:tabs>
          <w:tab w:val="left" w:pos="1134"/>
        </w:tabs>
      </w:pPr>
      <w:r>
        <w:t>Zeit:</w:t>
      </w:r>
      <w:r>
        <w:tab/>
        <w:t>08:10 Uhr</w:t>
      </w:r>
    </w:p>
    <w:p w14:paraId="15EFF214" w14:textId="7EF36789" w:rsidR="003D7080" w:rsidRPr="003D7080" w:rsidRDefault="003D7080" w:rsidP="003D7080">
      <w:pPr>
        <w:tabs>
          <w:tab w:val="left" w:pos="1134"/>
        </w:tabs>
      </w:pPr>
      <w:r>
        <w:t>Dauer:</w:t>
      </w:r>
      <w:r>
        <w:tab/>
        <w:t>2 Stunden</w:t>
      </w:r>
    </w:p>
    <w:sectPr w:rsidR="003D7080" w:rsidRPr="003D7080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40B8" w14:textId="77777777" w:rsidR="00D939CE" w:rsidRDefault="00D939CE" w:rsidP="00C35BC8">
      <w:r>
        <w:separator/>
      </w:r>
    </w:p>
  </w:endnote>
  <w:endnote w:type="continuationSeparator" w:id="0">
    <w:p w14:paraId="4906CA8D" w14:textId="77777777" w:rsidR="00D939CE" w:rsidRDefault="00D939CE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7E7F67" w:rsidRPr="00FD5087" w:rsidRDefault="007E7F67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="00FE0FF8" w:rsidRPr="00FE0FF8">
        <w:rPr>
          <w:noProof/>
          <w:color w:val="808080" w:themeColor="background1" w:themeShade="80"/>
        </w:rPr>
        <w:t>Sitzungsprotokoll</w:t>
      </w:r>
      <w:r w:rsidR="00FE0FF8">
        <w:rPr>
          <w:noProof/>
        </w:rPr>
        <w:t xml:space="preserve"> SW01.docx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</w:t>
    </w:r>
    <w:r w:rsidR="00FE0FF8">
      <w:rPr>
        <w:color w:val="808080" w:themeColor="background1" w:themeShade="80"/>
      </w:rPr>
      <w:t>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3D7080">
      <w:rPr>
        <w:noProof/>
        <w:color w:val="808080" w:themeColor="background1" w:themeShade="80"/>
      </w:rPr>
      <w:t>28.02.2014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2143C" w14:textId="77777777" w:rsidR="00D939CE" w:rsidRDefault="00D939CE" w:rsidP="00C35BC8">
      <w:r>
        <w:separator/>
      </w:r>
    </w:p>
  </w:footnote>
  <w:footnote w:type="continuationSeparator" w:id="0">
    <w:p w14:paraId="70430AB9" w14:textId="77777777" w:rsidR="00D939CE" w:rsidRDefault="00D939CE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7E7F67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7E7F67" w:rsidRPr="002E1CF7" w:rsidRDefault="007E7F67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7E7F67" w:rsidRPr="002E1CF7" w:rsidRDefault="007E7F67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7E7F67" w:rsidRPr="002E1CF7" w:rsidRDefault="007E7F67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7E7F67" w:rsidRPr="002E1CF7" w:rsidRDefault="007E7F67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8D2BCC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8D2BCC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7E7F67" w:rsidRPr="002E1CF7" w:rsidRDefault="007E7F67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7E7F67" w:rsidRDefault="007E7F6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76E8"/>
    <w:rsid w:val="003D7080"/>
    <w:rsid w:val="00456F9C"/>
    <w:rsid w:val="00474AE3"/>
    <w:rsid w:val="004821AE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4087E"/>
    <w:rsid w:val="00664F68"/>
    <w:rsid w:val="0066657A"/>
    <w:rsid w:val="00670553"/>
    <w:rsid w:val="006864A4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8D2BCC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7AD5"/>
    <w:rsid w:val="00F3797B"/>
    <w:rsid w:val="00F57F25"/>
    <w:rsid w:val="00F77420"/>
    <w:rsid w:val="00F844D8"/>
    <w:rsid w:val="00FD5087"/>
    <w:rsid w:val="00F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rio:Dropbox:Schwuchtla&#776;:SE2P:Dokumente:wt4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B35415F-A5BE-6149-A0CE-1326015E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wt4u Template.dotx</Template>
  <TotalTime>0</TotalTime>
  <Pages>2</Pages>
  <Words>108</Words>
  <Characters>768</Characters>
  <Application>Microsoft Macintosh Word</Application>
  <DocSecurity>0</DocSecurity>
  <Lines>30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4</cp:revision>
  <dcterms:created xsi:type="dcterms:W3CDTF">2014-02-28T14:52:00Z</dcterms:created>
  <dcterms:modified xsi:type="dcterms:W3CDTF">2014-02-28T15:17:00Z</dcterms:modified>
</cp:coreProperties>
</file>